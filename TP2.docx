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12632932"/>
        <w:docPartObj>
          <w:docPartGallery w:val="Cover Pages"/>
          <w:docPartUnique/>
        </w:docPartObj>
      </w:sdtPr>
      <w:sdtEndPr/>
      <w:sdtContent>
        <w:p w14:paraId="5697B2F2" w14:textId="2DD9ADD6" w:rsidR="008E4FBB" w:rsidRDefault="00C23118" w:rsidP="00555C10">
          <w:r>
            <w:rPr>
              <w:noProof/>
              <w:lang w:eastAsia="es-AR"/>
            </w:rPr>
            <mc:AlternateContent>
              <mc:Choice Requires="wps">
                <w:drawing>
                  <wp:anchor distT="0" distB="0" distL="114300" distR="114300" simplePos="0" relativeHeight="251674624" behindDoc="1" locked="0" layoutInCell="1" allowOverlap="1" wp14:anchorId="43ED2D0B" wp14:editId="7BEB90AF">
                    <wp:simplePos x="0" y="0"/>
                    <wp:positionH relativeFrom="page">
                      <wp:align>center</wp:align>
                    </wp:positionH>
                    <wp:positionV relativeFrom="page">
                      <wp:align>center</wp:align>
                    </wp:positionV>
                    <wp:extent cx="7182485" cy="10157460"/>
                    <wp:effectExtent l="0" t="0" r="0" b="0"/>
                    <wp:wrapNone/>
                    <wp:docPr id="10"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82485" cy="1015746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11FAA180" w14:textId="77777777" w:rsidR="00FC041C" w:rsidRDefault="00FC041C" w:rsidP="00555C10"/>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ángulo 466" o:spid="_x0000_s1026" style="position:absolute;margin-left:0;margin-top:0;width:565.55pt;height:799.8pt;z-index:-25164185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" fillcolor="#dbe5f1 [660]" stroked="f" strokeweight="2pt">
                    <v:fill color2="#95b3d7 [1940]" rotate="t" focusposition=".5,.5" focussize="" focus="100%" type="gradientRadial"/>
                    <v:path arrowok="t"/>
                    <v:textbox inset="21.6pt,,21.6pt">
                      <w:txbxContent>
                        <w:p w14:paraId="11FAA180" w14:textId="77777777" w:rsidR="00FC041C" w:rsidRDefault="00FC041C" w:rsidP="00555C10"/>
                      </w:txbxContent>
                    </v:textbox>
                    <w10:wrap anchorx="page" anchory="page"/>
                  </v:rect>
                </w:pict>
              </mc:Fallback>
            </mc:AlternateContent>
          </w:r>
          <w:r>
            <w:rPr>
              <w:noProof/>
              <w:lang w:eastAsia="es-AR"/>
            </w:rPr>
            <mc:AlternateContent>
              <mc:Choice Requires="wps">
                <w:drawing>
                  <wp:anchor distT="0" distB="0" distL="114300" distR="114300" simplePos="0" relativeHeight="251671552" behindDoc="0" locked="0" layoutInCell="1" allowOverlap="1" wp14:anchorId="4515C98A" wp14:editId="1580080A">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793365" cy="3207385"/>
                    <wp:effectExtent l="0" t="0" r="0" b="0"/>
                    <wp:wrapNone/>
                    <wp:docPr id="9" name="Rectángulo 4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93365" cy="3207385"/>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9025F4" w14:textId="39BF8BAF" w:rsidR="00FC041C" w:rsidRDefault="00FC041C" w:rsidP="00555C10">
                                <w:pPr>
                                  <w:rPr>
                                    <w:color w:val="FFFFFF" w:themeColor="background1"/>
                                  </w:rPr>
                                </w:pPr>
                                <w:r>
                                  <w:rPr>
                                    <w:noProof/>
                                    <w:lang w:eastAsia="es-AR"/>
                                  </w:rPr>
                                  <w:drawing>
                                    <wp:inline distT="0" distB="0" distL="0" distR="0" wp14:anchorId="045E956A" wp14:editId="1A0E3A44">
                                      <wp:extent cx="1657350" cy="567690"/>
                                      <wp:effectExtent l="0" t="0" r="0" b="3810"/>
                                      <wp:docPr id="15" name="image4.png" descr="Dibujo en blanco y negro&#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15" name="image4.png" descr="Dibujo en blanco y negro&#10;&#10;Descripción generada automáticamente con confianza media"/>
                                              <pic:cNvPicPr/>
                                            </pic:nvPicPr>
                                            <pic:blipFill>
                                              <a:blip r:embed="rId12"/>
                                              <a:srcRect/>
                                              <a:stretch>
                                                <a:fillRect/>
                                              </a:stretch>
                                            </pic:blipFill>
                                            <pic:spPr>
                                              <a:xfrm>
                                                <a:off x="0" y="0"/>
                                                <a:ext cx="1657350" cy="567690"/>
                                              </a:xfrm>
                                              <a:prstGeom prst="rect">
                                                <a:avLst/>
                                              </a:prstGeom>
                                              <a:ln/>
                                            </pic:spPr>
                                          </pic:pic>
                                        </a:graphicData>
                                      </a:graphic>
                                    </wp:inline>
                                  </w:drawing>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ángulo 467" o:spid="_x0000_s1027" style="position:absolute;margin-left:0;margin-top:0;width:219.95pt;height:252.55pt;z-index:251671552;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" fillcolor="#1f497d [3215]" stroked="f" strokeweight="2pt">
                    <v:path arrowok="t"/>
                    <v:textbox inset="14.4pt,14.4pt,14.4pt,28.8pt">
                      <w:txbxContent>
                        <w:p w14:paraId="779025F4" w14:textId="39BF8BAF" w:rsidR="00FC041C" w:rsidRDefault="00FC041C" w:rsidP="00555C10">
                          <w:pPr>
                            <w:rPr>
                              <w:color w:val="FFFFFF" w:themeColor="background1"/>
                            </w:rPr>
                          </w:pPr>
                          <w:r>
                            <w:rPr>
                              <w:noProof/>
                              <w:lang w:eastAsia="es-AR"/>
                            </w:rPr>
                            <w:drawing>
                              <wp:inline distT="0" distB="0" distL="0" distR="0" wp14:anchorId="045E956A" wp14:editId="1A0E3A44">
                                <wp:extent cx="1657350" cy="567690"/>
                                <wp:effectExtent l="0" t="0" r="0" b="3810"/>
                                <wp:docPr id="15" name="image4.png" descr="Dibujo en blanco y negro&#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15" name="image4.png" descr="Dibujo en blanco y negro&#10;&#10;Descripción generada automáticamente con confianza media"/>
                                        <pic:cNvPicPr/>
                                      </pic:nvPicPr>
                                      <pic:blipFill>
                                        <a:blip r:embed="rId13"/>
                                        <a:srcRect/>
                                        <a:stretch>
                                          <a:fillRect/>
                                        </a:stretch>
                                      </pic:blipFill>
                                      <pic:spPr>
                                        <a:xfrm>
                                          <a:off x="0" y="0"/>
                                          <a:ext cx="1657350" cy="567690"/>
                                        </a:xfrm>
                                        <a:prstGeom prst="rect">
                                          <a:avLst/>
                                        </a:prstGeom>
                                        <a:ln/>
                                      </pic:spPr>
                                    </pic:pic>
                                  </a:graphicData>
                                </a:graphic>
                              </wp:inline>
                            </w:drawing>
                          </w:r>
                        </w:p>
                      </w:txbxContent>
                    </v:textbox>
                    <w10:wrap anchorx="page" anchory="page"/>
                  </v:rect>
                </w:pict>
              </mc:Fallback>
            </mc:AlternateContent>
          </w:r>
          <w:r>
            <w:rPr>
              <w:noProof/>
              <w:lang w:eastAsia="es-AR"/>
            </w:rPr>
            <mc:AlternateContent>
              <mc:Choice Requires="wps">
                <w:drawing>
                  <wp:anchor distT="0" distB="0" distL="114300" distR="114300" simplePos="0" relativeHeight="251670528" behindDoc="0" locked="0" layoutInCell="1" allowOverlap="1" wp14:anchorId="038ADFB9" wp14:editId="0796C65F">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996565" cy="7461885"/>
                    <wp:effectExtent l="0" t="0" r="5080" b="1905"/>
                    <wp:wrapNone/>
                    <wp:docPr id="8" name="Rectángulo 4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96565" cy="7461885"/>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oel="http://schemas.microsoft.com/office/2019/extlst">
                <w:pict>
                  <v:rect w14:anchorId="377178C6" id="Rectángulo 468" o:spid="_x0000_s1026" style="position:absolute;margin-left:0;margin-top:0;width:235.95pt;height:587.55pt;z-index:251670528;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" fillcolor="white [3212]" strokecolor="#938953 [1614]" strokeweight="1.25pt">
                    <v:path arrowok="t"/>
                    <w10:wrap anchorx="page" anchory="page"/>
                  </v:rect>
                </w:pict>
              </mc:Fallback>
            </mc:AlternateContent>
          </w:r>
          <w:r>
            <w:rPr>
              <w:noProof/>
              <w:lang w:eastAsia="es-AR"/>
            </w:rPr>
            <mc:AlternateContent>
              <mc:Choice Requires="wps">
                <w:drawing>
                  <wp:anchor distT="0" distB="0" distL="114300" distR="114300" simplePos="0" relativeHeight="251673600" behindDoc="0" locked="0" layoutInCell="1" allowOverlap="1" wp14:anchorId="0B28A7B3" wp14:editId="5A844D2F">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793365" cy="118745"/>
                    <wp:effectExtent l="0" t="0" r="0" b="0"/>
                    <wp:wrapNone/>
                    <wp:docPr id="7" name="Rectángulo 4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9336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oel="http://schemas.microsoft.com/office/2019/extlst">
                <w:pict>
                  <v:rect w14:anchorId="7A624405" id="Rectángulo 469" o:spid="_x0000_s1026" style="position:absolute;margin-left:0;margin-top:0;width:219.95pt;height:9.35pt;z-index:251673600;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" fillcolor="#4f81bd [3204]" stroked="f" strokeweight="2pt">
                    <w10:wrap anchorx="page" anchory="page"/>
                  </v:rect>
                </w:pict>
              </mc:Fallback>
            </mc:AlternateContent>
          </w:r>
        </w:p>
        <w:p w14:paraId="44F96C20" w14:textId="5DF54252" w:rsidR="008E4FBB" w:rsidRDefault="00FE62AE" w:rsidP="00555C10">
          <w:r>
            <w:rPr>
              <w:noProof/>
              <w:lang w:eastAsia="es-AR"/>
            </w:rPr>
            <mc:AlternateContent>
              <mc:Choice Requires="wps">
                <w:drawing>
                  <wp:anchor distT="0" distB="0" distL="114300" distR="114300" simplePos="0" relativeHeight="251675648" behindDoc="0" locked="0" layoutInCell="1" allowOverlap="1" wp14:anchorId="17E840E1" wp14:editId="1C8D7054">
                    <wp:simplePos x="0" y="0"/>
                    <wp:positionH relativeFrom="page">
                      <wp:posOffset>3406877</wp:posOffset>
                    </wp:positionH>
                    <wp:positionV relativeFrom="page">
                      <wp:posOffset>6135329</wp:posOffset>
                    </wp:positionV>
                    <wp:extent cx="2905125" cy="1287043"/>
                    <wp:effectExtent l="0" t="0" r="0" b="8890"/>
                    <wp:wrapSquare wrapText="bothSides"/>
                    <wp:docPr id="5" name="Cuadro de texto 4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5125" cy="12870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6293AC1" w14:textId="77777777" w:rsidR="00D06FEB" w:rsidRDefault="00D06FEB" w:rsidP="00D06FEB">
                                <w:pPr>
                                  <w:pStyle w:val="Sinespaciado"/>
                                  <w:rPr>
                                    <w:b/>
                                    <w:bCs/>
                                    <w:color w:val="1F497D" w:themeColor="text2"/>
                                    <w:u w:val="single"/>
                                  </w:rPr>
                                </w:pPr>
                                <w:r>
                                  <w:rPr>
                                    <w:b/>
                                    <w:bCs/>
                                    <w:color w:val="1F497D" w:themeColor="text2"/>
                                    <w:u w:val="single"/>
                                  </w:rPr>
                                  <w:t xml:space="preserve">ALUMNOS </w:t>
                                </w:r>
                              </w:p>
                              <w:p w14:paraId="1BDD3A02" w14:textId="77777777" w:rsidR="00D06FEB" w:rsidRDefault="00D06FEB" w:rsidP="00D06FEB">
                                <w:pPr>
                                  <w:pStyle w:val="Sinespaciado"/>
                                  <w:rPr>
                                    <w:color w:val="1F497D" w:themeColor="text2"/>
                                  </w:rPr>
                                </w:pPr>
                                <w:r>
                                  <w:rPr>
                                    <w:b/>
                                    <w:bCs/>
                                    <w:color w:val="1F497D" w:themeColor="text2"/>
                                  </w:rPr>
                                  <w:t xml:space="preserve">Ortega Maximiliano Carlos Jesús </w:t>
                                </w:r>
                                <w:r>
                                  <w:rPr>
                                    <w:color w:val="1F497D" w:themeColor="text2"/>
                                  </w:rPr>
                                  <w:t>Legajo VINF04840</w:t>
                                </w:r>
                              </w:p>
                              <w:p w14:paraId="66EA493D" w14:textId="77777777" w:rsidR="00D06FEB" w:rsidRDefault="00D06FEB" w:rsidP="00D06FEB">
                                <w:pPr>
                                  <w:pStyle w:val="Sinespaciado"/>
                                  <w:rPr>
                                    <w:color w:val="1F497D" w:themeColor="text2"/>
                                  </w:rPr>
                                </w:pPr>
                                <w:r>
                                  <w:rPr>
                                    <w:b/>
                                    <w:bCs/>
                                    <w:color w:val="1F497D" w:themeColor="text2"/>
                                  </w:rPr>
                                  <w:t>Calvano Pablo Martín</w:t>
                                </w:r>
                                <w:r>
                                  <w:rPr>
                                    <w:color w:val="1F497D" w:themeColor="text2"/>
                                  </w:rPr>
                                  <w:t xml:space="preserve"> Legajo: VINF08724</w:t>
                                </w:r>
                              </w:p>
                              <w:p w14:paraId="6606ADDC" w14:textId="77777777" w:rsidR="00D06FEB" w:rsidRDefault="00D06FEB" w:rsidP="00D06FEB">
                                <w:pPr>
                                  <w:pStyle w:val="Sinespaciado"/>
                                  <w:rPr>
                                    <w:color w:val="1F497D" w:themeColor="text2"/>
                                  </w:rPr>
                                </w:pPr>
                                <w:r>
                                  <w:rPr>
                                    <w:b/>
                                    <w:bCs/>
                                    <w:color w:val="1F497D" w:themeColor="text2"/>
                                  </w:rPr>
                                  <w:t xml:space="preserve">Manzanares Johana Romina </w:t>
                                </w:r>
                                <w:r>
                                  <w:rPr>
                                    <w:color w:val="1F497D" w:themeColor="text2"/>
                                  </w:rPr>
                                  <w:t>Legajo: VINF01938</w:t>
                                </w:r>
                              </w:p>
                              <w:p w14:paraId="79165AAF" w14:textId="75CC8F25" w:rsidR="00FC041C" w:rsidRDefault="00D06FEB">
                                <w:pPr>
                                  <w:pStyle w:val="Sinespaciado"/>
                                  <w:rPr>
                                    <w:color w:val="1F497D" w:themeColor="text2"/>
                                  </w:rPr>
                                </w:pPr>
                                <w:r>
                                  <w:rPr>
                                    <w:b/>
                                    <w:bCs/>
                                    <w:color w:val="1F497D" w:themeColor="text2"/>
                                  </w:rPr>
                                  <w:t>Deville, Mariano Ariel</w:t>
                                </w:r>
                                <w:r>
                                  <w:rPr>
                                    <w:color w:val="1F497D" w:themeColor="text2"/>
                                  </w:rPr>
                                  <w:t xml:space="preserve"> Legajo: VINF08043</w:t>
                                </w:r>
                              </w:p>
                            </w:txbxContent>
                          </wps:txbx>
                          <wps:bodyPr rot="0" vert="horz" wrap="square" lIns="91440" tIns="45720" rIns="91440" bIns="45720" anchor="b" anchorCtr="0" upright="1">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465" o:spid="_x0000_s1028" type="#_x0000_t202" style="position:absolute;margin-left:268.25pt;margin-top:483.1pt;width:228.75pt;height:101.3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" filled="f" stroked="f" strokeweight=".5pt">
                    <v:textbox>
                      <w:txbxContent>
                        <w:p w14:paraId="66293AC1" w14:textId="77777777" w:rsidR="00D06FEB" w:rsidRDefault="00D06FEB" w:rsidP="00D06FEB">
                          <w:pPr>
                            <w:pStyle w:val="Sinespaciado"/>
                            <w:rPr>
                              <w:b/>
                              <w:bCs/>
                              <w:color w:val="1F497D" w:themeColor="text2"/>
                              <w:u w:val="single"/>
                            </w:rPr>
                          </w:pPr>
                          <w:r>
                            <w:rPr>
                              <w:b/>
                              <w:bCs/>
                              <w:color w:val="1F497D" w:themeColor="text2"/>
                              <w:u w:val="single"/>
                            </w:rPr>
                            <w:t xml:space="preserve">ALUMNOS </w:t>
                          </w:r>
                        </w:p>
                        <w:p w14:paraId="1BDD3A02" w14:textId="77777777" w:rsidR="00D06FEB" w:rsidRDefault="00D06FEB" w:rsidP="00D06FEB">
                          <w:pPr>
                            <w:pStyle w:val="Sinespaciado"/>
                            <w:rPr>
                              <w:color w:val="1F497D" w:themeColor="text2"/>
                            </w:rPr>
                          </w:pPr>
                          <w:r>
                            <w:rPr>
                              <w:b/>
                              <w:bCs/>
                              <w:color w:val="1F497D" w:themeColor="text2"/>
                            </w:rPr>
                            <w:t xml:space="preserve">Ortega Maximiliano Carlos Jesús </w:t>
                          </w:r>
                          <w:r>
                            <w:rPr>
                              <w:color w:val="1F497D" w:themeColor="text2"/>
                            </w:rPr>
                            <w:t>Legajo VINF04840</w:t>
                          </w:r>
                        </w:p>
                        <w:p w14:paraId="66EA493D" w14:textId="77777777" w:rsidR="00D06FEB" w:rsidRDefault="00D06FEB" w:rsidP="00D06FEB">
                          <w:pPr>
                            <w:pStyle w:val="Sinespaciado"/>
                            <w:rPr>
                              <w:color w:val="1F497D" w:themeColor="text2"/>
                            </w:rPr>
                          </w:pPr>
                          <w:r>
                            <w:rPr>
                              <w:b/>
                              <w:bCs/>
                              <w:color w:val="1F497D" w:themeColor="text2"/>
                            </w:rPr>
                            <w:t>Calvano Pablo Martín</w:t>
                          </w:r>
                          <w:r>
                            <w:rPr>
                              <w:color w:val="1F497D" w:themeColor="text2"/>
                            </w:rPr>
                            <w:t xml:space="preserve"> Legajo: VINF08724</w:t>
                          </w:r>
                        </w:p>
                        <w:p w14:paraId="6606ADDC" w14:textId="77777777" w:rsidR="00D06FEB" w:rsidRDefault="00D06FEB" w:rsidP="00D06FEB">
                          <w:pPr>
                            <w:pStyle w:val="Sinespaciado"/>
                            <w:rPr>
                              <w:color w:val="1F497D" w:themeColor="text2"/>
                            </w:rPr>
                          </w:pPr>
                          <w:r>
                            <w:rPr>
                              <w:b/>
                              <w:bCs/>
                              <w:color w:val="1F497D" w:themeColor="text2"/>
                            </w:rPr>
                            <w:t xml:space="preserve">Manzanares Johana Romina </w:t>
                          </w:r>
                          <w:r>
                            <w:rPr>
                              <w:color w:val="1F497D" w:themeColor="text2"/>
                            </w:rPr>
                            <w:t>Legajo: VINF01938</w:t>
                          </w:r>
                        </w:p>
                        <w:p w14:paraId="79165AAF" w14:textId="75CC8F25" w:rsidR="00FC041C" w:rsidRDefault="00D06FEB">
                          <w:pPr>
                            <w:pStyle w:val="Sinespaciado"/>
                            <w:rPr>
                              <w:color w:val="1F497D" w:themeColor="text2"/>
                            </w:rPr>
                          </w:pPr>
                          <w:r>
                            <w:rPr>
                              <w:b/>
                              <w:bCs/>
                              <w:color w:val="1F497D" w:themeColor="text2"/>
                            </w:rPr>
                            <w:t>Deville, Mariano Ariel</w:t>
                          </w:r>
                          <w:r>
                            <w:rPr>
                              <w:color w:val="1F497D" w:themeColor="text2"/>
                            </w:rPr>
                            <w:t xml:space="preserve"> Legajo: VINF08043</w:t>
                          </w:r>
                        </w:p>
                      </w:txbxContent>
                    </v:textbox>
                    <w10:wrap type="square" anchorx="page" anchory="page"/>
                  </v:shape>
                </w:pict>
              </mc:Fallback>
            </mc:AlternateContent>
          </w:r>
          <w:r>
            <w:rPr>
              <w:noProof/>
              <w:lang w:eastAsia="es-AR"/>
            </w:rPr>
            <mc:AlternateContent>
              <mc:Choice Requires="wps">
                <w:drawing>
                  <wp:anchor distT="0" distB="0" distL="114300" distR="114300" simplePos="0" relativeHeight="251672576" behindDoc="0" locked="0" layoutInCell="1" allowOverlap="1" wp14:anchorId="6E9021DF" wp14:editId="4B0F5B7E">
                    <wp:simplePos x="0" y="0"/>
                    <wp:positionH relativeFrom="page">
                      <wp:posOffset>3414252</wp:posOffset>
                    </wp:positionH>
                    <wp:positionV relativeFrom="page">
                      <wp:posOffset>3760839</wp:posOffset>
                    </wp:positionV>
                    <wp:extent cx="2897750" cy="1706245"/>
                    <wp:effectExtent l="0" t="0" r="0" b="0"/>
                    <wp:wrapSquare wrapText="bothSides"/>
                    <wp:docPr id="6" name="Cuadro de texto 4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97750" cy="1706245"/>
                            </a:xfrm>
                            <a:prstGeom prst="rect">
                              <a:avLst/>
                            </a:prstGeom>
                            <a:noFill/>
                            <a:ln w="6350">
                              <a:noFill/>
                            </a:ln>
                            <a:effectLst/>
                          </wps:spPr>
                          <wps:txbx>
                            <w:txbxContent>
                              <w:sdt>
                                <w:sdtPr>
                                  <w:rPr>
                                    <w:rFonts w:eastAsiaTheme="minorHAnsi"/>
                                    <w:lang w:val="es-CR"/>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14:paraId="3D7713F1" w14:textId="10720638" w:rsidR="00FC041C" w:rsidRDefault="00FC041C" w:rsidP="00555C10">
                                    <w:pPr>
                                      <w:rPr>
                                        <w:rFonts w:asciiTheme="majorHAnsi" w:eastAsiaTheme="majorEastAsia" w:hAnsiTheme="majorHAnsi" w:cstheme="majorBidi"/>
                                        <w:color w:val="4F81BD" w:themeColor="accent1"/>
                                        <w:sz w:val="72"/>
                                        <w:szCs w:val="72"/>
                                      </w:rPr>
                                    </w:pPr>
                                    <w:r>
                                      <w:rPr>
                                        <w:rFonts w:eastAsiaTheme="minorHAnsi"/>
                                        <w:lang w:val="es-CR"/>
                                      </w:rPr>
                                      <w:t>SEMINARIO DE ACTUALIZACIÓN EN PROGRAMACIÓN</w:t>
                                    </w:r>
                                  </w:p>
                                </w:sdtContent>
                              </w:sdt>
                              <w:sdt>
                                <w:sdtPr>
                                  <w:rPr>
                                    <w:rFonts w:eastAsiaTheme="majorEastAsia"/>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p w14:paraId="1C44D51A" w14:textId="43528511" w:rsidR="00FC041C" w:rsidRPr="003D279C" w:rsidRDefault="00FC041C" w:rsidP="00555C10">
                                    <w:pPr>
                                      <w:rPr>
                                        <w:rFonts w:eastAsiaTheme="majorEastAsia"/>
                                      </w:rPr>
                                    </w:pPr>
                                    <w:r w:rsidRPr="003D279C">
                                      <w:rPr>
                                        <w:rFonts w:eastAsiaTheme="majorEastAsia"/>
                                      </w:rPr>
                                      <w:t>Licenciatura en Informática</w:t>
                                    </w:r>
                                  </w:p>
                                </w:sdtContent>
                              </w:sdt>
                              <w:p w14:paraId="4FC7A5A1" w14:textId="24017CA0" w:rsidR="00FC041C" w:rsidRPr="00FE62AE" w:rsidRDefault="00FC041C" w:rsidP="00555C10">
                                <w:pPr>
                                  <w:rPr>
                                    <w:rFonts w:eastAsiaTheme="majorEastAsia"/>
                                  </w:rPr>
                                </w:pPr>
                                <w:r w:rsidRPr="00FE62AE">
                                  <w:rPr>
                                    <w:rFonts w:eastAsiaTheme="majorEastAsia"/>
                                  </w:rPr>
                                  <w:t>Prof. JULIO MARCELO GUTIERREZ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 id="Cuadro de texto 470" o:spid="_x0000_s1029" type="#_x0000_t202" style="position:absolute;margin-left:268.85pt;margin-top:296.15pt;width:228.15pt;height:134.35pt;z-index:251672576;visibility:visible;mso-wrap-style:square;mso-width-percent:0;mso-height-percent:280;mso-wrap-distance-left:9pt;mso-wrap-distance-top:0;mso-wrap-distance-right:9pt;mso-wrap-distance-bottom:0;mso-position-horizontal:absolute;mso-position-horizontal-relative:page;mso-position-vertical:absolute;mso-position-vertical-relative:page;mso-width-percent: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" filled="f" stroked="f" strokeweight=".5pt">
                    <v:path arrowok="t"/>
                    <v:textbox style="mso-fit-shape-to-text:t">
                      <w:txbxContent>
                        <w:sdt>
                          <w:sdtPr>
                            <w:rPr>
                              <w:rFonts w:eastAsiaTheme="minorHAnsi"/>
                              <w:lang w:val="es-CR"/>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14:paraId="3D7713F1" w14:textId="10720638" w:rsidR="00FC041C" w:rsidRDefault="00FC041C" w:rsidP="00555C10">
                              <w:pPr>
                                <w:rPr>
                                  <w:rFonts w:asciiTheme="majorHAnsi" w:eastAsiaTheme="majorEastAsia" w:hAnsiTheme="majorHAnsi" w:cstheme="majorBidi"/>
                                  <w:color w:val="4F81BD" w:themeColor="accent1"/>
                                  <w:sz w:val="72"/>
                                  <w:szCs w:val="72"/>
                                </w:rPr>
                              </w:pPr>
                              <w:r>
                                <w:rPr>
                                  <w:rFonts w:eastAsiaTheme="minorHAnsi"/>
                                  <w:lang w:val="es-CR"/>
                                </w:rPr>
                                <w:t>SEMINARIO DE ACTUALIZACIÓN EN PROGRAMACIÓN</w:t>
                              </w:r>
                            </w:p>
                          </w:sdtContent>
                        </w:sdt>
                        <w:sdt>
                          <w:sdtPr>
                            <w:rPr>
                              <w:rFonts w:eastAsiaTheme="majorEastAsia"/>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p w14:paraId="1C44D51A" w14:textId="43528511" w:rsidR="00FC041C" w:rsidRPr="003D279C" w:rsidRDefault="00FC041C" w:rsidP="00555C10">
                              <w:pPr>
                                <w:rPr>
                                  <w:rFonts w:eastAsiaTheme="majorEastAsia"/>
                                </w:rPr>
                              </w:pPr>
                              <w:r w:rsidRPr="003D279C">
                                <w:rPr>
                                  <w:rFonts w:eastAsiaTheme="majorEastAsia"/>
                                </w:rPr>
                                <w:t>Licenciatura en Informática</w:t>
                              </w:r>
                            </w:p>
                          </w:sdtContent>
                        </w:sdt>
                        <w:p w14:paraId="4FC7A5A1" w14:textId="24017CA0" w:rsidR="00FC041C" w:rsidRPr="00FE62AE" w:rsidRDefault="00FC041C" w:rsidP="00555C10">
                          <w:pPr>
                            <w:rPr>
                              <w:rFonts w:eastAsiaTheme="majorEastAsia"/>
                            </w:rPr>
                          </w:pPr>
                          <w:r w:rsidRPr="00FE62AE">
                            <w:rPr>
                              <w:rFonts w:eastAsiaTheme="majorEastAsia"/>
                            </w:rPr>
                            <w:t>Prof. JULIO MARCELO GUTIERREZ</w:t>
                          </w:r>
                        </w:p>
                      </w:txbxContent>
                    </v:textbox>
                    <w10:wrap type="square" anchorx="page" anchory="page"/>
                  </v:shape>
                </w:pict>
              </mc:Fallback>
            </mc:AlternateContent>
          </w:r>
          <w:r w:rsidR="008E4FBB">
            <w:br w:type="page"/>
          </w:r>
        </w:p>
      </w:sdtContent>
    </w:sdt>
    <w:p w14:paraId="14EE4BF4" w14:textId="77777777" w:rsidR="008E4FBB" w:rsidRPr="008E4FBB" w:rsidRDefault="008E4FBB" w:rsidP="00555C10"/>
    <w:sdt>
      <w:sdtPr>
        <w:rPr>
          <w:caps w:val="0"/>
          <w:color w:val="auto"/>
          <w:spacing w:val="0"/>
          <w:sz w:val="20"/>
          <w:szCs w:val="20"/>
        </w:rPr>
        <w:id w:val="1392775257"/>
        <w:docPartObj>
          <w:docPartGallery w:val="Table of Contents"/>
          <w:docPartUnique/>
        </w:docPartObj>
      </w:sdtPr>
      <w:sdtEndPr>
        <w:rPr>
          <w:sz w:val="24"/>
          <w:szCs w:val="24"/>
        </w:rPr>
      </w:sdtEndPr>
      <w:sdtContent>
        <w:p w14:paraId="1306CF54" w14:textId="368A338D" w:rsidR="008E4FBB" w:rsidRDefault="00E0782B" w:rsidP="00555C10">
          <w:pPr>
            <w:pStyle w:val="TtulodeTDC"/>
          </w:pPr>
          <w:r>
            <w:t xml:space="preserve">indice </w:t>
          </w:r>
        </w:p>
        <w:p w14:paraId="588600AB" w14:textId="77777777" w:rsidR="00264296" w:rsidRDefault="008E4FBB">
          <w:pPr>
            <w:pStyle w:val="TDC1"/>
            <w:tabs>
              <w:tab w:val="right" w:leader="dot" w:pos="9016"/>
            </w:tabs>
            <w:rPr>
              <w:noProof/>
              <w:sz w:val="22"/>
              <w:szCs w:val="22"/>
              <w:lang w:eastAsia="es-AR"/>
            </w:rPr>
          </w:pPr>
          <w:r>
            <w:fldChar w:fldCharType="begin"/>
          </w:r>
          <w:r>
            <w:instrText xml:space="preserve"> TOC \o "1-3" \h \z \u </w:instrText>
          </w:r>
          <w:r>
            <w:fldChar w:fldCharType="separate"/>
          </w:r>
          <w:hyperlink w:anchor="_Toc113265457" w:history="1">
            <w:r w:rsidR="00264296" w:rsidRPr="004A3014">
              <w:rPr>
                <w:rStyle w:val="Hipervnculo"/>
                <w:noProof/>
              </w:rPr>
              <w:t>Prototipo interfaz</w:t>
            </w:r>
            <w:r w:rsidR="00264296">
              <w:rPr>
                <w:noProof/>
                <w:webHidden/>
              </w:rPr>
              <w:tab/>
            </w:r>
            <w:r w:rsidR="00264296">
              <w:rPr>
                <w:noProof/>
                <w:webHidden/>
              </w:rPr>
              <w:fldChar w:fldCharType="begin"/>
            </w:r>
            <w:r w:rsidR="00264296">
              <w:rPr>
                <w:noProof/>
                <w:webHidden/>
              </w:rPr>
              <w:instrText xml:space="preserve"> PAGEREF _Toc113265457 \h </w:instrText>
            </w:r>
            <w:r w:rsidR="00264296">
              <w:rPr>
                <w:noProof/>
                <w:webHidden/>
              </w:rPr>
            </w:r>
            <w:r w:rsidR="00264296">
              <w:rPr>
                <w:noProof/>
                <w:webHidden/>
              </w:rPr>
              <w:fldChar w:fldCharType="separate"/>
            </w:r>
            <w:r w:rsidR="00264296">
              <w:rPr>
                <w:noProof/>
                <w:webHidden/>
              </w:rPr>
              <w:t>2</w:t>
            </w:r>
            <w:r w:rsidR="00264296">
              <w:rPr>
                <w:noProof/>
                <w:webHidden/>
              </w:rPr>
              <w:fldChar w:fldCharType="end"/>
            </w:r>
          </w:hyperlink>
        </w:p>
        <w:p w14:paraId="27D49802" w14:textId="77777777" w:rsidR="00264296" w:rsidRDefault="00F14259">
          <w:pPr>
            <w:pStyle w:val="TDC1"/>
            <w:tabs>
              <w:tab w:val="right" w:leader="dot" w:pos="9016"/>
            </w:tabs>
            <w:rPr>
              <w:noProof/>
              <w:sz w:val="22"/>
              <w:szCs w:val="22"/>
              <w:lang w:eastAsia="es-AR"/>
            </w:rPr>
          </w:pPr>
          <w:hyperlink w:anchor="_Toc113265458" w:history="1">
            <w:r w:rsidR="00264296" w:rsidRPr="004A3014">
              <w:rPr>
                <w:rStyle w:val="Hipervnculo"/>
                <w:noProof/>
              </w:rPr>
              <w:t>Diagrama de navegación</w:t>
            </w:r>
            <w:r w:rsidR="00264296">
              <w:rPr>
                <w:noProof/>
                <w:webHidden/>
              </w:rPr>
              <w:tab/>
            </w:r>
            <w:r w:rsidR="00264296">
              <w:rPr>
                <w:noProof/>
                <w:webHidden/>
              </w:rPr>
              <w:fldChar w:fldCharType="begin"/>
            </w:r>
            <w:r w:rsidR="00264296">
              <w:rPr>
                <w:noProof/>
                <w:webHidden/>
              </w:rPr>
              <w:instrText xml:space="preserve"> PAGEREF _Toc113265458 \h </w:instrText>
            </w:r>
            <w:r w:rsidR="00264296">
              <w:rPr>
                <w:noProof/>
                <w:webHidden/>
              </w:rPr>
            </w:r>
            <w:r w:rsidR="00264296">
              <w:rPr>
                <w:noProof/>
                <w:webHidden/>
              </w:rPr>
              <w:fldChar w:fldCharType="separate"/>
            </w:r>
            <w:r w:rsidR="00264296">
              <w:rPr>
                <w:noProof/>
                <w:webHidden/>
              </w:rPr>
              <w:t>7</w:t>
            </w:r>
            <w:r w:rsidR="00264296">
              <w:rPr>
                <w:noProof/>
                <w:webHidden/>
              </w:rPr>
              <w:fldChar w:fldCharType="end"/>
            </w:r>
          </w:hyperlink>
        </w:p>
        <w:p w14:paraId="21D8502E" w14:textId="77777777" w:rsidR="00264296" w:rsidRDefault="00F14259">
          <w:pPr>
            <w:pStyle w:val="TDC1"/>
            <w:tabs>
              <w:tab w:val="right" w:leader="dot" w:pos="9016"/>
            </w:tabs>
            <w:rPr>
              <w:noProof/>
              <w:sz w:val="22"/>
              <w:szCs w:val="22"/>
              <w:lang w:eastAsia="es-AR"/>
            </w:rPr>
          </w:pPr>
          <w:hyperlink w:anchor="_Toc113265459" w:history="1">
            <w:r w:rsidR="00264296" w:rsidRPr="004A3014">
              <w:rPr>
                <w:rStyle w:val="Hipervnculo"/>
                <w:noProof/>
              </w:rPr>
              <w:t>Código fuente</w:t>
            </w:r>
            <w:r w:rsidR="00264296">
              <w:rPr>
                <w:noProof/>
                <w:webHidden/>
              </w:rPr>
              <w:tab/>
            </w:r>
            <w:r w:rsidR="00264296">
              <w:rPr>
                <w:noProof/>
                <w:webHidden/>
              </w:rPr>
              <w:fldChar w:fldCharType="begin"/>
            </w:r>
            <w:r w:rsidR="00264296">
              <w:rPr>
                <w:noProof/>
                <w:webHidden/>
              </w:rPr>
              <w:instrText xml:space="preserve"> PAGEREF _Toc113265459 \h </w:instrText>
            </w:r>
            <w:r w:rsidR="00264296">
              <w:rPr>
                <w:noProof/>
                <w:webHidden/>
              </w:rPr>
            </w:r>
            <w:r w:rsidR="00264296">
              <w:rPr>
                <w:noProof/>
                <w:webHidden/>
              </w:rPr>
              <w:fldChar w:fldCharType="separate"/>
            </w:r>
            <w:r w:rsidR="00264296">
              <w:rPr>
                <w:noProof/>
                <w:webHidden/>
              </w:rPr>
              <w:t>7</w:t>
            </w:r>
            <w:r w:rsidR="00264296">
              <w:rPr>
                <w:noProof/>
                <w:webHidden/>
              </w:rPr>
              <w:fldChar w:fldCharType="end"/>
            </w:r>
          </w:hyperlink>
        </w:p>
        <w:p w14:paraId="0288CB2F" w14:textId="77777777" w:rsidR="00264296" w:rsidRDefault="00F14259">
          <w:pPr>
            <w:pStyle w:val="TDC2"/>
            <w:tabs>
              <w:tab w:val="right" w:leader="dot" w:pos="9016"/>
            </w:tabs>
            <w:rPr>
              <w:noProof/>
              <w:sz w:val="22"/>
              <w:szCs w:val="22"/>
              <w:lang w:eastAsia="es-AR"/>
            </w:rPr>
          </w:pPr>
          <w:hyperlink w:anchor="_Toc113265460" w:history="1">
            <w:r w:rsidR="00264296" w:rsidRPr="004A3014">
              <w:rPr>
                <w:rStyle w:val="Hipervnculo"/>
                <w:noProof/>
              </w:rPr>
              <w:t>Supercharger.java</w:t>
            </w:r>
            <w:r w:rsidR="00264296">
              <w:rPr>
                <w:noProof/>
                <w:webHidden/>
              </w:rPr>
              <w:tab/>
            </w:r>
            <w:r w:rsidR="00264296">
              <w:rPr>
                <w:noProof/>
                <w:webHidden/>
              </w:rPr>
              <w:fldChar w:fldCharType="begin"/>
            </w:r>
            <w:r w:rsidR="00264296">
              <w:rPr>
                <w:noProof/>
                <w:webHidden/>
              </w:rPr>
              <w:instrText xml:space="preserve"> PAGEREF _Toc113265460 \h </w:instrText>
            </w:r>
            <w:r w:rsidR="00264296">
              <w:rPr>
                <w:noProof/>
                <w:webHidden/>
              </w:rPr>
            </w:r>
            <w:r w:rsidR="00264296">
              <w:rPr>
                <w:noProof/>
                <w:webHidden/>
              </w:rPr>
              <w:fldChar w:fldCharType="separate"/>
            </w:r>
            <w:r w:rsidR="00264296">
              <w:rPr>
                <w:noProof/>
                <w:webHidden/>
              </w:rPr>
              <w:t>7</w:t>
            </w:r>
            <w:r w:rsidR="00264296">
              <w:rPr>
                <w:noProof/>
                <w:webHidden/>
              </w:rPr>
              <w:fldChar w:fldCharType="end"/>
            </w:r>
          </w:hyperlink>
        </w:p>
        <w:p w14:paraId="54E76EB7" w14:textId="77777777" w:rsidR="00264296" w:rsidRDefault="00F14259">
          <w:pPr>
            <w:pStyle w:val="TDC2"/>
            <w:tabs>
              <w:tab w:val="right" w:leader="dot" w:pos="9016"/>
            </w:tabs>
            <w:rPr>
              <w:noProof/>
              <w:sz w:val="22"/>
              <w:szCs w:val="22"/>
              <w:lang w:eastAsia="es-AR"/>
            </w:rPr>
          </w:pPr>
          <w:hyperlink w:anchor="_Toc113265461" w:history="1">
            <w:r w:rsidR="00264296" w:rsidRPr="004A3014">
              <w:rPr>
                <w:rStyle w:val="Hipervnculo"/>
                <w:noProof/>
              </w:rPr>
              <w:t>LogErrores.java</w:t>
            </w:r>
            <w:r w:rsidR="00264296">
              <w:rPr>
                <w:noProof/>
                <w:webHidden/>
              </w:rPr>
              <w:tab/>
            </w:r>
            <w:r w:rsidR="00264296">
              <w:rPr>
                <w:noProof/>
                <w:webHidden/>
              </w:rPr>
              <w:fldChar w:fldCharType="begin"/>
            </w:r>
            <w:r w:rsidR="00264296">
              <w:rPr>
                <w:noProof/>
                <w:webHidden/>
              </w:rPr>
              <w:instrText xml:space="preserve"> PAGEREF _Toc113265461 \h </w:instrText>
            </w:r>
            <w:r w:rsidR="00264296">
              <w:rPr>
                <w:noProof/>
                <w:webHidden/>
              </w:rPr>
            </w:r>
            <w:r w:rsidR="00264296">
              <w:rPr>
                <w:noProof/>
                <w:webHidden/>
              </w:rPr>
              <w:fldChar w:fldCharType="separate"/>
            </w:r>
            <w:r w:rsidR="00264296">
              <w:rPr>
                <w:noProof/>
                <w:webHidden/>
              </w:rPr>
              <w:t>9</w:t>
            </w:r>
            <w:r w:rsidR="00264296">
              <w:rPr>
                <w:noProof/>
                <w:webHidden/>
              </w:rPr>
              <w:fldChar w:fldCharType="end"/>
            </w:r>
          </w:hyperlink>
        </w:p>
        <w:p w14:paraId="4D8F3581" w14:textId="77777777" w:rsidR="00264296" w:rsidRDefault="00F14259">
          <w:pPr>
            <w:pStyle w:val="TDC2"/>
            <w:tabs>
              <w:tab w:val="right" w:leader="dot" w:pos="9016"/>
            </w:tabs>
            <w:rPr>
              <w:noProof/>
              <w:sz w:val="22"/>
              <w:szCs w:val="22"/>
              <w:lang w:eastAsia="es-AR"/>
            </w:rPr>
          </w:pPr>
          <w:hyperlink w:anchor="_Toc113265462" w:history="1">
            <w:r w:rsidR="00264296" w:rsidRPr="004A3014">
              <w:rPr>
                <w:rStyle w:val="Hipervnculo"/>
                <w:noProof/>
              </w:rPr>
              <w:t>Ventanas.java</w:t>
            </w:r>
            <w:r w:rsidR="00264296">
              <w:rPr>
                <w:noProof/>
                <w:webHidden/>
              </w:rPr>
              <w:tab/>
            </w:r>
            <w:r w:rsidR="00264296">
              <w:rPr>
                <w:noProof/>
                <w:webHidden/>
              </w:rPr>
              <w:fldChar w:fldCharType="begin"/>
            </w:r>
            <w:r w:rsidR="00264296">
              <w:rPr>
                <w:noProof/>
                <w:webHidden/>
              </w:rPr>
              <w:instrText xml:space="preserve"> PAGEREF _Toc113265462 \h </w:instrText>
            </w:r>
            <w:r w:rsidR="00264296">
              <w:rPr>
                <w:noProof/>
                <w:webHidden/>
              </w:rPr>
            </w:r>
            <w:r w:rsidR="00264296">
              <w:rPr>
                <w:noProof/>
                <w:webHidden/>
              </w:rPr>
              <w:fldChar w:fldCharType="separate"/>
            </w:r>
            <w:r w:rsidR="00264296">
              <w:rPr>
                <w:noProof/>
                <w:webHidden/>
              </w:rPr>
              <w:t>11</w:t>
            </w:r>
            <w:r w:rsidR="00264296">
              <w:rPr>
                <w:noProof/>
                <w:webHidden/>
              </w:rPr>
              <w:fldChar w:fldCharType="end"/>
            </w:r>
          </w:hyperlink>
        </w:p>
        <w:p w14:paraId="0A046A3C" w14:textId="77777777" w:rsidR="00264296" w:rsidRDefault="00F14259">
          <w:pPr>
            <w:pStyle w:val="TDC2"/>
            <w:tabs>
              <w:tab w:val="right" w:leader="dot" w:pos="9016"/>
            </w:tabs>
            <w:rPr>
              <w:noProof/>
              <w:sz w:val="22"/>
              <w:szCs w:val="22"/>
              <w:lang w:eastAsia="es-AR"/>
            </w:rPr>
          </w:pPr>
          <w:hyperlink w:anchor="_Toc113265463" w:history="1">
            <w:r w:rsidR="00264296" w:rsidRPr="004A3014">
              <w:rPr>
                <w:rStyle w:val="Hipervnculo"/>
                <w:noProof/>
              </w:rPr>
              <w:t>VentanaPrincipal.java</w:t>
            </w:r>
            <w:r w:rsidR="00264296">
              <w:rPr>
                <w:noProof/>
                <w:webHidden/>
              </w:rPr>
              <w:tab/>
            </w:r>
            <w:r w:rsidR="00264296">
              <w:rPr>
                <w:noProof/>
                <w:webHidden/>
              </w:rPr>
              <w:fldChar w:fldCharType="begin"/>
            </w:r>
            <w:r w:rsidR="00264296">
              <w:rPr>
                <w:noProof/>
                <w:webHidden/>
              </w:rPr>
              <w:instrText xml:space="preserve"> PAGEREF _Toc113265463 \h </w:instrText>
            </w:r>
            <w:r w:rsidR="00264296">
              <w:rPr>
                <w:noProof/>
                <w:webHidden/>
              </w:rPr>
            </w:r>
            <w:r w:rsidR="00264296">
              <w:rPr>
                <w:noProof/>
                <w:webHidden/>
              </w:rPr>
              <w:fldChar w:fldCharType="separate"/>
            </w:r>
            <w:r w:rsidR="00264296">
              <w:rPr>
                <w:noProof/>
                <w:webHidden/>
              </w:rPr>
              <w:t>12</w:t>
            </w:r>
            <w:r w:rsidR="00264296">
              <w:rPr>
                <w:noProof/>
                <w:webHidden/>
              </w:rPr>
              <w:fldChar w:fldCharType="end"/>
            </w:r>
          </w:hyperlink>
        </w:p>
        <w:p w14:paraId="666C4780" w14:textId="77777777" w:rsidR="00264296" w:rsidRDefault="00F14259">
          <w:pPr>
            <w:pStyle w:val="TDC2"/>
            <w:tabs>
              <w:tab w:val="right" w:leader="dot" w:pos="9016"/>
            </w:tabs>
            <w:rPr>
              <w:noProof/>
              <w:sz w:val="22"/>
              <w:szCs w:val="22"/>
              <w:lang w:eastAsia="es-AR"/>
            </w:rPr>
          </w:pPr>
          <w:hyperlink w:anchor="_Toc113265464" w:history="1">
            <w:r w:rsidR="00264296" w:rsidRPr="004A3014">
              <w:rPr>
                <w:rStyle w:val="Hipervnculo"/>
                <w:noProof/>
              </w:rPr>
              <w:t>VentanaRecepcion.java</w:t>
            </w:r>
            <w:r w:rsidR="00264296">
              <w:rPr>
                <w:noProof/>
                <w:webHidden/>
              </w:rPr>
              <w:tab/>
            </w:r>
            <w:r w:rsidR="00264296">
              <w:rPr>
                <w:noProof/>
                <w:webHidden/>
              </w:rPr>
              <w:fldChar w:fldCharType="begin"/>
            </w:r>
            <w:r w:rsidR="00264296">
              <w:rPr>
                <w:noProof/>
                <w:webHidden/>
              </w:rPr>
              <w:instrText xml:space="preserve"> PAGEREF _Toc113265464 \h </w:instrText>
            </w:r>
            <w:r w:rsidR="00264296">
              <w:rPr>
                <w:noProof/>
                <w:webHidden/>
              </w:rPr>
            </w:r>
            <w:r w:rsidR="00264296">
              <w:rPr>
                <w:noProof/>
                <w:webHidden/>
              </w:rPr>
              <w:fldChar w:fldCharType="separate"/>
            </w:r>
            <w:r w:rsidR="00264296">
              <w:rPr>
                <w:noProof/>
                <w:webHidden/>
              </w:rPr>
              <w:t>18</w:t>
            </w:r>
            <w:r w:rsidR="00264296">
              <w:rPr>
                <w:noProof/>
                <w:webHidden/>
              </w:rPr>
              <w:fldChar w:fldCharType="end"/>
            </w:r>
          </w:hyperlink>
        </w:p>
        <w:p w14:paraId="62FFF32F" w14:textId="77777777" w:rsidR="00264296" w:rsidRDefault="00F14259">
          <w:pPr>
            <w:pStyle w:val="TDC2"/>
            <w:tabs>
              <w:tab w:val="right" w:leader="dot" w:pos="9016"/>
            </w:tabs>
            <w:rPr>
              <w:noProof/>
              <w:sz w:val="22"/>
              <w:szCs w:val="22"/>
              <w:lang w:eastAsia="es-AR"/>
            </w:rPr>
          </w:pPr>
          <w:hyperlink w:anchor="_Toc113265465" w:history="1">
            <w:r w:rsidR="00264296" w:rsidRPr="004A3014">
              <w:rPr>
                <w:rStyle w:val="Hipervnculo"/>
                <w:noProof/>
              </w:rPr>
              <w:t>VentanaConsultarAgenda.java</w:t>
            </w:r>
            <w:r w:rsidR="00264296">
              <w:rPr>
                <w:noProof/>
                <w:webHidden/>
              </w:rPr>
              <w:tab/>
            </w:r>
            <w:r w:rsidR="00264296">
              <w:rPr>
                <w:noProof/>
                <w:webHidden/>
              </w:rPr>
              <w:fldChar w:fldCharType="begin"/>
            </w:r>
            <w:r w:rsidR="00264296">
              <w:rPr>
                <w:noProof/>
                <w:webHidden/>
              </w:rPr>
              <w:instrText xml:space="preserve"> PAGEREF _Toc113265465 \h </w:instrText>
            </w:r>
            <w:r w:rsidR="00264296">
              <w:rPr>
                <w:noProof/>
                <w:webHidden/>
              </w:rPr>
            </w:r>
            <w:r w:rsidR="00264296">
              <w:rPr>
                <w:noProof/>
                <w:webHidden/>
              </w:rPr>
              <w:fldChar w:fldCharType="separate"/>
            </w:r>
            <w:r w:rsidR="00264296">
              <w:rPr>
                <w:noProof/>
                <w:webHidden/>
              </w:rPr>
              <w:t>24</w:t>
            </w:r>
            <w:r w:rsidR="00264296">
              <w:rPr>
                <w:noProof/>
                <w:webHidden/>
              </w:rPr>
              <w:fldChar w:fldCharType="end"/>
            </w:r>
          </w:hyperlink>
        </w:p>
        <w:p w14:paraId="10212B51" w14:textId="77777777" w:rsidR="00264296" w:rsidRDefault="00F14259">
          <w:pPr>
            <w:pStyle w:val="TDC2"/>
            <w:tabs>
              <w:tab w:val="right" w:leader="dot" w:pos="9016"/>
            </w:tabs>
            <w:rPr>
              <w:noProof/>
              <w:sz w:val="22"/>
              <w:szCs w:val="22"/>
              <w:lang w:eastAsia="es-AR"/>
            </w:rPr>
          </w:pPr>
          <w:hyperlink w:anchor="_Toc113265466" w:history="1">
            <w:r w:rsidR="00264296" w:rsidRPr="004A3014">
              <w:rPr>
                <w:rStyle w:val="Hipervnculo"/>
                <w:noProof/>
              </w:rPr>
              <w:t>VentanaRegistrarAsistencia.java</w:t>
            </w:r>
            <w:r w:rsidR="00264296">
              <w:rPr>
                <w:noProof/>
                <w:webHidden/>
              </w:rPr>
              <w:tab/>
            </w:r>
            <w:r w:rsidR="00264296">
              <w:rPr>
                <w:noProof/>
                <w:webHidden/>
              </w:rPr>
              <w:fldChar w:fldCharType="begin"/>
            </w:r>
            <w:r w:rsidR="00264296">
              <w:rPr>
                <w:noProof/>
                <w:webHidden/>
              </w:rPr>
              <w:instrText xml:space="preserve"> PAGEREF _Toc113265466 \h </w:instrText>
            </w:r>
            <w:r w:rsidR="00264296">
              <w:rPr>
                <w:noProof/>
                <w:webHidden/>
              </w:rPr>
            </w:r>
            <w:r w:rsidR="00264296">
              <w:rPr>
                <w:noProof/>
                <w:webHidden/>
              </w:rPr>
              <w:fldChar w:fldCharType="separate"/>
            </w:r>
            <w:r w:rsidR="00264296">
              <w:rPr>
                <w:noProof/>
                <w:webHidden/>
              </w:rPr>
              <w:t>29</w:t>
            </w:r>
            <w:r w:rsidR="00264296">
              <w:rPr>
                <w:noProof/>
                <w:webHidden/>
              </w:rPr>
              <w:fldChar w:fldCharType="end"/>
            </w:r>
          </w:hyperlink>
        </w:p>
        <w:p w14:paraId="638782B6" w14:textId="77777777" w:rsidR="00264296" w:rsidRDefault="00F14259">
          <w:pPr>
            <w:pStyle w:val="TDC2"/>
            <w:tabs>
              <w:tab w:val="right" w:leader="dot" w:pos="9016"/>
            </w:tabs>
            <w:rPr>
              <w:noProof/>
              <w:sz w:val="22"/>
              <w:szCs w:val="22"/>
              <w:lang w:eastAsia="es-AR"/>
            </w:rPr>
          </w:pPr>
          <w:hyperlink w:anchor="_Toc113265467" w:history="1">
            <w:r w:rsidR="00264296" w:rsidRPr="004A3014">
              <w:rPr>
                <w:rStyle w:val="Hipervnculo"/>
                <w:noProof/>
              </w:rPr>
              <w:t>VentanaNuevoCliente.java</w:t>
            </w:r>
            <w:r w:rsidR="00264296">
              <w:rPr>
                <w:noProof/>
                <w:webHidden/>
              </w:rPr>
              <w:tab/>
            </w:r>
            <w:r w:rsidR="00264296">
              <w:rPr>
                <w:noProof/>
                <w:webHidden/>
              </w:rPr>
              <w:fldChar w:fldCharType="begin"/>
            </w:r>
            <w:r w:rsidR="00264296">
              <w:rPr>
                <w:noProof/>
                <w:webHidden/>
              </w:rPr>
              <w:instrText xml:space="preserve"> PAGEREF _Toc113265467 \h </w:instrText>
            </w:r>
            <w:r w:rsidR="00264296">
              <w:rPr>
                <w:noProof/>
                <w:webHidden/>
              </w:rPr>
            </w:r>
            <w:r w:rsidR="00264296">
              <w:rPr>
                <w:noProof/>
                <w:webHidden/>
              </w:rPr>
              <w:fldChar w:fldCharType="separate"/>
            </w:r>
            <w:r w:rsidR="00264296">
              <w:rPr>
                <w:noProof/>
                <w:webHidden/>
              </w:rPr>
              <w:t>37</w:t>
            </w:r>
            <w:r w:rsidR="00264296">
              <w:rPr>
                <w:noProof/>
                <w:webHidden/>
              </w:rPr>
              <w:fldChar w:fldCharType="end"/>
            </w:r>
          </w:hyperlink>
        </w:p>
        <w:p w14:paraId="60AE7A79" w14:textId="77777777" w:rsidR="00264296" w:rsidRDefault="00F14259">
          <w:pPr>
            <w:pStyle w:val="TDC2"/>
            <w:tabs>
              <w:tab w:val="right" w:leader="dot" w:pos="9016"/>
            </w:tabs>
            <w:rPr>
              <w:noProof/>
              <w:sz w:val="22"/>
              <w:szCs w:val="22"/>
              <w:lang w:eastAsia="es-AR"/>
            </w:rPr>
          </w:pPr>
          <w:hyperlink w:anchor="_Toc113265468" w:history="1">
            <w:r w:rsidR="00264296" w:rsidRPr="004A3014">
              <w:rPr>
                <w:rStyle w:val="Hipervnculo"/>
                <w:noProof/>
              </w:rPr>
              <w:t>VentanaListarTrabajos.java</w:t>
            </w:r>
            <w:r w:rsidR="00264296">
              <w:rPr>
                <w:noProof/>
                <w:webHidden/>
              </w:rPr>
              <w:tab/>
            </w:r>
            <w:r w:rsidR="00264296">
              <w:rPr>
                <w:noProof/>
                <w:webHidden/>
              </w:rPr>
              <w:fldChar w:fldCharType="begin"/>
            </w:r>
            <w:r w:rsidR="00264296">
              <w:rPr>
                <w:noProof/>
                <w:webHidden/>
              </w:rPr>
              <w:instrText xml:space="preserve"> PAGEREF _Toc113265468 \h </w:instrText>
            </w:r>
            <w:r w:rsidR="00264296">
              <w:rPr>
                <w:noProof/>
                <w:webHidden/>
              </w:rPr>
            </w:r>
            <w:r w:rsidR="00264296">
              <w:rPr>
                <w:noProof/>
                <w:webHidden/>
              </w:rPr>
              <w:fldChar w:fldCharType="separate"/>
            </w:r>
            <w:r w:rsidR="00264296">
              <w:rPr>
                <w:noProof/>
                <w:webHidden/>
              </w:rPr>
              <w:t>47</w:t>
            </w:r>
            <w:r w:rsidR="00264296">
              <w:rPr>
                <w:noProof/>
                <w:webHidden/>
              </w:rPr>
              <w:fldChar w:fldCharType="end"/>
            </w:r>
          </w:hyperlink>
        </w:p>
        <w:p w14:paraId="209D658D" w14:textId="77777777" w:rsidR="00264296" w:rsidRDefault="00F14259">
          <w:pPr>
            <w:pStyle w:val="TDC2"/>
            <w:tabs>
              <w:tab w:val="right" w:leader="dot" w:pos="9016"/>
            </w:tabs>
            <w:rPr>
              <w:noProof/>
              <w:sz w:val="22"/>
              <w:szCs w:val="22"/>
              <w:lang w:eastAsia="es-AR"/>
            </w:rPr>
          </w:pPr>
          <w:hyperlink w:anchor="_Toc113265469" w:history="1">
            <w:r w:rsidR="00264296" w:rsidRPr="004A3014">
              <w:rPr>
                <w:rStyle w:val="Hipervnculo"/>
                <w:noProof/>
              </w:rPr>
              <w:t>VentanaTaller.java</w:t>
            </w:r>
            <w:r w:rsidR="00264296">
              <w:rPr>
                <w:noProof/>
                <w:webHidden/>
              </w:rPr>
              <w:tab/>
            </w:r>
            <w:r w:rsidR="00264296">
              <w:rPr>
                <w:noProof/>
                <w:webHidden/>
              </w:rPr>
              <w:fldChar w:fldCharType="begin"/>
            </w:r>
            <w:r w:rsidR="00264296">
              <w:rPr>
                <w:noProof/>
                <w:webHidden/>
              </w:rPr>
              <w:instrText xml:space="preserve"> PAGEREF _Toc113265469 \h </w:instrText>
            </w:r>
            <w:r w:rsidR="00264296">
              <w:rPr>
                <w:noProof/>
                <w:webHidden/>
              </w:rPr>
            </w:r>
            <w:r w:rsidR="00264296">
              <w:rPr>
                <w:noProof/>
                <w:webHidden/>
              </w:rPr>
              <w:fldChar w:fldCharType="separate"/>
            </w:r>
            <w:r w:rsidR="00264296">
              <w:rPr>
                <w:noProof/>
                <w:webHidden/>
              </w:rPr>
              <w:t>51</w:t>
            </w:r>
            <w:r w:rsidR="00264296">
              <w:rPr>
                <w:noProof/>
                <w:webHidden/>
              </w:rPr>
              <w:fldChar w:fldCharType="end"/>
            </w:r>
          </w:hyperlink>
        </w:p>
        <w:p w14:paraId="514D93C9" w14:textId="77777777" w:rsidR="00264296" w:rsidRDefault="00F14259">
          <w:pPr>
            <w:pStyle w:val="TDC2"/>
            <w:tabs>
              <w:tab w:val="right" w:leader="dot" w:pos="9016"/>
            </w:tabs>
            <w:rPr>
              <w:noProof/>
              <w:sz w:val="22"/>
              <w:szCs w:val="22"/>
              <w:lang w:eastAsia="es-AR"/>
            </w:rPr>
          </w:pPr>
          <w:hyperlink w:anchor="_Toc113265470" w:history="1">
            <w:r w:rsidR="00264296" w:rsidRPr="004A3014">
              <w:rPr>
                <w:rStyle w:val="Hipervnculo"/>
                <w:noProof/>
              </w:rPr>
              <w:t>VentanaFichaTaller.java</w:t>
            </w:r>
            <w:r w:rsidR="00264296">
              <w:rPr>
                <w:noProof/>
                <w:webHidden/>
              </w:rPr>
              <w:tab/>
            </w:r>
            <w:r w:rsidR="00264296">
              <w:rPr>
                <w:noProof/>
                <w:webHidden/>
              </w:rPr>
              <w:fldChar w:fldCharType="begin"/>
            </w:r>
            <w:r w:rsidR="00264296">
              <w:rPr>
                <w:noProof/>
                <w:webHidden/>
              </w:rPr>
              <w:instrText xml:space="preserve"> PAGEREF _Toc113265470 \h </w:instrText>
            </w:r>
            <w:r w:rsidR="00264296">
              <w:rPr>
                <w:noProof/>
                <w:webHidden/>
              </w:rPr>
            </w:r>
            <w:r w:rsidR="00264296">
              <w:rPr>
                <w:noProof/>
                <w:webHidden/>
              </w:rPr>
              <w:fldChar w:fldCharType="separate"/>
            </w:r>
            <w:r w:rsidR="00264296">
              <w:rPr>
                <w:noProof/>
                <w:webHidden/>
              </w:rPr>
              <w:t>54</w:t>
            </w:r>
            <w:r w:rsidR="00264296">
              <w:rPr>
                <w:noProof/>
                <w:webHidden/>
              </w:rPr>
              <w:fldChar w:fldCharType="end"/>
            </w:r>
          </w:hyperlink>
        </w:p>
        <w:p w14:paraId="282B5D63" w14:textId="77777777" w:rsidR="00264296" w:rsidRDefault="00F14259">
          <w:pPr>
            <w:pStyle w:val="TDC2"/>
            <w:tabs>
              <w:tab w:val="right" w:leader="dot" w:pos="9016"/>
            </w:tabs>
            <w:rPr>
              <w:noProof/>
              <w:sz w:val="22"/>
              <w:szCs w:val="22"/>
              <w:lang w:eastAsia="es-AR"/>
            </w:rPr>
          </w:pPr>
          <w:hyperlink w:anchor="_Toc113265471" w:history="1">
            <w:r w:rsidR="00264296" w:rsidRPr="004A3014">
              <w:rPr>
                <w:rStyle w:val="Hipervnculo"/>
                <w:noProof/>
              </w:rPr>
              <w:t>VentanaAdministracion.java</w:t>
            </w:r>
            <w:r w:rsidR="00264296">
              <w:rPr>
                <w:noProof/>
                <w:webHidden/>
              </w:rPr>
              <w:tab/>
            </w:r>
            <w:r w:rsidR="00264296">
              <w:rPr>
                <w:noProof/>
                <w:webHidden/>
              </w:rPr>
              <w:fldChar w:fldCharType="begin"/>
            </w:r>
            <w:r w:rsidR="00264296">
              <w:rPr>
                <w:noProof/>
                <w:webHidden/>
              </w:rPr>
              <w:instrText xml:space="preserve"> PAGEREF _Toc113265471 \h </w:instrText>
            </w:r>
            <w:r w:rsidR="00264296">
              <w:rPr>
                <w:noProof/>
                <w:webHidden/>
              </w:rPr>
            </w:r>
            <w:r w:rsidR="00264296">
              <w:rPr>
                <w:noProof/>
                <w:webHidden/>
              </w:rPr>
              <w:fldChar w:fldCharType="separate"/>
            </w:r>
            <w:r w:rsidR="00264296">
              <w:rPr>
                <w:noProof/>
                <w:webHidden/>
              </w:rPr>
              <w:t>60</w:t>
            </w:r>
            <w:r w:rsidR="00264296">
              <w:rPr>
                <w:noProof/>
                <w:webHidden/>
              </w:rPr>
              <w:fldChar w:fldCharType="end"/>
            </w:r>
          </w:hyperlink>
        </w:p>
        <w:p w14:paraId="22AA70DD" w14:textId="77777777" w:rsidR="00264296" w:rsidRDefault="00F14259">
          <w:pPr>
            <w:pStyle w:val="TDC2"/>
            <w:tabs>
              <w:tab w:val="right" w:leader="dot" w:pos="9016"/>
            </w:tabs>
            <w:rPr>
              <w:noProof/>
              <w:sz w:val="22"/>
              <w:szCs w:val="22"/>
              <w:lang w:eastAsia="es-AR"/>
            </w:rPr>
          </w:pPr>
          <w:hyperlink w:anchor="_Toc113265472" w:history="1">
            <w:r w:rsidR="00264296" w:rsidRPr="004A3014">
              <w:rPr>
                <w:rStyle w:val="Hipervnculo"/>
                <w:noProof/>
              </w:rPr>
              <w:t>VentanaEmitirInforme.java</w:t>
            </w:r>
            <w:r w:rsidR="00264296">
              <w:rPr>
                <w:noProof/>
                <w:webHidden/>
              </w:rPr>
              <w:tab/>
            </w:r>
            <w:r w:rsidR="00264296">
              <w:rPr>
                <w:noProof/>
                <w:webHidden/>
              </w:rPr>
              <w:fldChar w:fldCharType="begin"/>
            </w:r>
            <w:r w:rsidR="00264296">
              <w:rPr>
                <w:noProof/>
                <w:webHidden/>
              </w:rPr>
              <w:instrText xml:space="preserve"> PAGEREF _Toc113265472 \h </w:instrText>
            </w:r>
            <w:r w:rsidR="00264296">
              <w:rPr>
                <w:noProof/>
                <w:webHidden/>
              </w:rPr>
            </w:r>
            <w:r w:rsidR="00264296">
              <w:rPr>
                <w:noProof/>
                <w:webHidden/>
              </w:rPr>
              <w:fldChar w:fldCharType="separate"/>
            </w:r>
            <w:r w:rsidR="00264296">
              <w:rPr>
                <w:noProof/>
                <w:webHidden/>
              </w:rPr>
              <w:t>64</w:t>
            </w:r>
            <w:r w:rsidR="00264296">
              <w:rPr>
                <w:noProof/>
                <w:webHidden/>
              </w:rPr>
              <w:fldChar w:fldCharType="end"/>
            </w:r>
          </w:hyperlink>
        </w:p>
        <w:p w14:paraId="03F7F8C9" w14:textId="26DFD2DA" w:rsidR="00FC041C" w:rsidRDefault="008E4FBB" w:rsidP="00555C10">
          <w:r>
            <w:fldChar w:fldCharType="end"/>
          </w:r>
        </w:p>
      </w:sdtContent>
    </w:sdt>
    <w:p w14:paraId="73A8C331" w14:textId="77777777" w:rsidR="00FC041C" w:rsidRDefault="00FC041C" w:rsidP="00555C10">
      <w:r>
        <w:br w:type="page"/>
      </w:r>
    </w:p>
    <w:p w14:paraId="46397389" w14:textId="751EB5D4" w:rsidR="00E0782B" w:rsidRDefault="00555C10" w:rsidP="00555C10">
      <w:pPr>
        <w:pStyle w:val="Ttulo1"/>
      </w:pPr>
      <w:bookmarkStart w:id="0" w:name="_Toc113265457"/>
      <w:r>
        <w:lastRenderedPageBreak/>
        <w:t>Prototipo interfaz</w:t>
      </w:r>
      <w:bookmarkEnd w:id="0"/>
    </w:p>
    <w:p w14:paraId="7EED24D6" w14:textId="1381D28D" w:rsidR="00555C10" w:rsidRDefault="00555C10" w:rsidP="00555C10">
      <w:r>
        <w:t>Figura 1: Ventana principal</w:t>
      </w:r>
      <w:r w:rsidR="00151488">
        <w:t>.</w:t>
      </w:r>
    </w:p>
    <w:p w14:paraId="5A7DCABB" w14:textId="76CB67E2" w:rsidR="00555C10" w:rsidRPr="00555C10" w:rsidRDefault="00555C10" w:rsidP="00555C10">
      <w:r>
        <w:rPr>
          <w:noProof/>
          <w:lang w:eastAsia="es-AR"/>
        </w:rPr>
        <w:drawing>
          <wp:inline distT="0" distB="0" distL="0" distR="0" wp14:anchorId="5DDB31E7" wp14:editId="701A5260">
            <wp:extent cx="4309533" cy="3621718"/>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26873" cy="3636291"/>
                    </a:xfrm>
                    <a:prstGeom prst="rect">
                      <a:avLst/>
                    </a:prstGeom>
                    <a:noFill/>
                    <a:ln>
                      <a:noFill/>
                    </a:ln>
                  </pic:spPr>
                </pic:pic>
              </a:graphicData>
            </a:graphic>
          </wp:inline>
        </w:drawing>
      </w:r>
    </w:p>
    <w:p w14:paraId="261911D5" w14:textId="1295AFB1" w:rsidR="00555C10" w:rsidRDefault="00151488" w:rsidP="00555C10">
      <w:r>
        <w:t>Figura 2: Pantalla de recepción, opciones del recepcionista.</w:t>
      </w:r>
    </w:p>
    <w:p w14:paraId="1FF693F1" w14:textId="209C4313" w:rsidR="00151488" w:rsidRDefault="00151488" w:rsidP="00555C10">
      <w:r>
        <w:rPr>
          <w:noProof/>
          <w:lang w:eastAsia="es-AR"/>
        </w:rPr>
        <w:drawing>
          <wp:inline distT="0" distB="0" distL="0" distR="0" wp14:anchorId="18A548D7" wp14:editId="071E7B2D">
            <wp:extent cx="4309533" cy="3637795"/>
            <wp:effectExtent l="0" t="0" r="0" b="127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24588" cy="3650503"/>
                    </a:xfrm>
                    <a:prstGeom prst="rect">
                      <a:avLst/>
                    </a:prstGeom>
                    <a:noFill/>
                    <a:ln>
                      <a:noFill/>
                    </a:ln>
                  </pic:spPr>
                </pic:pic>
              </a:graphicData>
            </a:graphic>
          </wp:inline>
        </w:drawing>
      </w:r>
    </w:p>
    <w:p w14:paraId="25C5F01E" w14:textId="159BD7FB" w:rsidR="00151488" w:rsidRDefault="00151488" w:rsidP="00555C10">
      <w:r>
        <w:lastRenderedPageBreak/>
        <w:t>Figura 3: Consulta agenda y reserva del turno.</w:t>
      </w:r>
    </w:p>
    <w:p w14:paraId="1253BBAB" w14:textId="59ED6AEF" w:rsidR="00151488" w:rsidRDefault="00A26882" w:rsidP="00555C10">
      <w:r>
        <w:rPr>
          <w:noProof/>
          <w:lang w:eastAsia="es-AR"/>
        </w:rPr>
        <w:drawing>
          <wp:inline distT="0" distB="0" distL="0" distR="0" wp14:anchorId="27E60EFF" wp14:editId="087F6778">
            <wp:extent cx="4231434" cy="35814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33167" cy="3582867"/>
                    </a:xfrm>
                    <a:prstGeom prst="rect">
                      <a:avLst/>
                    </a:prstGeom>
                    <a:noFill/>
                    <a:ln>
                      <a:noFill/>
                    </a:ln>
                  </pic:spPr>
                </pic:pic>
              </a:graphicData>
            </a:graphic>
          </wp:inline>
        </w:drawing>
      </w:r>
    </w:p>
    <w:p w14:paraId="1B622BD8" w14:textId="4D451440" w:rsidR="00151488" w:rsidRDefault="00151488" w:rsidP="00555C10">
      <w:r>
        <w:t>Figura 6: Registrar asistencia, si el cliente existe se puede seleccionar de la lista de clientes registrados, para hacer la búsqueda más simple en el campo cliente se puede escribir para reducir la lista de búsqueda.</w:t>
      </w:r>
    </w:p>
    <w:p w14:paraId="76771601" w14:textId="20F192F0" w:rsidR="00151488" w:rsidRDefault="00151488" w:rsidP="00555C10">
      <w:r>
        <w:rPr>
          <w:noProof/>
          <w:lang w:eastAsia="es-AR"/>
        </w:rPr>
        <w:drawing>
          <wp:inline distT="0" distB="0" distL="0" distR="0" wp14:anchorId="49FA4CC7" wp14:editId="3ACF533F">
            <wp:extent cx="4291789" cy="3623733"/>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92583" cy="3624403"/>
                    </a:xfrm>
                    <a:prstGeom prst="rect">
                      <a:avLst/>
                    </a:prstGeom>
                    <a:noFill/>
                    <a:ln>
                      <a:noFill/>
                    </a:ln>
                  </pic:spPr>
                </pic:pic>
              </a:graphicData>
            </a:graphic>
          </wp:inline>
        </w:drawing>
      </w:r>
    </w:p>
    <w:p w14:paraId="2038CE3E" w14:textId="111256C8" w:rsidR="00151488" w:rsidRDefault="00B556AE" w:rsidP="00555C10">
      <w:r>
        <w:lastRenderedPageBreak/>
        <w:t>Figura 7: Registrar asistencia, si el cliente nunca fue registrado al presionar el botón registrar nos lleva a una nueva ventana para completar los datos y guardarlos.</w:t>
      </w:r>
    </w:p>
    <w:p w14:paraId="4D3B71D6" w14:textId="67E9AFED" w:rsidR="00B556AE" w:rsidRDefault="00B556AE" w:rsidP="00555C10">
      <w:r>
        <w:rPr>
          <w:noProof/>
          <w:lang w:eastAsia="es-AR"/>
        </w:rPr>
        <w:drawing>
          <wp:inline distT="0" distB="0" distL="0" distR="0" wp14:anchorId="4221BF39" wp14:editId="78060BA2">
            <wp:extent cx="4318000" cy="3648327"/>
            <wp:effectExtent l="0" t="0" r="635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28425" cy="3657135"/>
                    </a:xfrm>
                    <a:prstGeom prst="rect">
                      <a:avLst/>
                    </a:prstGeom>
                    <a:noFill/>
                    <a:ln>
                      <a:noFill/>
                    </a:ln>
                  </pic:spPr>
                </pic:pic>
              </a:graphicData>
            </a:graphic>
          </wp:inline>
        </w:drawing>
      </w:r>
    </w:p>
    <w:p w14:paraId="3E4CF305" w14:textId="1E97D7DD" w:rsidR="00151488" w:rsidRDefault="00B556AE" w:rsidP="00555C10">
      <w:r>
        <w:t>Figura 8: Ventana para rellenar con la información del cliente y el vehículo.</w:t>
      </w:r>
    </w:p>
    <w:p w14:paraId="7A90C30E" w14:textId="3EA7DD43" w:rsidR="00B556AE" w:rsidRDefault="00B556AE" w:rsidP="00555C10">
      <w:r>
        <w:rPr>
          <w:noProof/>
          <w:lang w:eastAsia="es-AR"/>
        </w:rPr>
        <w:drawing>
          <wp:inline distT="0" distB="0" distL="0" distR="0" wp14:anchorId="4B6B6BD3" wp14:editId="7C95025B">
            <wp:extent cx="4308150" cy="3632200"/>
            <wp:effectExtent l="0" t="0" r="0" b="635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09825" cy="3633612"/>
                    </a:xfrm>
                    <a:prstGeom prst="rect">
                      <a:avLst/>
                    </a:prstGeom>
                    <a:noFill/>
                    <a:ln>
                      <a:noFill/>
                    </a:ln>
                  </pic:spPr>
                </pic:pic>
              </a:graphicData>
            </a:graphic>
          </wp:inline>
        </w:drawing>
      </w:r>
    </w:p>
    <w:p w14:paraId="2913E022" w14:textId="34A928DA" w:rsidR="00151488" w:rsidRDefault="00C0551C" w:rsidP="00555C10">
      <w:r>
        <w:lastRenderedPageBreak/>
        <w:t>Figura 9: Ventana de trabajos realizados en el d</w:t>
      </w:r>
      <w:r w:rsidR="0018422D">
        <w:t>ía.</w:t>
      </w:r>
    </w:p>
    <w:p w14:paraId="5890FCA0" w14:textId="029DF439" w:rsidR="0018422D" w:rsidRDefault="0018422D" w:rsidP="00555C10">
      <w:r>
        <w:rPr>
          <w:noProof/>
          <w:lang w:eastAsia="es-AR"/>
        </w:rPr>
        <w:drawing>
          <wp:inline distT="0" distB="0" distL="0" distR="0" wp14:anchorId="36CA1DF5" wp14:editId="67EB236E">
            <wp:extent cx="4301067" cy="3615187"/>
            <wp:effectExtent l="0" t="0" r="4445" b="444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00824" cy="3614983"/>
                    </a:xfrm>
                    <a:prstGeom prst="rect">
                      <a:avLst/>
                    </a:prstGeom>
                    <a:noFill/>
                    <a:ln>
                      <a:noFill/>
                    </a:ln>
                  </pic:spPr>
                </pic:pic>
              </a:graphicData>
            </a:graphic>
          </wp:inline>
        </w:drawing>
      </w:r>
    </w:p>
    <w:p w14:paraId="2FDA02F4" w14:textId="4CF01E0F" w:rsidR="0018422D" w:rsidRDefault="0018422D" w:rsidP="00555C10">
      <w:r>
        <w:t>Figura 10: Ventana con las opciones para el sector administración.</w:t>
      </w:r>
    </w:p>
    <w:p w14:paraId="4532E7B7" w14:textId="49CFE847" w:rsidR="0018422D" w:rsidRDefault="0018422D" w:rsidP="00555C10">
      <w:r>
        <w:rPr>
          <w:noProof/>
          <w:lang w:eastAsia="es-AR"/>
        </w:rPr>
        <w:drawing>
          <wp:inline distT="0" distB="0" distL="0" distR="0" wp14:anchorId="0C6AC3AA" wp14:editId="4C7E8FCD">
            <wp:extent cx="4313765" cy="3649133"/>
            <wp:effectExtent l="0" t="0" r="0" b="889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13958" cy="3649296"/>
                    </a:xfrm>
                    <a:prstGeom prst="rect">
                      <a:avLst/>
                    </a:prstGeom>
                    <a:noFill/>
                    <a:ln>
                      <a:noFill/>
                    </a:ln>
                  </pic:spPr>
                </pic:pic>
              </a:graphicData>
            </a:graphic>
          </wp:inline>
        </w:drawing>
      </w:r>
    </w:p>
    <w:p w14:paraId="3EC9BD43" w14:textId="10B6739E" w:rsidR="0018422D" w:rsidRDefault="0018422D" w:rsidP="00555C10">
      <w:r>
        <w:t>Figura 11: Ventana de generación de informe mensual.</w:t>
      </w:r>
    </w:p>
    <w:p w14:paraId="5C6E9186" w14:textId="40C5DAA0" w:rsidR="0018422D" w:rsidRDefault="0018422D" w:rsidP="00555C10">
      <w:r>
        <w:rPr>
          <w:noProof/>
          <w:lang w:eastAsia="es-AR"/>
        </w:rPr>
        <w:lastRenderedPageBreak/>
        <w:drawing>
          <wp:inline distT="0" distB="0" distL="0" distR="0" wp14:anchorId="08A79CAB" wp14:editId="6C001C69">
            <wp:extent cx="4316260" cy="3657600"/>
            <wp:effectExtent l="0" t="0" r="825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16424" cy="3657739"/>
                    </a:xfrm>
                    <a:prstGeom prst="rect">
                      <a:avLst/>
                    </a:prstGeom>
                    <a:noFill/>
                    <a:ln>
                      <a:noFill/>
                    </a:ln>
                  </pic:spPr>
                </pic:pic>
              </a:graphicData>
            </a:graphic>
          </wp:inline>
        </w:drawing>
      </w:r>
    </w:p>
    <w:p w14:paraId="30852733" w14:textId="04C8177E" w:rsidR="0018422D" w:rsidRDefault="0018422D" w:rsidP="0018422D">
      <w:r>
        <w:t>Figura 12: Ventana con las opciones para el sector taller.</w:t>
      </w:r>
    </w:p>
    <w:p w14:paraId="76839201" w14:textId="535DA226" w:rsidR="0018422D" w:rsidRDefault="0018422D" w:rsidP="00555C10">
      <w:r>
        <w:rPr>
          <w:noProof/>
          <w:lang w:eastAsia="es-AR"/>
        </w:rPr>
        <w:drawing>
          <wp:inline distT="0" distB="0" distL="0" distR="0" wp14:anchorId="294C1C63" wp14:editId="26C4E50A">
            <wp:extent cx="4315679" cy="3632200"/>
            <wp:effectExtent l="0" t="0" r="8890" b="635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18675" cy="3634721"/>
                    </a:xfrm>
                    <a:prstGeom prst="rect">
                      <a:avLst/>
                    </a:prstGeom>
                    <a:noFill/>
                    <a:ln>
                      <a:noFill/>
                    </a:ln>
                  </pic:spPr>
                </pic:pic>
              </a:graphicData>
            </a:graphic>
          </wp:inline>
        </w:drawing>
      </w:r>
    </w:p>
    <w:p w14:paraId="6A852104" w14:textId="405A6480" w:rsidR="0018422D" w:rsidRDefault="0018422D" w:rsidP="0018422D">
      <w:r>
        <w:t xml:space="preserve">Figura 13: </w:t>
      </w:r>
      <w:r w:rsidR="00873668">
        <w:t>Ventana para la carga de los trabajos realizados.</w:t>
      </w:r>
    </w:p>
    <w:p w14:paraId="7C15C720" w14:textId="41CA2289" w:rsidR="0018422D" w:rsidRDefault="00873668" w:rsidP="00555C10">
      <w:r>
        <w:rPr>
          <w:noProof/>
          <w:lang w:eastAsia="es-AR"/>
        </w:rPr>
        <w:lastRenderedPageBreak/>
        <w:drawing>
          <wp:inline distT="0" distB="0" distL="0" distR="0" wp14:anchorId="37DB3C24" wp14:editId="7E622F10">
            <wp:extent cx="4315678" cy="3632200"/>
            <wp:effectExtent l="0" t="0" r="8890" b="635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15678" cy="3632200"/>
                    </a:xfrm>
                    <a:prstGeom prst="rect">
                      <a:avLst/>
                    </a:prstGeom>
                    <a:noFill/>
                    <a:ln>
                      <a:noFill/>
                    </a:ln>
                  </pic:spPr>
                </pic:pic>
              </a:graphicData>
            </a:graphic>
          </wp:inline>
        </w:drawing>
      </w:r>
    </w:p>
    <w:p w14:paraId="1050832D" w14:textId="5ABDBA97" w:rsidR="0018422D" w:rsidRDefault="000B2334" w:rsidP="000B2334">
      <w:pPr>
        <w:pStyle w:val="Ttulo1"/>
      </w:pPr>
      <w:bookmarkStart w:id="1" w:name="_Toc113265458"/>
      <w:r>
        <w:t>Diagrama de navegación</w:t>
      </w:r>
      <w:bookmarkEnd w:id="1"/>
    </w:p>
    <w:p w14:paraId="5620CC98" w14:textId="6C5547C7" w:rsidR="0018422D" w:rsidRDefault="008E6F05" w:rsidP="00555C10">
      <w:r>
        <w:rPr>
          <w:noProof/>
          <w:lang w:eastAsia="es-AR"/>
        </w:rPr>
        <w:drawing>
          <wp:inline distT="0" distB="0" distL="0" distR="0" wp14:anchorId="438892B1" wp14:editId="5E05779D">
            <wp:extent cx="5731510" cy="4479675"/>
            <wp:effectExtent l="0" t="0" r="2540" b="0"/>
            <wp:docPr id="12" name="Imagen 12" descr="D:\Siglo 21\5 año\Seminario de actualización en programación\Aula 2\Diagrama de navegació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iglo 21\5 año\Seminario de actualización en programación\Aula 2\Diagrama de navegación.jpe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4479675"/>
                    </a:xfrm>
                    <a:prstGeom prst="rect">
                      <a:avLst/>
                    </a:prstGeom>
                    <a:noFill/>
                    <a:ln>
                      <a:noFill/>
                    </a:ln>
                  </pic:spPr>
                </pic:pic>
              </a:graphicData>
            </a:graphic>
          </wp:inline>
        </w:drawing>
      </w:r>
    </w:p>
    <w:p w14:paraId="12133195" w14:textId="54BB4917" w:rsidR="000B2334" w:rsidRDefault="000B2334" w:rsidP="000B2334">
      <w:pPr>
        <w:pStyle w:val="Ttulo1"/>
      </w:pPr>
      <w:bookmarkStart w:id="2" w:name="_Toc113265459"/>
      <w:bookmarkStart w:id="3" w:name="_GoBack"/>
      <w:bookmarkEnd w:id="3"/>
      <w:r>
        <w:lastRenderedPageBreak/>
        <w:t>C</w:t>
      </w:r>
      <w:r w:rsidR="002808ED">
        <w:t>ó</w:t>
      </w:r>
      <w:r>
        <w:t xml:space="preserve">digo </w:t>
      </w:r>
      <w:r w:rsidR="002808ED">
        <w:t>fuente</w:t>
      </w:r>
      <w:bookmarkEnd w:id="2"/>
    </w:p>
    <w:p w14:paraId="478A55F0" w14:textId="536AF480" w:rsidR="002808ED" w:rsidRDefault="002808ED" w:rsidP="002808ED">
      <w:r>
        <w:t>El proyecto se realizó con el IDE Eclipse, al cual se le agregó el plugin WindowsBuilder para la utilización Java Swing.</w:t>
      </w:r>
    </w:p>
    <w:p w14:paraId="10060E9A" w14:textId="36ACA585" w:rsidR="002808ED" w:rsidRDefault="002808ED" w:rsidP="002808ED">
      <w:pPr>
        <w:pStyle w:val="Ttulo2"/>
      </w:pPr>
      <w:bookmarkStart w:id="4" w:name="_Toc113265460"/>
      <w:r>
        <w:t>Supercharger.java</w:t>
      </w:r>
      <w:bookmarkEnd w:id="4"/>
    </w:p>
    <w:p w14:paraId="6447D355" w14:textId="77777777" w:rsidR="002808ED" w:rsidRDefault="002808ED" w:rsidP="002808ED">
      <w:proofErr w:type="gramStart"/>
      <w:r>
        <w:t>package</w:t>
      </w:r>
      <w:proofErr w:type="gramEnd"/>
      <w:r>
        <w:t xml:space="preserve"> seminarioProgramacion;</w:t>
      </w:r>
    </w:p>
    <w:p w14:paraId="32833F11" w14:textId="77777777" w:rsidR="002808ED" w:rsidRDefault="002808ED" w:rsidP="002808ED"/>
    <w:p w14:paraId="70174B2F" w14:textId="77777777" w:rsidR="002808ED" w:rsidRDefault="002808ED" w:rsidP="002808ED">
      <w:proofErr w:type="gramStart"/>
      <w:r>
        <w:t>import</w:t>
      </w:r>
      <w:proofErr w:type="gramEnd"/>
      <w:r>
        <w:t xml:space="preserve"> java.awt.EventQueue;</w:t>
      </w:r>
    </w:p>
    <w:p w14:paraId="48AC4C60" w14:textId="77777777" w:rsidR="002808ED" w:rsidRDefault="002808ED" w:rsidP="002808ED"/>
    <w:p w14:paraId="14FAD3EC" w14:textId="77777777" w:rsidR="002808ED" w:rsidRDefault="002808ED" w:rsidP="002808ED">
      <w:proofErr w:type="gramStart"/>
      <w:r>
        <w:t>public</w:t>
      </w:r>
      <w:proofErr w:type="gramEnd"/>
      <w:r>
        <w:t xml:space="preserve"> class Supercharger {</w:t>
      </w:r>
    </w:p>
    <w:p w14:paraId="75A0BE6D" w14:textId="77777777" w:rsidR="002808ED" w:rsidRDefault="002808ED" w:rsidP="002808ED"/>
    <w:p w14:paraId="32B6568E" w14:textId="77777777" w:rsidR="002808ED" w:rsidRDefault="002808ED" w:rsidP="002808ED">
      <w:r>
        <w:tab/>
      </w:r>
      <w:proofErr w:type="gramStart"/>
      <w:r>
        <w:t>public</w:t>
      </w:r>
      <w:proofErr w:type="gramEnd"/>
      <w:r>
        <w:t xml:space="preserve"> static void main(String[] args) {</w:t>
      </w:r>
    </w:p>
    <w:p w14:paraId="18236246" w14:textId="77777777" w:rsidR="002808ED" w:rsidRDefault="002808ED" w:rsidP="002808ED">
      <w:r>
        <w:tab/>
      </w:r>
      <w:r>
        <w:tab/>
      </w:r>
    </w:p>
    <w:p w14:paraId="207DE55B" w14:textId="77777777" w:rsidR="002808ED" w:rsidRDefault="002808ED" w:rsidP="002808ED">
      <w:r>
        <w:tab/>
      </w:r>
      <w:r>
        <w:tab/>
      </w:r>
      <w:r>
        <w:tab/>
      </w:r>
      <w:proofErr w:type="gramStart"/>
      <w:r>
        <w:t>EventQueue.invokeLater(</w:t>
      </w:r>
      <w:proofErr w:type="gramEnd"/>
      <w:r>
        <w:t>new Runnable() {</w:t>
      </w:r>
    </w:p>
    <w:p w14:paraId="18D4AA4E" w14:textId="77777777" w:rsidR="002808ED" w:rsidRDefault="002808ED" w:rsidP="002808ED">
      <w:r>
        <w:tab/>
      </w:r>
      <w:r>
        <w:tab/>
      </w:r>
      <w:r>
        <w:tab/>
      </w:r>
      <w:r>
        <w:tab/>
      </w:r>
      <w:proofErr w:type="gramStart"/>
      <w:r>
        <w:t>public</w:t>
      </w:r>
      <w:proofErr w:type="gramEnd"/>
      <w:r>
        <w:t xml:space="preserve"> void run() {</w:t>
      </w:r>
    </w:p>
    <w:p w14:paraId="3196286F" w14:textId="77777777" w:rsidR="002808ED" w:rsidRDefault="002808ED" w:rsidP="002808ED">
      <w:r>
        <w:tab/>
      </w:r>
      <w:r>
        <w:tab/>
      </w:r>
      <w:r>
        <w:tab/>
      </w:r>
      <w:r>
        <w:tab/>
      </w:r>
      <w:r>
        <w:tab/>
      </w:r>
    </w:p>
    <w:p w14:paraId="689A09B5" w14:textId="77777777" w:rsidR="002808ED" w:rsidRDefault="002808ED" w:rsidP="002808ED">
      <w:r>
        <w:tab/>
      </w:r>
      <w:r>
        <w:tab/>
      </w:r>
      <w:r>
        <w:tab/>
      </w:r>
      <w:r>
        <w:tab/>
      </w:r>
      <w:r>
        <w:tab/>
      </w:r>
      <w:proofErr w:type="gramStart"/>
      <w:r>
        <w:t>try</w:t>
      </w:r>
      <w:proofErr w:type="gramEnd"/>
      <w:r>
        <w:t xml:space="preserve"> {</w:t>
      </w:r>
    </w:p>
    <w:p w14:paraId="7873475B" w14:textId="77777777" w:rsidR="002808ED" w:rsidRDefault="002808ED" w:rsidP="002808ED">
      <w:r>
        <w:tab/>
      </w:r>
      <w:r>
        <w:tab/>
      </w:r>
      <w:r>
        <w:tab/>
      </w:r>
      <w:r>
        <w:tab/>
      </w:r>
      <w:r>
        <w:tab/>
      </w:r>
      <w:r>
        <w:tab/>
      </w:r>
    </w:p>
    <w:p w14:paraId="79856FC2" w14:textId="77777777" w:rsidR="002808ED" w:rsidRDefault="002808ED" w:rsidP="002808ED">
      <w:r>
        <w:tab/>
      </w:r>
      <w:r>
        <w:tab/>
      </w:r>
      <w:r>
        <w:tab/>
      </w:r>
      <w:r>
        <w:tab/>
      </w:r>
      <w:r>
        <w:tab/>
      </w:r>
      <w:r>
        <w:tab/>
        <w:t xml:space="preserve">VentanaPrincipal frame = new </w:t>
      </w:r>
      <w:proofErr w:type="gramStart"/>
      <w:r>
        <w:t>VentanaPrincipal(</w:t>
      </w:r>
      <w:proofErr w:type="gramEnd"/>
      <w:r>
        <w:t>"Ventana principal");</w:t>
      </w:r>
    </w:p>
    <w:p w14:paraId="0F1D4F81" w14:textId="77777777" w:rsidR="002808ED" w:rsidRDefault="002808ED" w:rsidP="002808ED">
      <w:r>
        <w:tab/>
      </w:r>
      <w:r>
        <w:tab/>
      </w:r>
      <w:r>
        <w:tab/>
      </w:r>
      <w:r>
        <w:tab/>
      </w:r>
      <w:r>
        <w:tab/>
      </w:r>
      <w:r>
        <w:tab/>
      </w:r>
      <w:proofErr w:type="gramStart"/>
      <w:r>
        <w:t>frame.setVisible(</w:t>
      </w:r>
      <w:proofErr w:type="gramEnd"/>
      <w:r>
        <w:t>true);</w:t>
      </w:r>
    </w:p>
    <w:p w14:paraId="727FBC3C" w14:textId="77777777" w:rsidR="002808ED" w:rsidRDefault="002808ED" w:rsidP="002808ED">
      <w:r>
        <w:tab/>
      </w:r>
      <w:r>
        <w:tab/>
      </w:r>
      <w:r>
        <w:tab/>
      </w:r>
      <w:r>
        <w:tab/>
      </w:r>
      <w:r>
        <w:tab/>
        <w:t xml:space="preserve">} </w:t>
      </w:r>
      <w:proofErr w:type="gramStart"/>
      <w:r>
        <w:t>catch</w:t>
      </w:r>
      <w:proofErr w:type="gramEnd"/>
      <w:r>
        <w:t xml:space="preserve"> (Exception e) {</w:t>
      </w:r>
    </w:p>
    <w:p w14:paraId="296548BA" w14:textId="77777777" w:rsidR="002808ED" w:rsidRDefault="002808ED" w:rsidP="002808ED">
      <w:r>
        <w:tab/>
      </w:r>
      <w:r>
        <w:tab/>
      </w:r>
      <w:r>
        <w:tab/>
      </w:r>
      <w:r>
        <w:tab/>
      </w:r>
      <w:r>
        <w:tab/>
      </w:r>
      <w:r>
        <w:tab/>
      </w:r>
    </w:p>
    <w:p w14:paraId="2DA3D606" w14:textId="77777777" w:rsidR="002808ED" w:rsidRDefault="002808ED" w:rsidP="002808ED">
      <w:r>
        <w:lastRenderedPageBreak/>
        <w:tab/>
      </w:r>
      <w:r>
        <w:tab/>
      </w:r>
      <w:r>
        <w:tab/>
      </w:r>
      <w:r>
        <w:tab/>
      </w:r>
      <w:r>
        <w:tab/>
      </w:r>
      <w:r>
        <w:tab/>
      </w:r>
      <w:proofErr w:type="gramStart"/>
      <w:r>
        <w:t>e.printStackTrace(</w:t>
      </w:r>
      <w:proofErr w:type="gramEnd"/>
      <w:r>
        <w:t>);</w:t>
      </w:r>
    </w:p>
    <w:p w14:paraId="01565E7A" w14:textId="77777777" w:rsidR="002808ED" w:rsidRDefault="002808ED" w:rsidP="002808ED">
      <w:r>
        <w:tab/>
      </w:r>
      <w:r>
        <w:tab/>
      </w:r>
      <w:r>
        <w:tab/>
      </w:r>
      <w:r>
        <w:tab/>
      </w:r>
      <w:r>
        <w:tab/>
      </w:r>
      <w:r>
        <w:tab/>
      </w:r>
      <w:proofErr w:type="gramStart"/>
      <w:r>
        <w:t>LogErrores.escribirLog(</w:t>
      </w:r>
      <w:proofErr w:type="gramEnd"/>
      <w:r>
        <w:t>"Error al intentar abrir la ventana principal.");</w:t>
      </w:r>
    </w:p>
    <w:p w14:paraId="69732DEF" w14:textId="77777777" w:rsidR="002808ED" w:rsidRDefault="002808ED" w:rsidP="002808ED">
      <w:r>
        <w:tab/>
      </w:r>
      <w:r>
        <w:tab/>
      </w:r>
      <w:r>
        <w:tab/>
      </w:r>
      <w:r>
        <w:tab/>
      </w:r>
      <w:r>
        <w:tab/>
        <w:t>}</w:t>
      </w:r>
    </w:p>
    <w:p w14:paraId="02B60BD6" w14:textId="77777777" w:rsidR="002808ED" w:rsidRDefault="002808ED" w:rsidP="002808ED">
      <w:r>
        <w:tab/>
      </w:r>
      <w:r>
        <w:tab/>
      </w:r>
      <w:r>
        <w:tab/>
      </w:r>
      <w:r>
        <w:tab/>
        <w:t>}</w:t>
      </w:r>
    </w:p>
    <w:p w14:paraId="1CF0BFCD" w14:textId="77777777" w:rsidR="002808ED" w:rsidRDefault="002808ED" w:rsidP="002808ED">
      <w:r>
        <w:tab/>
      </w:r>
      <w:r>
        <w:tab/>
      </w:r>
      <w:r>
        <w:tab/>
        <w:t>});</w:t>
      </w:r>
    </w:p>
    <w:p w14:paraId="5AFAD1A6" w14:textId="77777777" w:rsidR="002808ED" w:rsidRDefault="002808ED" w:rsidP="002808ED">
      <w:r>
        <w:tab/>
        <w:t>}</w:t>
      </w:r>
    </w:p>
    <w:p w14:paraId="1856C140" w14:textId="6349A44B" w:rsidR="002808ED" w:rsidRDefault="002808ED" w:rsidP="002808ED">
      <w:r>
        <w:t>}</w:t>
      </w:r>
    </w:p>
    <w:p w14:paraId="62EBD8A4" w14:textId="020E56EB" w:rsidR="002808ED" w:rsidRDefault="002808ED" w:rsidP="002808ED">
      <w:pPr>
        <w:pStyle w:val="Ttulo2"/>
      </w:pPr>
      <w:bookmarkStart w:id="5" w:name="_Toc113265461"/>
      <w:r>
        <w:t>LogErrores.java</w:t>
      </w:r>
      <w:bookmarkEnd w:id="5"/>
    </w:p>
    <w:p w14:paraId="75412E62" w14:textId="77777777" w:rsidR="002808ED" w:rsidRDefault="002808ED" w:rsidP="002808ED">
      <w:proofErr w:type="gramStart"/>
      <w:r>
        <w:t>package</w:t>
      </w:r>
      <w:proofErr w:type="gramEnd"/>
      <w:r>
        <w:t xml:space="preserve"> seminarioProgramacion;</w:t>
      </w:r>
    </w:p>
    <w:p w14:paraId="609D5338" w14:textId="77777777" w:rsidR="002808ED" w:rsidRDefault="002808ED" w:rsidP="002808ED"/>
    <w:p w14:paraId="0E8E81A9" w14:textId="77777777" w:rsidR="002808ED" w:rsidRDefault="002808ED" w:rsidP="002808ED">
      <w:proofErr w:type="gramStart"/>
      <w:r>
        <w:t>import</w:t>
      </w:r>
      <w:proofErr w:type="gramEnd"/>
      <w:r>
        <w:t xml:space="preserve"> java.io.BufferedWriter;</w:t>
      </w:r>
    </w:p>
    <w:p w14:paraId="0C10DC9B" w14:textId="77777777" w:rsidR="002808ED" w:rsidRDefault="002808ED" w:rsidP="002808ED">
      <w:proofErr w:type="gramStart"/>
      <w:r>
        <w:t>import</w:t>
      </w:r>
      <w:proofErr w:type="gramEnd"/>
      <w:r>
        <w:t xml:space="preserve"> java.io.File;</w:t>
      </w:r>
    </w:p>
    <w:p w14:paraId="7DEBE03A" w14:textId="77777777" w:rsidR="002808ED" w:rsidRDefault="002808ED" w:rsidP="002808ED">
      <w:proofErr w:type="gramStart"/>
      <w:r>
        <w:t>import</w:t>
      </w:r>
      <w:proofErr w:type="gramEnd"/>
      <w:r>
        <w:t xml:space="preserve"> java.io.FileWriter;</w:t>
      </w:r>
    </w:p>
    <w:p w14:paraId="5D05FA91" w14:textId="77777777" w:rsidR="002808ED" w:rsidRDefault="002808ED" w:rsidP="002808ED">
      <w:proofErr w:type="gramStart"/>
      <w:r>
        <w:t>import</w:t>
      </w:r>
      <w:proofErr w:type="gramEnd"/>
      <w:r>
        <w:t xml:space="preserve"> java.io.IOException;</w:t>
      </w:r>
    </w:p>
    <w:p w14:paraId="496A8349" w14:textId="77777777" w:rsidR="002808ED" w:rsidRDefault="002808ED" w:rsidP="002808ED">
      <w:proofErr w:type="gramStart"/>
      <w:r>
        <w:t>import</w:t>
      </w:r>
      <w:proofErr w:type="gramEnd"/>
      <w:r>
        <w:t xml:space="preserve"> java.util.Calendar;</w:t>
      </w:r>
    </w:p>
    <w:p w14:paraId="163B75F7" w14:textId="77777777" w:rsidR="002808ED" w:rsidRDefault="002808ED" w:rsidP="002808ED">
      <w:proofErr w:type="gramStart"/>
      <w:r>
        <w:t>import</w:t>
      </w:r>
      <w:proofErr w:type="gramEnd"/>
      <w:r>
        <w:t xml:space="preserve"> java.util.GregorianCalendar;</w:t>
      </w:r>
    </w:p>
    <w:p w14:paraId="02295488" w14:textId="77777777" w:rsidR="002808ED" w:rsidRDefault="002808ED" w:rsidP="002808ED"/>
    <w:p w14:paraId="069CAA0B" w14:textId="77777777" w:rsidR="002808ED" w:rsidRDefault="002808ED" w:rsidP="002808ED">
      <w:proofErr w:type="gramStart"/>
      <w:r>
        <w:t>public</w:t>
      </w:r>
      <w:proofErr w:type="gramEnd"/>
      <w:r>
        <w:t xml:space="preserve"> class LogErrores {</w:t>
      </w:r>
    </w:p>
    <w:p w14:paraId="43342A29" w14:textId="77777777" w:rsidR="002808ED" w:rsidRDefault="002808ED" w:rsidP="002808ED"/>
    <w:p w14:paraId="43424046" w14:textId="77777777" w:rsidR="002808ED" w:rsidRDefault="002808ED" w:rsidP="002808ED">
      <w:r>
        <w:tab/>
      </w:r>
      <w:proofErr w:type="gramStart"/>
      <w:r>
        <w:t>static</w:t>
      </w:r>
      <w:proofErr w:type="gramEnd"/>
      <w:r>
        <w:t xml:space="preserve"> public void escribirLog(String contenido) {</w:t>
      </w:r>
    </w:p>
    <w:p w14:paraId="5FA8A2BB" w14:textId="77777777" w:rsidR="002808ED" w:rsidRDefault="002808ED" w:rsidP="002808ED">
      <w:r>
        <w:tab/>
      </w:r>
      <w:r>
        <w:tab/>
      </w:r>
    </w:p>
    <w:p w14:paraId="6377CFF3" w14:textId="77777777" w:rsidR="002808ED" w:rsidRDefault="002808ED" w:rsidP="002808ED">
      <w:r>
        <w:lastRenderedPageBreak/>
        <w:tab/>
      </w:r>
      <w:r>
        <w:tab/>
        <w:t>BufferedWriter bw = null;</w:t>
      </w:r>
    </w:p>
    <w:p w14:paraId="06718C53" w14:textId="77777777" w:rsidR="002808ED" w:rsidRDefault="002808ED" w:rsidP="002808ED">
      <w:r>
        <w:tab/>
        <w:t xml:space="preserve">    FileWriter fw = null;</w:t>
      </w:r>
    </w:p>
    <w:p w14:paraId="4D2106F8" w14:textId="77777777" w:rsidR="002808ED" w:rsidRDefault="002808ED" w:rsidP="002808ED">
      <w:r>
        <w:tab/>
        <w:t xml:space="preserve">    String nombreArchivo = "LOG:C:\\logSupercharger.txt";</w:t>
      </w:r>
    </w:p>
    <w:p w14:paraId="0715487D" w14:textId="77777777" w:rsidR="002808ED" w:rsidRDefault="002808ED" w:rsidP="002808ED">
      <w:r>
        <w:tab/>
      </w:r>
      <w:r>
        <w:tab/>
        <w:t xml:space="preserve">Calendar fechaSistema = new </w:t>
      </w:r>
      <w:proofErr w:type="gramStart"/>
      <w:r>
        <w:t>GregorianCalendar(</w:t>
      </w:r>
      <w:proofErr w:type="gramEnd"/>
      <w:r>
        <w:t>);</w:t>
      </w:r>
    </w:p>
    <w:p w14:paraId="568AA891" w14:textId="77777777" w:rsidR="002808ED" w:rsidRDefault="002808ED" w:rsidP="002808ED">
      <w:r>
        <w:tab/>
        <w:t xml:space="preserve">    String dateEvento =  (</w:t>
      </w:r>
      <w:proofErr w:type="gramStart"/>
      <w:r>
        <w:t>fechaSistema.get(</w:t>
      </w:r>
      <w:proofErr w:type="gramEnd"/>
      <w:r>
        <w:t xml:space="preserve">Calendar.DAY_OF_MONTH)&lt;10? "0" + </w:t>
      </w:r>
      <w:proofErr w:type="gramStart"/>
      <w:r>
        <w:t>fechaSistema.get(</w:t>
      </w:r>
      <w:proofErr w:type="gramEnd"/>
      <w:r>
        <w:t xml:space="preserve">Calendar.DAY_OF_MONTH):fechaSistema.get(Calendar.DAY_OF_MONTH)) + "/" </w:t>
      </w:r>
    </w:p>
    <w:p w14:paraId="2071B59E" w14:textId="77777777" w:rsidR="002808ED" w:rsidRDefault="002808ED" w:rsidP="002808ED">
      <w:r>
        <w:tab/>
      </w:r>
      <w:r>
        <w:tab/>
      </w:r>
      <w:r>
        <w:tab/>
      </w:r>
      <w:r>
        <w:tab/>
      </w:r>
      <w:r>
        <w:tab/>
      </w:r>
      <w:r>
        <w:tab/>
      </w:r>
      <w:r>
        <w:tab/>
        <w:t xml:space="preserve"> + ((</w:t>
      </w:r>
      <w:proofErr w:type="gramStart"/>
      <w:r>
        <w:t>fechaSistema.get(</w:t>
      </w:r>
      <w:proofErr w:type="gramEnd"/>
      <w:r>
        <w:t>Calendar.MONTH)+1)&lt;10? "0" + (</w:t>
      </w:r>
      <w:proofErr w:type="gramStart"/>
      <w:r>
        <w:t>fechaSistema.get(</w:t>
      </w:r>
      <w:proofErr w:type="gramEnd"/>
      <w:r>
        <w:t xml:space="preserve">Calendar.MONTH)+1):(fechaSistema.get(Calendar.MONTH)+1)) + "/" </w:t>
      </w:r>
    </w:p>
    <w:p w14:paraId="45513A4D" w14:textId="77777777" w:rsidR="002808ED" w:rsidRDefault="002808ED" w:rsidP="002808ED">
      <w:r>
        <w:tab/>
      </w:r>
      <w:r>
        <w:tab/>
      </w:r>
      <w:r>
        <w:tab/>
      </w:r>
      <w:r>
        <w:tab/>
      </w:r>
      <w:r>
        <w:tab/>
      </w:r>
      <w:r>
        <w:tab/>
      </w:r>
      <w:r>
        <w:tab/>
        <w:t xml:space="preserve"> + </w:t>
      </w:r>
      <w:proofErr w:type="gramStart"/>
      <w:r>
        <w:t>fechaSistema.get(</w:t>
      </w:r>
      <w:proofErr w:type="gramEnd"/>
      <w:r>
        <w:t>Calendar.YEAR) + " "</w:t>
      </w:r>
    </w:p>
    <w:p w14:paraId="583675E3" w14:textId="77777777" w:rsidR="002808ED" w:rsidRDefault="002808ED" w:rsidP="002808ED">
      <w:r>
        <w:tab/>
      </w:r>
      <w:r>
        <w:tab/>
      </w:r>
      <w:r>
        <w:tab/>
      </w:r>
      <w:r>
        <w:tab/>
      </w:r>
      <w:r>
        <w:tab/>
      </w:r>
      <w:r>
        <w:tab/>
      </w:r>
      <w:r>
        <w:tab/>
        <w:t xml:space="preserve"> + (</w:t>
      </w:r>
      <w:proofErr w:type="gramStart"/>
      <w:r>
        <w:t>fechaSistema.get(</w:t>
      </w:r>
      <w:proofErr w:type="gramEnd"/>
      <w:r>
        <w:t xml:space="preserve">Calendar.AM_PM)==0? fechaSistema.get(Calendar.HOUR):fechaSistema.get(Calendar.HOUR)+12) </w:t>
      </w:r>
    </w:p>
    <w:p w14:paraId="3C555E1B" w14:textId="77777777" w:rsidR="002808ED" w:rsidRDefault="002808ED" w:rsidP="002808ED">
      <w:r>
        <w:tab/>
      </w:r>
      <w:r>
        <w:tab/>
      </w:r>
      <w:r>
        <w:tab/>
      </w:r>
      <w:r>
        <w:tab/>
      </w:r>
      <w:r>
        <w:tab/>
      </w:r>
      <w:r>
        <w:tab/>
      </w:r>
      <w:r>
        <w:tab/>
        <w:t xml:space="preserve"> + ":" </w:t>
      </w:r>
      <w:proofErr w:type="gramStart"/>
      <w:r>
        <w:t>+(</w:t>
      </w:r>
      <w:proofErr w:type="gramEnd"/>
      <w:r>
        <w:t xml:space="preserve">fechaSistema.get(Calendar.MINUTE)&lt;10? "0" + </w:t>
      </w:r>
      <w:proofErr w:type="gramStart"/>
      <w:r>
        <w:t>fechaSistema.get(</w:t>
      </w:r>
      <w:proofErr w:type="gramEnd"/>
      <w:r>
        <w:t>Calendar.MINUTE):fechaSistema.get(Calendar.MINUTE))</w:t>
      </w:r>
    </w:p>
    <w:p w14:paraId="32080714" w14:textId="77777777" w:rsidR="002808ED" w:rsidRDefault="002808ED" w:rsidP="002808ED">
      <w:r>
        <w:tab/>
      </w:r>
      <w:r>
        <w:tab/>
      </w:r>
      <w:r>
        <w:tab/>
      </w:r>
      <w:r>
        <w:tab/>
      </w:r>
      <w:r>
        <w:tab/>
      </w:r>
      <w:r>
        <w:tab/>
      </w:r>
      <w:r>
        <w:tab/>
        <w:t xml:space="preserve"> + ":" </w:t>
      </w:r>
      <w:proofErr w:type="gramStart"/>
      <w:r>
        <w:t>+(</w:t>
      </w:r>
      <w:proofErr w:type="gramEnd"/>
      <w:r>
        <w:t xml:space="preserve">fechaSistema.get(Calendar.SECOND)&lt;10? "0" + </w:t>
      </w:r>
      <w:proofErr w:type="gramStart"/>
      <w:r>
        <w:t>fechaSistema.get(</w:t>
      </w:r>
      <w:proofErr w:type="gramEnd"/>
      <w:r>
        <w:t>Calendar.SECOND):fechaSistema.get(Calendar.SECOND));</w:t>
      </w:r>
    </w:p>
    <w:p w14:paraId="790458DD" w14:textId="77777777" w:rsidR="002808ED" w:rsidRDefault="002808ED" w:rsidP="002808ED">
      <w:r>
        <w:tab/>
        <w:t xml:space="preserve">    </w:t>
      </w:r>
      <w:proofErr w:type="gramStart"/>
      <w:r>
        <w:t>System.err.println(</w:t>
      </w:r>
      <w:proofErr w:type="gramEnd"/>
      <w:r>
        <w:t>contenido);</w:t>
      </w:r>
    </w:p>
    <w:p w14:paraId="36D204E1" w14:textId="77777777" w:rsidR="002808ED" w:rsidRDefault="002808ED" w:rsidP="002808ED"/>
    <w:p w14:paraId="3212097A" w14:textId="77777777" w:rsidR="002808ED" w:rsidRDefault="002808ED" w:rsidP="002808ED">
      <w:r>
        <w:tab/>
        <w:t xml:space="preserve">    </w:t>
      </w:r>
      <w:proofErr w:type="gramStart"/>
      <w:r>
        <w:t>try</w:t>
      </w:r>
      <w:proofErr w:type="gramEnd"/>
      <w:r>
        <w:t xml:space="preserve"> {</w:t>
      </w:r>
    </w:p>
    <w:p w14:paraId="790249B6" w14:textId="77777777" w:rsidR="002808ED" w:rsidRDefault="002808ED" w:rsidP="002808ED">
      <w:r>
        <w:tab/>
        <w:t xml:space="preserve">    </w:t>
      </w:r>
      <w:r>
        <w:tab/>
      </w:r>
    </w:p>
    <w:p w14:paraId="67D2B464" w14:textId="77777777" w:rsidR="002808ED" w:rsidRDefault="002808ED" w:rsidP="002808ED">
      <w:r>
        <w:tab/>
        <w:t xml:space="preserve">        File archivo = new </w:t>
      </w:r>
      <w:proofErr w:type="gramStart"/>
      <w:r>
        <w:t>File(</w:t>
      </w:r>
      <w:proofErr w:type="gramEnd"/>
      <w:r>
        <w:t>nombreArchivo);</w:t>
      </w:r>
    </w:p>
    <w:p w14:paraId="195F421D" w14:textId="77777777" w:rsidR="002808ED" w:rsidRDefault="002808ED" w:rsidP="002808ED"/>
    <w:p w14:paraId="76780795" w14:textId="77777777" w:rsidR="002808ED" w:rsidRDefault="002808ED" w:rsidP="002808ED">
      <w:r>
        <w:tab/>
        <w:t xml:space="preserve">        </w:t>
      </w:r>
      <w:proofErr w:type="gramStart"/>
      <w:r>
        <w:t>if</w:t>
      </w:r>
      <w:proofErr w:type="gramEnd"/>
      <w:r>
        <w:t xml:space="preserve"> (!archivo.exists())</w:t>
      </w:r>
    </w:p>
    <w:p w14:paraId="75C7D00B" w14:textId="77777777" w:rsidR="002808ED" w:rsidRDefault="002808ED" w:rsidP="002808ED">
      <w:r>
        <w:tab/>
        <w:t xml:space="preserve">        </w:t>
      </w:r>
      <w:r>
        <w:tab/>
      </w:r>
      <w:proofErr w:type="gramStart"/>
      <w:r>
        <w:t>archivo.createNewFile(</w:t>
      </w:r>
      <w:proofErr w:type="gramEnd"/>
      <w:r>
        <w:t>);</w:t>
      </w:r>
    </w:p>
    <w:p w14:paraId="0D852C03" w14:textId="77777777" w:rsidR="002808ED" w:rsidRDefault="002808ED" w:rsidP="002808ED"/>
    <w:p w14:paraId="48F625DD" w14:textId="77777777" w:rsidR="002808ED" w:rsidRDefault="002808ED" w:rsidP="002808ED">
      <w:r>
        <w:tab/>
        <w:t xml:space="preserve">        </w:t>
      </w:r>
      <w:proofErr w:type="gramStart"/>
      <w:r>
        <w:t>fw</w:t>
      </w:r>
      <w:proofErr w:type="gramEnd"/>
      <w:r>
        <w:t xml:space="preserve"> = new FileWriter(archivo.getAbsoluteFile(), true);</w:t>
      </w:r>
      <w:r>
        <w:tab/>
      </w:r>
      <w:r>
        <w:tab/>
        <w:t>// flag true, indica adjuntar información al archivo.</w:t>
      </w:r>
    </w:p>
    <w:p w14:paraId="261760A9" w14:textId="77777777" w:rsidR="002808ED" w:rsidRDefault="002808ED" w:rsidP="002808ED">
      <w:r>
        <w:tab/>
        <w:t xml:space="preserve">        </w:t>
      </w:r>
      <w:proofErr w:type="gramStart"/>
      <w:r>
        <w:t>bw</w:t>
      </w:r>
      <w:proofErr w:type="gramEnd"/>
      <w:r>
        <w:t xml:space="preserve"> = new BufferedWriter(fw);</w:t>
      </w:r>
    </w:p>
    <w:p w14:paraId="69E3F0E9" w14:textId="77777777" w:rsidR="002808ED" w:rsidRDefault="002808ED" w:rsidP="002808ED">
      <w:r>
        <w:tab/>
        <w:t xml:space="preserve">        </w:t>
      </w:r>
      <w:proofErr w:type="gramStart"/>
      <w:r>
        <w:t>bw.write(</w:t>
      </w:r>
      <w:proofErr w:type="gramEnd"/>
      <w:r>
        <w:t>dateEvento + " - " + contenido + "\r\n");</w:t>
      </w:r>
    </w:p>
    <w:p w14:paraId="689DF95A" w14:textId="77777777" w:rsidR="002808ED" w:rsidRDefault="002808ED" w:rsidP="002808ED">
      <w:r>
        <w:tab/>
        <w:t xml:space="preserve">    } </w:t>
      </w:r>
      <w:proofErr w:type="gramStart"/>
      <w:r>
        <w:t>catch</w:t>
      </w:r>
      <w:proofErr w:type="gramEnd"/>
      <w:r>
        <w:t xml:space="preserve"> (IOException e) {</w:t>
      </w:r>
    </w:p>
    <w:p w14:paraId="0F73E251" w14:textId="77777777" w:rsidR="002808ED" w:rsidRDefault="002808ED" w:rsidP="002808ED">
      <w:r>
        <w:tab/>
        <w:t xml:space="preserve">    </w:t>
      </w:r>
      <w:r>
        <w:tab/>
      </w:r>
    </w:p>
    <w:p w14:paraId="6BBDF120" w14:textId="77777777" w:rsidR="002808ED" w:rsidRDefault="002808ED" w:rsidP="002808ED">
      <w:r>
        <w:tab/>
        <w:t xml:space="preserve">    </w:t>
      </w:r>
      <w:r>
        <w:tab/>
      </w:r>
      <w:proofErr w:type="gramStart"/>
      <w:r>
        <w:t>System.err.println(</w:t>
      </w:r>
      <w:proofErr w:type="gramEnd"/>
      <w:r>
        <w:t>"No se pudo escribir en el archivo.");</w:t>
      </w:r>
    </w:p>
    <w:p w14:paraId="70D83F33" w14:textId="77777777" w:rsidR="002808ED" w:rsidRDefault="002808ED" w:rsidP="002808ED">
      <w:r>
        <w:tab/>
        <w:t xml:space="preserve">    } </w:t>
      </w:r>
      <w:proofErr w:type="gramStart"/>
      <w:r>
        <w:t>finally</w:t>
      </w:r>
      <w:proofErr w:type="gramEnd"/>
      <w:r>
        <w:t xml:space="preserve"> {</w:t>
      </w:r>
    </w:p>
    <w:p w14:paraId="32FD7AFE" w14:textId="77777777" w:rsidR="002808ED" w:rsidRDefault="002808ED" w:rsidP="002808ED">
      <w:r>
        <w:tab/>
        <w:t xml:space="preserve">    </w:t>
      </w:r>
      <w:r>
        <w:tab/>
      </w:r>
    </w:p>
    <w:p w14:paraId="416438AA" w14:textId="77777777" w:rsidR="002808ED" w:rsidRDefault="002808ED" w:rsidP="002808ED">
      <w:r>
        <w:tab/>
        <w:t xml:space="preserve">        </w:t>
      </w:r>
      <w:proofErr w:type="gramStart"/>
      <w:r>
        <w:t>try</w:t>
      </w:r>
      <w:proofErr w:type="gramEnd"/>
      <w:r>
        <w:t xml:space="preserve"> {</w:t>
      </w:r>
    </w:p>
    <w:p w14:paraId="3CDEBC28" w14:textId="77777777" w:rsidR="002808ED" w:rsidRDefault="002808ED" w:rsidP="002808ED"/>
    <w:p w14:paraId="47E521AC" w14:textId="77777777" w:rsidR="002808ED" w:rsidRDefault="002808ED" w:rsidP="002808ED">
      <w:r>
        <w:tab/>
        <w:t xml:space="preserve">            </w:t>
      </w:r>
      <w:proofErr w:type="gramStart"/>
      <w:r>
        <w:t>if</w:t>
      </w:r>
      <w:proofErr w:type="gramEnd"/>
      <w:r>
        <w:t xml:space="preserve"> (bw != null)</w:t>
      </w:r>
    </w:p>
    <w:p w14:paraId="3C49A6D7" w14:textId="77777777" w:rsidR="002808ED" w:rsidRDefault="002808ED" w:rsidP="002808ED">
      <w:r>
        <w:tab/>
        <w:t xml:space="preserve">                </w:t>
      </w:r>
      <w:proofErr w:type="gramStart"/>
      <w:r>
        <w:t>bw.close(</w:t>
      </w:r>
      <w:proofErr w:type="gramEnd"/>
      <w:r>
        <w:t>);</w:t>
      </w:r>
    </w:p>
    <w:p w14:paraId="70925A66" w14:textId="77777777" w:rsidR="002808ED" w:rsidRDefault="002808ED" w:rsidP="002808ED">
      <w:r>
        <w:tab/>
        <w:t xml:space="preserve">            </w:t>
      </w:r>
      <w:proofErr w:type="gramStart"/>
      <w:r>
        <w:t>if</w:t>
      </w:r>
      <w:proofErr w:type="gramEnd"/>
      <w:r>
        <w:t xml:space="preserve"> (fw != null)</w:t>
      </w:r>
    </w:p>
    <w:p w14:paraId="39A2E228" w14:textId="77777777" w:rsidR="002808ED" w:rsidRDefault="002808ED" w:rsidP="002808ED">
      <w:r>
        <w:tab/>
        <w:t xml:space="preserve">                </w:t>
      </w:r>
      <w:proofErr w:type="gramStart"/>
      <w:r>
        <w:t>fw.close(</w:t>
      </w:r>
      <w:proofErr w:type="gramEnd"/>
      <w:r>
        <w:t>);</w:t>
      </w:r>
    </w:p>
    <w:p w14:paraId="38CAEFF9" w14:textId="77777777" w:rsidR="002808ED" w:rsidRDefault="002808ED" w:rsidP="002808ED">
      <w:r>
        <w:tab/>
        <w:t xml:space="preserve">        } </w:t>
      </w:r>
      <w:proofErr w:type="gramStart"/>
      <w:r>
        <w:t>catch</w:t>
      </w:r>
      <w:proofErr w:type="gramEnd"/>
      <w:r>
        <w:t xml:space="preserve"> (IOException ex) {</w:t>
      </w:r>
    </w:p>
    <w:p w14:paraId="5C64FC52" w14:textId="77777777" w:rsidR="002808ED" w:rsidRDefault="002808ED" w:rsidP="002808ED">
      <w:r>
        <w:tab/>
        <w:t xml:space="preserve">        </w:t>
      </w:r>
      <w:r>
        <w:tab/>
      </w:r>
    </w:p>
    <w:p w14:paraId="2930BFF7" w14:textId="77777777" w:rsidR="002808ED" w:rsidRDefault="002808ED" w:rsidP="002808ED">
      <w:r>
        <w:tab/>
        <w:t xml:space="preserve">            </w:t>
      </w:r>
      <w:proofErr w:type="gramStart"/>
      <w:r>
        <w:t>ex.printStackTrace(</w:t>
      </w:r>
      <w:proofErr w:type="gramEnd"/>
      <w:r>
        <w:t>);</w:t>
      </w:r>
    </w:p>
    <w:p w14:paraId="4E4128F7" w14:textId="77777777" w:rsidR="002808ED" w:rsidRDefault="002808ED" w:rsidP="002808ED">
      <w:r>
        <w:lastRenderedPageBreak/>
        <w:tab/>
        <w:t xml:space="preserve">        }</w:t>
      </w:r>
    </w:p>
    <w:p w14:paraId="34CD7B73" w14:textId="77777777" w:rsidR="002808ED" w:rsidRDefault="002808ED" w:rsidP="002808ED">
      <w:r>
        <w:tab/>
        <w:t xml:space="preserve">    }</w:t>
      </w:r>
    </w:p>
    <w:p w14:paraId="4A05BDF3" w14:textId="77777777" w:rsidR="002808ED" w:rsidRDefault="002808ED" w:rsidP="002808ED">
      <w:r>
        <w:tab/>
        <w:t>}</w:t>
      </w:r>
    </w:p>
    <w:p w14:paraId="7B291AFB" w14:textId="5954DE94" w:rsidR="002808ED" w:rsidRDefault="002808ED" w:rsidP="002808ED">
      <w:r>
        <w:t>}</w:t>
      </w:r>
    </w:p>
    <w:p w14:paraId="2029E1EF" w14:textId="44E46FE5" w:rsidR="007E5E8C" w:rsidRDefault="007E5E8C" w:rsidP="007E5E8C">
      <w:pPr>
        <w:pStyle w:val="Ttulo2"/>
      </w:pPr>
      <w:bookmarkStart w:id="6" w:name="_Toc113265462"/>
      <w:r>
        <w:t>Ventanas.java</w:t>
      </w:r>
      <w:bookmarkEnd w:id="6"/>
    </w:p>
    <w:p w14:paraId="3B467381" w14:textId="77777777" w:rsidR="007E5E8C" w:rsidRDefault="007E5E8C" w:rsidP="007E5E8C">
      <w:proofErr w:type="gramStart"/>
      <w:r>
        <w:t>package</w:t>
      </w:r>
      <w:proofErr w:type="gramEnd"/>
      <w:r>
        <w:t xml:space="preserve"> seminarioProgramacion;</w:t>
      </w:r>
    </w:p>
    <w:p w14:paraId="18C9E4FF" w14:textId="77777777" w:rsidR="007E5E8C" w:rsidRDefault="007E5E8C" w:rsidP="007E5E8C"/>
    <w:p w14:paraId="1462C8E8" w14:textId="77777777" w:rsidR="007E5E8C" w:rsidRDefault="007E5E8C" w:rsidP="007E5E8C">
      <w:proofErr w:type="gramStart"/>
      <w:r>
        <w:t>import</w:t>
      </w:r>
      <w:proofErr w:type="gramEnd"/>
      <w:r>
        <w:t xml:space="preserve"> javax.swing.JFrame;</w:t>
      </w:r>
    </w:p>
    <w:p w14:paraId="2CC21D96" w14:textId="77777777" w:rsidR="007E5E8C" w:rsidRDefault="007E5E8C" w:rsidP="007E5E8C">
      <w:proofErr w:type="gramStart"/>
      <w:r>
        <w:t>import</w:t>
      </w:r>
      <w:proofErr w:type="gramEnd"/>
      <w:r>
        <w:t xml:space="preserve"> java.awt.Dimension;</w:t>
      </w:r>
    </w:p>
    <w:p w14:paraId="2DF5CAE6" w14:textId="77777777" w:rsidR="007E5E8C" w:rsidRDefault="007E5E8C" w:rsidP="007E5E8C">
      <w:proofErr w:type="gramStart"/>
      <w:r>
        <w:t>import</w:t>
      </w:r>
      <w:proofErr w:type="gramEnd"/>
      <w:r>
        <w:t xml:space="preserve"> java.awt.Toolkit;</w:t>
      </w:r>
    </w:p>
    <w:p w14:paraId="4975B75D" w14:textId="77777777" w:rsidR="007E5E8C" w:rsidRDefault="007E5E8C" w:rsidP="007E5E8C"/>
    <w:p w14:paraId="44085482" w14:textId="77777777" w:rsidR="007E5E8C" w:rsidRDefault="007E5E8C" w:rsidP="007E5E8C">
      <w:proofErr w:type="gramStart"/>
      <w:r>
        <w:t>public</w:t>
      </w:r>
      <w:proofErr w:type="gramEnd"/>
      <w:r>
        <w:t xml:space="preserve"> abstract class Ventanas extends JFrame {</w:t>
      </w:r>
    </w:p>
    <w:p w14:paraId="0E9EE462" w14:textId="77777777" w:rsidR="007E5E8C" w:rsidRDefault="007E5E8C" w:rsidP="007E5E8C"/>
    <w:p w14:paraId="00AC3F53" w14:textId="77777777" w:rsidR="007E5E8C" w:rsidRDefault="007E5E8C" w:rsidP="007E5E8C">
      <w:r>
        <w:tab/>
      </w:r>
      <w:proofErr w:type="gramStart"/>
      <w:r>
        <w:t>private</w:t>
      </w:r>
      <w:proofErr w:type="gramEnd"/>
      <w:r>
        <w:t xml:space="preserve"> static final long serialVersionUID = 1L;</w:t>
      </w:r>
    </w:p>
    <w:p w14:paraId="6B05FDB6" w14:textId="77777777" w:rsidR="007E5E8C" w:rsidRDefault="007E5E8C" w:rsidP="007E5E8C"/>
    <w:p w14:paraId="5FE30F8D" w14:textId="77777777" w:rsidR="007E5E8C" w:rsidRDefault="007E5E8C" w:rsidP="007E5E8C">
      <w:r>
        <w:tab/>
      </w:r>
      <w:proofErr w:type="gramStart"/>
      <w:r>
        <w:t>public</w:t>
      </w:r>
      <w:proofErr w:type="gramEnd"/>
      <w:r>
        <w:t xml:space="preserve"> Ventanas(String nombreVentana) {</w:t>
      </w:r>
    </w:p>
    <w:p w14:paraId="24D870E9" w14:textId="77777777" w:rsidR="007E5E8C" w:rsidRDefault="007E5E8C" w:rsidP="007E5E8C">
      <w:r>
        <w:tab/>
      </w:r>
      <w:r>
        <w:tab/>
      </w:r>
    </w:p>
    <w:p w14:paraId="1E706893" w14:textId="77777777" w:rsidR="007E5E8C" w:rsidRDefault="007E5E8C" w:rsidP="007E5E8C">
      <w:r>
        <w:tab/>
      </w:r>
      <w:r>
        <w:tab/>
      </w:r>
      <w:proofErr w:type="gramStart"/>
      <w:r>
        <w:t>setTitle(</w:t>
      </w:r>
      <w:proofErr w:type="gramEnd"/>
      <w:r>
        <w:t>nombreVentana);</w:t>
      </w:r>
    </w:p>
    <w:p w14:paraId="59687F48" w14:textId="77777777" w:rsidR="007E5E8C" w:rsidRDefault="007E5E8C" w:rsidP="007E5E8C">
      <w:r>
        <w:tab/>
      </w:r>
      <w:r>
        <w:tab/>
      </w:r>
      <w:proofErr w:type="gramStart"/>
      <w:r>
        <w:t>setIconImage(</w:t>
      </w:r>
      <w:proofErr w:type="gramEnd"/>
      <w:r>
        <w:t>Toolkit.getDefaultToolkit().getImage("E:\\Java\\Eclipse\\Supercharger\\Imagenes\\Logo.png"));</w:t>
      </w:r>
    </w:p>
    <w:p w14:paraId="18E7C99F" w14:textId="77777777" w:rsidR="007E5E8C" w:rsidRDefault="007E5E8C" w:rsidP="007E5E8C">
      <w:r>
        <w:tab/>
      </w:r>
      <w:r>
        <w:tab/>
      </w:r>
      <w:proofErr w:type="gramStart"/>
      <w:r>
        <w:t>setDefaultCloseOperation(</w:t>
      </w:r>
      <w:proofErr w:type="gramEnd"/>
      <w:r>
        <w:t>JFrame.DISPOSE_ON_CLOSE);</w:t>
      </w:r>
    </w:p>
    <w:p w14:paraId="0F2E91C9" w14:textId="77777777" w:rsidR="007E5E8C" w:rsidRDefault="007E5E8C" w:rsidP="007E5E8C">
      <w:r>
        <w:lastRenderedPageBreak/>
        <w:tab/>
      </w:r>
      <w:r>
        <w:tab/>
      </w:r>
      <w:proofErr w:type="gramStart"/>
      <w:r>
        <w:t>setBounds(</w:t>
      </w:r>
      <w:proofErr w:type="gramEnd"/>
      <w:r>
        <w:t>10, 10, 600, 500);</w:t>
      </w:r>
    </w:p>
    <w:p w14:paraId="089B8844" w14:textId="77777777" w:rsidR="007E5E8C" w:rsidRDefault="007E5E8C" w:rsidP="007E5E8C">
      <w:r>
        <w:tab/>
        <w:t>//</w:t>
      </w:r>
      <w:r>
        <w:tab/>
      </w:r>
      <w:proofErr w:type="gramStart"/>
      <w:r>
        <w:t>setExtendedState(</w:t>
      </w:r>
      <w:proofErr w:type="gramEnd"/>
      <w:r>
        <w:t>JFrame.MAXIMIZED_BOTH);</w:t>
      </w:r>
    </w:p>
    <w:p w14:paraId="51C74DAD" w14:textId="77777777" w:rsidR="007E5E8C" w:rsidRDefault="007E5E8C" w:rsidP="007E5E8C">
      <w:r>
        <w:tab/>
      </w:r>
      <w:r>
        <w:tab/>
      </w:r>
      <w:proofErr w:type="gramStart"/>
      <w:r>
        <w:t>setMinimumSize(</w:t>
      </w:r>
      <w:proofErr w:type="gramEnd"/>
      <w:r>
        <w:t>new Dimension(600, 500));</w:t>
      </w:r>
    </w:p>
    <w:p w14:paraId="65FBCFCB" w14:textId="77777777" w:rsidR="007E5E8C" w:rsidRDefault="007E5E8C" w:rsidP="007E5E8C">
      <w:r>
        <w:tab/>
        <w:t>}</w:t>
      </w:r>
    </w:p>
    <w:p w14:paraId="3E9067A1" w14:textId="085F98CF" w:rsidR="007E5E8C" w:rsidRPr="007E5E8C" w:rsidRDefault="007E5E8C" w:rsidP="007E5E8C">
      <w:r>
        <w:t>}</w:t>
      </w:r>
    </w:p>
    <w:p w14:paraId="45FA85D9" w14:textId="14091FB6" w:rsidR="002808ED" w:rsidRDefault="002808ED" w:rsidP="002808ED">
      <w:pPr>
        <w:pStyle w:val="Ttulo2"/>
      </w:pPr>
      <w:bookmarkStart w:id="7" w:name="_Toc113265463"/>
      <w:r>
        <w:t>VentanaPrincipal.java</w:t>
      </w:r>
      <w:bookmarkEnd w:id="7"/>
    </w:p>
    <w:p w14:paraId="02440B73" w14:textId="77777777" w:rsidR="007E5E8C" w:rsidRPr="007E5E8C" w:rsidRDefault="007E5E8C" w:rsidP="007E5E8C">
      <w:pPr>
        <w:rPr>
          <w:u w:val="single"/>
        </w:rPr>
      </w:pPr>
      <w:proofErr w:type="gramStart"/>
      <w:r w:rsidRPr="007E5E8C">
        <w:rPr>
          <w:u w:val="single"/>
        </w:rPr>
        <w:t>package</w:t>
      </w:r>
      <w:proofErr w:type="gramEnd"/>
      <w:r w:rsidRPr="007E5E8C">
        <w:rPr>
          <w:u w:val="single"/>
        </w:rPr>
        <w:t xml:space="preserve"> seminarioProgramacion;</w:t>
      </w:r>
    </w:p>
    <w:p w14:paraId="0777F60D" w14:textId="77777777" w:rsidR="007E5E8C" w:rsidRPr="007E5E8C" w:rsidRDefault="007E5E8C" w:rsidP="007E5E8C">
      <w:pPr>
        <w:rPr>
          <w:u w:val="single"/>
        </w:rPr>
      </w:pPr>
    </w:p>
    <w:p w14:paraId="2026F7D7" w14:textId="77777777" w:rsidR="007E5E8C" w:rsidRPr="007E5E8C" w:rsidRDefault="007E5E8C" w:rsidP="007E5E8C">
      <w:pPr>
        <w:rPr>
          <w:u w:val="single"/>
        </w:rPr>
      </w:pPr>
      <w:proofErr w:type="gramStart"/>
      <w:r w:rsidRPr="007E5E8C">
        <w:rPr>
          <w:u w:val="single"/>
        </w:rPr>
        <w:t>import</w:t>
      </w:r>
      <w:proofErr w:type="gramEnd"/>
      <w:r w:rsidRPr="007E5E8C">
        <w:rPr>
          <w:u w:val="single"/>
        </w:rPr>
        <w:t xml:space="preserve"> javax.swing.JFrame;</w:t>
      </w:r>
    </w:p>
    <w:p w14:paraId="11FEB689" w14:textId="77777777" w:rsidR="007E5E8C" w:rsidRPr="007E5E8C" w:rsidRDefault="007E5E8C" w:rsidP="007E5E8C">
      <w:pPr>
        <w:rPr>
          <w:u w:val="single"/>
        </w:rPr>
      </w:pPr>
      <w:proofErr w:type="gramStart"/>
      <w:r w:rsidRPr="007E5E8C">
        <w:rPr>
          <w:u w:val="single"/>
        </w:rPr>
        <w:t>import</w:t>
      </w:r>
      <w:proofErr w:type="gramEnd"/>
      <w:r w:rsidRPr="007E5E8C">
        <w:rPr>
          <w:u w:val="single"/>
        </w:rPr>
        <w:t xml:space="preserve"> javax.swing.JPanel;</w:t>
      </w:r>
    </w:p>
    <w:p w14:paraId="73AD5C47" w14:textId="77777777" w:rsidR="007E5E8C" w:rsidRPr="007E5E8C" w:rsidRDefault="007E5E8C" w:rsidP="007E5E8C">
      <w:pPr>
        <w:rPr>
          <w:u w:val="single"/>
        </w:rPr>
      </w:pPr>
      <w:proofErr w:type="gramStart"/>
      <w:r w:rsidRPr="007E5E8C">
        <w:rPr>
          <w:u w:val="single"/>
        </w:rPr>
        <w:t>import</w:t>
      </w:r>
      <w:proofErr w:type="gramEnd"/>
      <w:r w:rsidRPr="007E5E8C">
        <w:rPr>
          <w:u w:val="single"/>
        </w:rPr>
        <w:t xml:space="preserve"> javax.swing.SpringLayout;</w:t>
      </w:r>
    </w:p>
    <w:p w14:paraId="5CBA0252" w14:textId="77777777" w:rsidR="007E5E8C" w:rsidRPr="007E5E8C" w:rsidRDefault="007E5E8C" w:rsidP="007E5E8C">
      <w:pPr>
        <w:rPr>
          <w:u w:val="single"/>
        </w:rPr>
      </w:pPr>
      <w:proofErr w:type="gramStart"/>
      <w:r w:rsidRPr="007E5E8C">
        <w:rPr>
          <w:u w:val="single"/>
        </w:rPr>
        <w:t>import</w:t>
      </w:r>
      <w:proofErr w:type="gramEnd"/>
      <w:r w:rsidRPr="007E5E8C">
        <w:rPr>
          <w:u w:val="single"/>
        </w:rPr>
        <w:t xml:space="preserve"> javax.swing.JButton;</w:t>
      </w:r>
    </w:p>
    <w:p w14:paraId="66F7E305" w14:textId="77777777" w:rsidR="007E5E8C" w:rsidRPr="007E5E8C" w:rsidRDefault="007E5E8C" w:rsidP="007E5E8C">
      <w:pPr>
        <w:rPr>
          <w:u w:val="single"/>
        </w:rPr>
      </w:pPr>
      <w:proofErr w:type="gramStart"/>
      <w:r w:rsidRPr="007E5E8C">
        <w:rPr>
          <w:u w:val="single"/>
        </w:rPr>
        <w:t>import</w:t>
      </w:r>
      <w:proofErr w:type="gramEnd"/>
      <w:r w:rsidRPr="007E5E8C">
        <w:rPr>
          <w:u w:val="single"/>
        </w:rPr>
        <w:t xml:space="preserve"> java.awt.event.ActionListener;</w:t>
      </w:r>
    </w:p>
    <w:p w14:paraId="4ECD31D9" w14:textId="77777777" w:rsidR="007E5E8C" w:rsidRPr="007E5E8C" w:rsidRDefault="007E5E8C" w:rsidP="007E5E8C">
      <w:pPr>
        <w:rPr>
          <w:u w:val="single"/>
        </w:rPr>
      </w:pPr>
      <w:proofErr w:type="gramStart"/>
      <w:r w:rsidRPr="007E5E8C">
        <w:rPr>
          <w:u w:val="single"/>
        </w:rPr>
        <w:t>import</w:t>
      </w:r>
      <w:proofErr w:type="gramEnd"/>
      <w:r w:rsidRPr="007E5E8C">
        <w:rPr>
          <w:u w:val="single"/>
        </w:rPr>
        <w:t xml:space="preserve"> java.awt.EventQueue;</w:t>
      </w:r>
    </w:p>
    <w:p w14:paraId="30FE356A" w14:textId="77777777" w:rsidR="007E5E8C" w:rsidRPr="007E5E8C" w:rsidRDefault="007E5E8C" w:rsidP="007E5E8C">
      <w:pPr>
        <w:rPr>
          <w:u w:val="single"/>
        </w:rPr>
      </w:pPr>
      <w:proofErr w:type="gramStart"/>
      <w:r w:rsidRPr="007E5E8C">
        <w:rPr>
          <w:u w:val="single"/>
        </w:rPr>
        <w:t>import</w:t>
      </w:r>
      <w:proofErr w:type="gramEnd"/>
      <w:r w:rsidRPr="007E5E8C">
        <w:rPr>
          <w:u w:val="single"/>
        </w:rPr>
        <w:t xml:space="preserve"> java.awt.event.ActionEvent;</w:t>
      </w:r>
    </w:p>
    <w:p w14:paraId="2353E659" w14:textId="77777777" w:rsidR="007E5E8C" w:rsidRPr="007E5E8C" w:rsidRDefault="007E5E8C" w:rsidP="007E5E8C">
      <w:pPr>
        <w:rPr>
          <w:u w:val="single"/>
        </w:rPr>
      </w:pPr>
    </w:p>
    <w:p w14:paraId="64B898B4" w14:textId="77777777" w:rsidR="007E5E8C" w:rsidRPr="007E5E8C" w:rsidRDefault="007E5E8C" w:rsidP="007E5E8C">
      <w:pPr>
        <w:rPr>
          <w:u w:val="single"/>
        </w:rPr>
      </w:pPr>
      <w:proofErr w:type="gramStart"/>
      <w:r w:rsidRPr="007E5E8C">
        <w:rPr>
          <w:u w:val="single"/>
        </w:rPr>
        <w:t>public</w:t>
      </w:r>
      <w:proofErr w:type="gramEnd"/>
      <w:r w:rsidRPr="007E5E8C">
        <w:rPr>
          <w:u w:val="single"/>
        </w:rPr>
        <w:t xml:space="preserve"> class VentanaPrincipal extends Ventanas {</w:t>
      </w:r>
    </w:p>
    <w:p w14:paraId="18C73052" w14:textId="77777777" w:rsidR="007E5E8C" w:rsidRPr="007E5E8C" w:rsidRDefault="007E5E8C" w:rsidP="007E5E8C">
      <w:pPr>
        <w:rPr>
          <w:u w:val="single"/>
        </w:rPr>
      </w:pPr>
    </w:p>
    <w:p w14:paraId="2C958817" w14:textId="77777777" w:rsidR="007E5E8C" w:rsidRPr="007E5E8C" w:rsidRDefault="007E5E8C" w:rsidP="007E5E8C">
      <w:pPr>
        <w:rPr>
          <w:u w:val="single"/>
        </w:rPr>
      </w:pPr>
      <w:r w:rsidRPr="007E5E8C">
        <w:rPr>
          <w:u w:val="single"/>
        </w:rPr>
        <w:tab/>
      </w:r>
      <w:proofErr w:type="gramStart"/>
      <w:r w:rsidRPr="007E5E8C">
        <w:rPr>
          <w:u w:val="single"/>
        </w:rPr>
        <w:t>private</w:t>
      </w:r>
      <w:proofErr w:type="gramEnd"/>
      <w:r w:rsidRPr="007E5E8C">
        <w:rPr>
          <w:u w:val="single"/>
        </w:rPr>
        <w:t xml:space="preserve"> static final long serialVersionUID = 1L;</w:t>
      </w:r>
    </w:p>
    <w:p w14:paraId="7F92AD13" w14:textId="77777777" w:rsidR="007E5E8C" w:rsidRPr="007E5E8C" w:rsidRDefault="007E5E8C" w:rsidP="007E5E8C">
      <w:pPr>
        <w:rPr>
          <w:u w:val="single"/>
        </w:rPr>
      </w:pPr>
      <w:r w:rsidRPr="007E5E8C">
        <w:rPr>
          <w:u w:val="single"/>
        </w:rPr>
        <w:tab/>
      </w:r>
      <w:proofErr w:type="gramStart"/>
      <w:r w:rsidRPr="007E5E8C">
        <w:rPr>
          <w:u w:val="single"/>
        </w:rPr>
        <w:t>private</w:t>
      </w:r>
      <w:proofErr w:type="gramEnd"/>
      <w:r w:rsidRPr="007E5E8C">
        <w:rPr>
          <w:u w:val="single"/>
        </w:rPr>
        <w:t xml:space="preserve"> JPanel contentPane;</w:t>
      </w:r>
    </w:p>
    <w:p w14:paraId="3906A01F" w14:textId="77777777" w:rsidR="007E5E8C" w:rsidRPr="007E5E8C" w:rsidRDefault="007E5E8C" w:rsidP="007E5E8C">
      <w:pPr>
        <w:rPr>
          <w:u w:val="single"/>
        </w:rPr>
      </w:pPr>
    </w:p>
    <w:p w14:paraId="4E39A698" w14:textId="77777777" w:rsidR="007E5E8C" w:rsidRPr="007E5E8C" w:rsidRDefault="007E5E8C" w:rsidP="007E5E8C">
      <w:pPr>
        <w:rPr>
          <w:u w:val="single"/>
        </w:rPr>
      </w:pPr>
      <w:r w:rsidRPr="007E5E8C">
        <w:rPr>
          <w:u w:val="single"/>
        </w:rPr>
        <w:tab/>
      </w:r>
      <w:proofErr w:type="gramStart"/>
      <w:r w:rsidRPr="007E5E8C">
        <w:rPr>
          <w:u w:val="single"/>
        </w:rPr>
        <w:t>public</w:t>
      </w:r>
      <w:proofErr w:type="gramEnd"/>
      <w:r w:rsidRPr="007E5E8C">
        <w:rPr>
          <w:u w:val="single"/>
        </w:rPr>
        <w:t xml:space="preserve"> VentanaPrincipal(String nombreVentana) {</w:t>
      </w:r>
    </w:p>
    <w:p w14:paraId="14B8ED30" w14:textId="77777777" w:rsidR="007E5E8C" w:rsidRPr="007E5E8C" w:rsidRDefault="007E5E8C" w:rsidP="007E5E8C">
      <w:pPr>
        <w:rPr>
          <w:u w:val="single"/>
        </w:rPr>
      </w:pPr>
      <w:r w:rsidRPr="007E5E8C">
        <w:rPr>
          <w:u w:val="single"/>
        </w:rPr>
        <w:lastRenderedPageBreak/>
        <w:tab/>
      </w:r>
      <w:r w:rsidRPr="007E5E8C">
        <w:rPr>
          <w:u w:val="single"/>
        </w:rPr>
        <w:tab/>
      </w:r>
    </w:p>
    <w:p w14:paraId="1570075B" w14:textId="77777777" w:rsidR="007E5E8C" w:rsidRPr="007E5E8C" w:rsidRDefault="007E5E8C" w:rsidP="007E5E8C">
      <w:pPr>
        <w:rPr>
          <w:u w:val="single"/>
        </w:rPr>
      </w:pPr>
      <w:r w:rsidRPr="007E5E8C">
        <w:rPr>
          <w:u w:val="single"/>
        </w:rPr>
        <w:tab/>
      </w:r>
      <w:r w:rsidRPr="007E5E8C">
        <w:rPr>
          <w:u w:val="single"/>
        </w:rPr>
        <w:tab/>
      </w:r>
      <w:proofErr w:type="gramStart"/>
      <w:r w:rsidRPr="007E5E8C">
        <w:rPr>
          <w:u w:val="single"/>
        </w:rPr>
        <w:t>super(</w:t>
      </w:r>
      <w:proofErr w:type="gramEnd"/>
      <w:r w:rsidRPr="007E5E8C">
        <w:rPr>
          <w:u w:val="single"/>
        </w:rPr>
        <w:t>nombreVentana);</w:t>
      </w:r>
    </w:p>
    <w:p w14:paraId="05D6FB63" w14:textId="77777777" w:rsidR="007E5E8C" w:rsidRPr="007E5E8C" w:rsidRDefault="007E5E8C" w:rsidP="007E5E8C">
      <w:pPr>
        <w:rPr>
          <w:u w:val="single"/>
        </w:rPr>
      </w:pPr>
      <w:r w:rsidRPr="007E5E8C">
        <w:rPr>
          <w:u w:val="single"/>
        </w:rPr>
        <w:tab/>
      </w:r>
      <w:r w:rsidRPr="007E5E8C">
        <w:rPr>
          <w:u w:val="single"/>
        </w:rPr>
        <w:tab/>
      </w:r>
      <w:proofErr w:type="gramStart"/>
      <w:r w:rsidRPr="007E5E8C">
        <w:rPr>
          <w:u w:val="single"/>
        </w:rPr>
        <w:t>setDefaultCloseOperation(</w:t>
      </w:r>
      <w:proofErr w:type="gramEnd"/>
      <w:r w:rsidRPr="007E5E8C">
        <w:rPr>
          <w:u w:val="single"/>
        </w:rPr>
        <w:t>JFrame.EXIT_ON_CLOSE);</w:t>
      </w:r>
    </w:p>
    <w:p w14:paraId="2376C9D3" w14:textId="77777777" w:rsidR="007E5E8C" w:rsidRPr="007E5E8C" w:rsidRDefault="007E5E8C" w:rsidP="007E5E8C">
      <w:pPr>
        <w:rPr>
          <w:u w:val="single"/>
        </w:rPr>
      </w:pPr>
      <w:r w:rsidRPr="007E5E8C">
        <w:rPr>
          <w:u w:val="single"/>
        </w:rPr>
        <w:tab/>
      </w:r>
      <w:r w:rsidRPr="007E5E8C">
        <w:rPr>
          <w:u w:val="single"/>
        </w:rPr>
        <w:tab/>
      </w:r>
      <w:proofErr w:type="gramStart"/>
      <w:r w:rsidRPr="007E5E8C">
        <w:rPr>
          <w:u w:val="single"/>
        </w:rPr>
        <w:t>contentPane</w:t>
      </w:r>
      <w:proofErr w:type="gramEnd"/>
      <w:r w:rsidRPr="007E5E8C">
        <w:rPr>
          <w:u w:val="single"/>
        </w:rPr>
        <w:t xml:space="preserve"> = new JPanel();</w:t>
      </w:r>
    </w:p>
    <w:p w14:paraId="1F297AB9" w14:textId="77777777" w:rsidR="007E5E8C" w:rsidRPr="007E5E8C" w:rsidRDefault="007E5E8C" w:rsidP="007E5E8C">
      <w:pPr>
        <w:rPr>
          <w:u w:val="single"/>
        </w:rPr>
      </w:pPr>
      <w:r w:rsidRPr="007E5E8C">
        <w:rPr>
          <w:u w:val="single"/>
        </w:rPr>
        <w:tab/>
      </w:r>
      <w:r w:rsidRPr="007E5E8C">
        <w:rPr>
          <w:u w:val="single"/>
        </w:rPr>
        <w:tab/>
      </w:r>
      <w:proofErr w:type="gramStart"/>
      <w:r w:rsidRPr="007E5E8C">
        <w:rPr>
          <w:u w:val="single"/>
        </w:rPr>
        <w:t>setContentPane(</w:t>
      </w:r>
      <w:proofErr w:type="gramEnd"/>
      <w:r w:rsidRPr="007E5E8C">
        <w:rPr>
          <w:u w:val="single"/>
        </w:rPr>
        <w:t>contentPane);</w:t>
      </w:r>
    </w:p>
    <w:p w14:paraId="1555C13C" w14:textId="77777777" w:rsidR="007E5E8C" w:rsidRPr="007E5E8C" w:rsidRDefault="007E5E8C" w:rsidP="007E5E8C">
      <w:pPr>
        <w:rPr>
          <w:u w:val="single"/>
        </w:rPr>
      </w:pPr>
      <w:r w:rsidRPr="007E5E8C">
        <w:rPr>
          <w:u w:val="single"/>
        </w:rPr>
        <w:tab/>
      </w:r>
      <w:r w:rsidRPr="007E5E8C">
        <w:rPr>
          <w:u w:val="single"/>
        </w:rPr>
        <w:tab/>
        <w:t xml:space="preserve">SpringLayout sl_contentPane = new </w:t>
      </w:r>
      <w:proofErr w:type="gramStart"/>
      <w:r w:rsidRPr="007E5E8C">
        <w:rPr>
          <w:u w:val="single"/>
        </w:rPr>
        <w:t>SpringLayout(</w:t>
      </w:r>
      <w:proofErr w:type="gramEnd"/>
      <w:r w:rsidRPr="007E5E8C">
        <w:rPr>
          <w:u w:val="single"/>
        </w:rPr>
        <w:t>);</w:t>
      </w:r>
    </w:p>
    <w:p w14:paraId="15E2CCDA" w14:textId="77777777" w:rsidR="007E5E8C" w:rsidRPr="007E5E8C" w:rsidRDefault="007E5E8C" w:rsidP="007E5E8C">
      <w:pPr>
        <w:rPr>
          <w:u w:val="single"/>
        </w:rPr>
      </w:pPr>
      <w:r w:rsidRPr="007E5E8C">
        <w:rPr>
          <w:u w:val="single"/>
        </w:rPr>
        <w:tab/>
      </w:r>
      <w:r w:rsidRPr="007E5E8C">
        <w:rPr>
          <w:u w:val="single"/>
        </w:rPr>
        <w:tab/>
      </w:r>
      <w:proofErr w:type="gramStart"/>
      <w:r w:rsidRPr="007E5E8C">
        <w:rPr>
          <w:u w:val="single"/>
        </w:rPr>
        <w:t>contentPane.setLayout(</w:t>
      </w:r>
      <w:proofErr w:type="gramEnd"/>
      <w:r w:rsidRPr="007E5E8C">
        <w:rPr>
          <w:u w:val="single"/>
        </w:rPr>
        <w:t>sl_contentPane);</w:t>
      </w:r>
    </w:p>
    <w:p w14:paraId="38D9878F" w14:textId="77777777" w:rsidR="007E5E8C" w:rsidRPr="007E5E8C" w:rsidRDefault="007E5E8C" w:rsidP="007E5E8C">
      <w:pPr>
        <w:rPr>
          <w:u w:val="single"/>
        </w:rPr>
      </w:pPr>
      <w:r w:rsidRPr="007E5E8C">
        <w:rPr>
          <w:u w:val="single"/>
        </w:rPr>
        <w:tab/>
      </w:r>
      <w:r w:rsidRPr="007E5E8C">
        <w:rPr>
          <w:u w:val="single"/>
        </w:rPr>
        <w:tab/>
      </w:r>
    </w:p>
    <w:p w14:paraId="0C3253EA" w14:textId="77777777" w:rsidR="007E5E8C" w:rsidRPr="007E5E8C" w:rsidRDefault="007E5E8C" w:rsidP="007E5E8C">
      <w:pPr>
        <w:rPr>
          <w:u w:val="single"/>
        </w:rPr>
      </w:pPr>
      <w:r w:rsidRPr="007E5E8C">
        <w:rPr>
          <w:u w:val="single"/>
        </w:rPr>
        <w:tab/>
      </w:r>
      <w:r w:rsidRPr="007E5E8C">
        <w:rPr>
          <w:u w:val="single"/>
        </w:rPr>
        <w:tab/>
        <w:t xml:space="preserve">JButton btnRecepcion = new </w:t>
      </w:r>
      <w:proofErr w:type="gramStart"/>
      <w:r w:rsidRPr="007E5E8C">
        <w:rPr>
          <w:u w:val="single"/>
        </w:rPr>
        <w:t>JButton(</w:t>
      </w:r>
      <w:proofErr w:type="gramEnd"/>
      <w:r w:rsidRPr="007E5E8C">
        <w:rPr>
          <w:u w:val="single"/>
        </w:rPr>
        <w:t>"Recepción");</w:t>
      </w:r>
    </w:p>
    <w:p w14:paraId="01C9FF1E" w14:textId="77777777" w:rsidR="007E5E8C" w:rsidRPr="007E5E8C" w:rsidRDefault="007E5E8C" w:rsidP="007E5E8C">
      <w:pPr>
        <w:rPr>
          <w:u w:val="single"/>
        </w:rPr>
      </w:pPr>
      <w:r w:rsidRPr="007E5E8C">
        <w:rPr>
          <w:u w:val="single"/>
        </w:rPr>
        <w:tab/>
      </w:r>
      <w:r w:rsidRPr="007E5E8C">
        <w:rPr>
          <w:u w:val="single"/>
        </w:rPr>
        <w:tab/>
        <w:t>sl_</w:t>
      </w:r>
      <w:proofErr w:type="gramStart"/>
      <w:r w:rsidRPr="007E5E8C">
        <w:rPr>
          <w:u w:val="single"/>
        </w:rPr>
        <w:t>contentPane.putConstraint(</w:t>
      </w:r>
      <w:proofErr w:type="gramEnd"/>
      <w:r w:rsidRPr="007E5E8C">
        <w:rPr>
          <w:u w:val="single"/>
        </w:rPr>
        <w:t>SpringLayout.NORTH, btnRecepcion, 50, SpringLayout.NORTH, contentPane);</w:t>
      </w:r>
    </w:p>
    <w:p w14:paraId="3D4CE3D6" w14:textId="77777777" w:rsidR="007E5E8C" w:rsidRPr="007E5E8C" w:rsidRDefault="007E5E8C" w:rsidP="007E5E8C">
      <w:pPr>
        <w:rPr>
          <w:u w:val="single"/>
        </w:rPr>
      </w:pPr>
      <w:r w:rsidRPr="007E5E8C">
        <w:rPr>
          <w:u w:val="single"/>
        </w:rPr>
        <w:tab/>
      </w:r>
      <w:r w:rsidRPr="007E5E8C">
        <w:rPr>
          <w:u w:val="single"/>
        </w:rPr>
        <w:tab/>
        <w:t>sl_</w:t>
      </w:r>
      <w:proofErr w:type="gramStart"/>
      <w:r w:rsidRPr="007E5E8C">
        <w:rPr>
          <w:u w:val="single"/>
        </w:rPr>
        <w:t>contentPane.putConstraint(</w:t>
      </w:r>
      <w:proofErr w:type="gramEnd"/>
      <w:r w:rsidRPr="007E5E8C">
        <w:rPr>
          <w:u w:val="single"/>
        </w:rPr>
        <w:t>SpringLayout.WEST, btnRecepcion, 30, SpringLayout.WEST, contentPane);</w:t>
      </w:r>
    </w:p>
    <w:p w14:paraId="49CD5C97" w14:textId="77777777" w:rsidR="007E5E8C" w:rsidRPr="007E5E8C" w:rsidRDefault="007E5E8C" w:rsidP="007E5E8C">
      <w:pPr>
        <w:rPr>
          <w:u w:val="single"/>
        </w:rPr>
      </w:pPr>
      <w:r w:rsidRPr="007E5E8C">
        <w:rPr>
          <w:u w:val="single"/>
        </w:rPr>
        <w:tab/>
      </w:r>
      <w:r w:rsidRPr="007E5E8C">
        <w:rPr>
          <w:u w:val="single"/>
        </w:rPr>
        <w:tab/>
        <w:t>sl_</w:t>
      </w:r>
      <w:proofErr w:type="gramStart"/>
      <w:r w:rsidRPr="007E5E8C">
        <w:rPr>
          <w:u w:val="single"/>
        </w:rPr>
        <w:t>contentPane.putConstraint(</w:t>
      </w:r>
      <w:proofErr w:type="gramEnd"/>
      <w:r w:rsidRPr="007E5E8C">
        <w:rPr>
          <w:u w:val="single"/>
        </w:rPr>
        <w:t>SpringLayout.SOUTH, btnRecepcion, 110, SpringLayout.NORTH, contentPane);</w:t>
      </w:r>
    </w:p>
    <w:p w14:paraId="6665E126" w14:textId="77777777" w:rsidR="007E5E8C" w:rsidRPr="007E5E8C" w:rsidRDefault="007E5E8C" w:rsidP="007E5E8C">
      <w:pPr>
        <w:rPr>
          <w:u w:val="single"/>
        </w:rPr>
      </w:pPr>
      <w:r w:rsidRPr="007E5E8C">
        <w:rPr>
          <w:u w:val="single"/>
        </w:rPr>
        <w:tab/>
      </w:r>
      <w:r w:rsidRPr="007E5E8C">
        <w:rPr>
          <w:u w:val="single"/>
        </w:rPr>
        <w:tab/>
        <w:t>sl_</w:t>
      </w:r>
      <w:proofErr w:type="gramStart"/>
      <w:r w:rsidRPr="007E5E8C">
        <w:rPr>
          <w:u w:val="single"/>
        </w:rPr>
        <w:t>contentPane.putConstraint(</w:t>
      </w:r>
      <w:proofErr w:type="gramEnd"/>
      <w:r w:rsidRPr="007E5E8C">
        <w:rPr>
          <w:u w:val="single"/>
        </w:rPr>
        <w:t>SpringLayout.EAST, btnRecepcion, 180, SpringLayout.WEST, contentPane);</w:t>
      </w:r>
    </w:p>
    <w:p w14:paraId="6D7B55E7" w14:textId="77777777" w:rsidR="007E5E8C" w:rsidRPr="007E5E8C" w:rsidRDefault="007E5E8C" w:rsidP="007E5E8C">
      <w:pPr>
        <w:rPr>
          <w:u w:val="single"/>
        </w:rPr>
      </w:pPr>
      <w:r w:rsidRPr="007E5E8C">
        <w:rPr>
          <w:u w:val="single"/>
        </w:rPr>
        <w:tab/>
      </w:r>
      <w:r w:rsidRPr="007E5E8C">
        <w:rPr>
          <w:u w:val="single"/>
        </w:rPr>
        <w:tab/>
      </w:r>
      <w:proofErr w:type="gramStart"/>
      <w:r w:rsidRPr="007E5E8C">
        <w:rPr>
          <w:u w:val="single"/>
        </w:rPr>
        <w:t>btnRecepcion.addActionListener(</w:t>
      </w:r>
      <w:proofErr w:type="gramEnd"/>
      <w:r w:rsidRPr="007E5E8C">
        <w:rPr>
          <w:u w:val="single"/>
        </w:rPr>
        <w:t>new ActionListener() {</w:t>
      </w:r>
    </w:p>
    <w:p w14:paraId="2F9B7CB9" w14:textId="77777777" w:rsidR="007E5E8C" w:rsidRPr="007E5E8C" w:rsidRDefault="007E5E8C" w:rsidP="007E5E8C">
      <w:pPr>
        <w:rPr>
          <w:u w:val="single"/>
        </w:rPr>
      </w:pPr>
      <w:r w:rsidRPr="007E5E8C">
        <w:rPr>
          <w:u w:val="single"/>
        </w:rPr>
        <w:tab/>
      </w:r>
      <w:r w:rsidRPr="007E5E8C">
        <w:rPr>
          <w:u w:val="single"/>
        </w:rPr>
        <w:tab/>
      </w:r>
      <w:r w:rsidRPr="007E5E8C">
        <w:rPr>
          <w:u w:val="single"/>
        </w:rPr>
        <w:tab/>
      </w:r>
      <w:proofErr w:type="gramStart"/>
      <w:r w:rsidRPr="007E5E8C">
        <w:rPr>
          <w:u w:val="single"/>
        </w:rPr>
        <w:t>public</w:t>
      </w:r>
      <w:proofErr w:type="gramEnd"/>
      <w:r w:rsidRPr="007E5E8C">
        <w:rPr>
          <w:u w:val="single"/>
        </w:rPr>
        <w:t xml:space="preserve"> void actionPerformed(ActionEvent e) {</w:t>
      </w:r>
    </w:p>
    <w:p w14:paraId="7B0C9E25" w14:textId="77777777" w:rsidR="007E5E8C" w:rsidRPr="007E5E8C" w:rsidRDefault="007E5E8C" w:rsidP="007E5E8C">
      <w:pPr>
        <w:rPr>
          <w:u w:val="single"/>
        </w:rPr>
      </w:pPr>
      <w:r w:rsidRPr="007E5E8C">
        <w:rPr>
          <w:u w:val="single"/>
        </w:rPr>
        <w:tab/>
      </w:r>
      <w:r w:rsidRPr="007E5E8C">
        <w:rPr>
          <w:u w:val="single"/>
        </w:rPr>
        <w:tab/>
      </w:r>
      <w:r w:rsidRPr="007E5E8C">
        <w:rPr>
          <w:u w:val="single"/>
        </w:rPr>
        <w:tab/>
      </w:r>
      <w:r w:rsidRPr="007E5E8C">
        <w:rPr>
          <w:u w:val="single"/>
        </w:rPr>
        <w:tab/>
      </w:r>
    </w:p>
    <w:p w14:paraId="2E1BE296" w14:textId="77777777" w:rsidR="007E5E8C" w:rsidRPr="007E5E8C" w:rsidRDefault="007E5E8C" w:rsidP="007E5E8C">
      <w:pPr>
        <w:rPr>
          <w:u w:val="single"/>
        </w:rPr>
      </w:pPr>
      <w:r w:rsidRPr="007E5E8C">
        <w:rPr>
          <w:u w:val="single"/>
        </w:rPr>
        <w:tab/>
      </w:r>
      <w:r w:rsidRPr="007E5E8C">
        <w:rPr>
          <w:u w:val="single"/>
        </w:rPr>
        <w:tab/>
      </w:r>
      <w:r w:rsidRPr="007E5E8C">
        <w:rPr>
          <w:u w:val="single"/>
        </w:rPr>
        <w:tab/>
      </w:r>
      <w:r w:rsidRPr="007E5E8C">
        <w:rPr>
          <w:u w:val="single"/>
        </w:rPr>
        <w:tab/>
      </w:r>
      <w:proofErr w:type="gramStart"/>
      <w:r w:rsidRPr="007E5E8C">
        <w:rPr>
          <w:u w:val="single"/>
        </w:rPr>
        <w:t>EventQueue.invokeLater(</w:t>
      </w:r>
      <w:proofErr w:type="gramEnd"/>
      <w:r w:rsidRPr="007E5E8C">
        <w:rPr>
          <w:u w:val="single"/>
        </w:rPr>
        <w:t>new Runnable() {</w:t>
      </w:r>
    </w:p>
    <w:p w14:paraId="7ED052C1" w14:textId="77777777" w:rsidR="007E5E8C" w:rsidRPr="007E5E8C" w:rsidRDefault="007E5E8C" w:rsidP="007E5E8C">
      <w:pPr>
        <w:rPr>
          <w:u w:val="single"/>
        </w:rPr>
      </w:pPr>
      <w:r w:rsidRPr="007E5E8C">
        <w:rPr>
          <w:u w:val="single"/>
        </w:rPr>
        <w:tab/>
      </w:r>
      <w:r w:rsidRPr="007E5E8C">
        <w:rPr>
          <w:u w:val="single"/>
        </w:rPr>
        <w:tab/>
      </w:r>
      <w:r w:rsidRPr="007E5E8C">
        <w:rPr>
          <w:u w:val="single"/>
        </w:rPr>
        <w:tab/>
      </w:r>
      <w:r w:rsidRPr="007E5E8C">
        <w:rPr>
          <w:u w:val="single"/>
        </w:rPr>
        <w:tab/>
      </w:r>
      <w:r w:rsidRPr="007E5E8C">
        <w:rPr>
          <w:u w:val="single"/>
        </w:rPr>
        <w:tab/>
      </w:r>
      <w:proofErr w:type="gramStart"/>
      <w:r w:rsidRPr="007E5E8C">
        <w:rPr>
          <w:u w:val="single"/>
        </w:rPr>
        <w:t>public</w:t>
      </w:r>
      <w:proofErr w:type="gramEnd"/>
      <w:r w:rsidRPr="007E5E8C">
        <w:rPr>
          <w:u w:val="single"/>
        </w:rPr>
        <w:t xml:space="preserve"> void run() {</w:t>
      </w:r>
    </w:p>
    <w:p w14:paraId="1903B425" w14:textId="77777777" w:rsidR="007E5E8C" w:rsidRPr="007E5E8C" w:rsidRDefault="007E5E8C" w:rsidP="007E5E8C">
      <w:pPr>
        <w:rPr>
          <w:u w:val="single"/>
        </w:rPr>
      </w:pPr>
      <w:r w:rsidRPr="007E5E8C">
        <w:rPr>
          <w:u w:val="single"/>
        </w:rPr>
        <w:tab/>
      </w:r>
      <w:r w:rsidRPr="007E5E8C">
        <w:rPr>
          <w:u w:val="single"/>
        </w:rPr>
        <w:tab/>
      </w:r>
      <w:r w:rsidRPr="007E5E8C">
        <w:rPr>
          <w:u w:val="single"/>
        </w:rPr>
        <w:tab/>
      </w:r>
      <w:r w:rsidRPr="007E5E8C">
        <w:rPr>
          <w:u w:val="single"/>
        </w:rPr>
        <w:tab/>
      </w:r>
      <w:r w:rsidRPr="007E5E8C">
        <w:rPr>
          <w:u w:val="single"/>
        </w:rPr>
        <w:tab/>
      </w:r>
      <w:r w:rsidRPr="007E5E8C">
        <w:rPr>
          <w:u w:val="single"/>
        </w:rPr>
        <w:tab/>
      </w:r>
      <w:proofErr w:type="gramStart"/>
      <w:r w:rsidRPr="007E5E8C">
        <w:rPr>
          <w:u w:val="single"/>
        </w:rPr>
        <w:t>try</w:t>
      </w:r>
      <w:proofErr w:type="gramEnd"/>
      <w:r w:rsidRPr="007E5E8C">
        <w:rPr>
          <w:u w:val="single"/>
        </w:rPr>
        <w:t xml:space="preserve"> {</w:t>
      </w:r>
    </w:p>
    <w:p w14:paraId="3E22B700" w14:textId="77777777" w:rsidR="007E5E8C" w:rsidRPr="007E5E8C" w:rsidRDefault="007E5E8C" w:rsidP="007E5E8C">
      <w:pPr>
        <w:rPr>
          <w:u w:val="single"/>
        </w:rPr>
      </w:pPr>
      <w:r w:rsidRPr="007E5E8C">
        <w:rPr>
          <w:u w:val="single"/>
        </w:rPr>
        <w:lastRenderedPageBreak/>
        <w:tab/>
      </w:r>
      <w:r w:rsidRPr="007E5E8C">
        <w:rPr>
          <w:u w:val="single"/>
        </w:rPr>
        <w:tab/>
      </w:r>
      <w:r w:rsidRPr="007E5E8C">
        <w:rPr>
          <w:u w:val="single"/>
        </w:rPr>
        <w:tab/>
      </w:r>
      <w:r w:rsidRPr="007E5E8C">
        <w:rPr>
          <w:u w:val="single"/>
        </w:rPr>
        <w:tab/>
      </w:r>
      <w:r w:rsidRPr="007E5E8C">
        <w:rPr>
          <w:u w:val="single"/>
        </w:rPr>
        <w:tab/>
      </w:r>
      <w:r w:rsidRPr="007E5E8C">
        <w:rPr>
          <w:u w:val="single"/>
        </w:rPr>
        <w:tab/>
      </w:r>
      <w:r w:rsidRPr="007E5E8C">
        <w:rPr>
          <w:u w:val="single"/>
        </w:rPr>
        <w:tab/>
        <w:t xml:space="preserve">VentanaRecepcion frame = new </w:t>
      </w:r>
      <w:proofErr w:type="gramStart"/>
      <w:r w:rsidRPr="007E5E8C">
        <w:rPr>
          <w:u w:val="single"/>
        </w:rPr>
        <w:t>VentanaRecepcion(</w:t>
      </w:r>
      <w:proofErr w:type="gramEnd"/>
      <w:r w:rsidRPr="007E5E8C">
        <w:rPr>
          <w:u w:val="single"/>
        </w:rPr>
        <w:t>"Recepción");</w:t>
      </w:r>
    </w:p>
    <w:p w14:paraId="54D34062" w14:textId="77777777" w:rsidR="007E5E8C" w:rsidRPr="007E5E8C" w:rsidRDefault="007E5E8C" w:rsidP="007E5E8C">
      <w:pPr>
        <w:rPr>
          <w:u w:val="single"/>
        </w:rPr>
      </w:pPr>
      <w:r w:rsidRPr="007E5E8C">
        <w:rPr>
          <w:u w:val="single"/>
        </w:rPr>
        <w:tab/>
      </w:r>
      <w:r w:rsidRPr="007E5E8C">
        <w:rPr>
          <w:u w:val="single"/>
        </w:rPr>
        <w:tab/>
      </w:r>
      <w:r w:rsidRPr="007E5E8C">
        <w:rPr>
          <w:u w:val="single"/>
        </w:rPr>
        <w:tab/>
      </w:r>
      <w:r w:rsidRPr="007E5E8C">
        <w:rPr>
          <w:u w:val="single"/>
        </w:rPr>
        <w:tab/>
      </w:r>
      <w:r w:rsidRPr="007E5E8C">
        <w:rPr>
          <w:u w:val="single"/>
        </w:rPr>
        <w:tab/>
      </w:r>
      <w:r w:rsidRPr="007E5E8C">
        <w:rPr>
          <w:u w:val="single"/>
        </w:rPr>
        <w:tab/>
      </w:r>
      <w:r w:rsidRPr="007E5E8C">
        <w:rPr>
          <w:u w:val="single"/>
        </w:rPr>
        <w:tab/>
      </w:r>
      <w:proofErr w:type="gramStart"/>
      <w:r w:rsidRPr="007E5E8C">
        <w:rPr>
          <w:u w:val="single"/>
        </w:rPr>
        <w:t>frame.setVisible(</w:t>
      </w:r>
      <w:proofErr w:type="gramEnd"/>
      <w:r w:rsidRPr="007E5E8C">
        <w:rPr>
          <w:u w:val="single"/>
        </w:rPr>
        <w:t>true);</w:t>
      </w:r>
    </w:p>
    <w:p w14:paraId="4759D115" w14:textId="77777777" w:rsidR="007E5E8C" w:rsidRPr="007E5E8C" w:rsidRDefault="007E5E8C" w:rsidP="007E5E8C">
      <w:pPr>
        <w:rPr>
          <w:u w:val="single"/>
        </w:rPr>
      </w:pPr>
      <w:r w:rsidRPr="007E5E8C">
        <w:rPr>
          <w:u w:val="single"/>
        </w:rPr>
        <w:tab/>
      </w:r>
      <w:r w:rsidRPr="007E5E8C">
        <w:rPr>
          <w:u w:val="single"/>
        </w:rPr>
        <w:tab/>
      </w:r>
      <w:r w:rsidRPr="007E5E8C">
        <w:rPr>
          <w:u w:val="single"/>
        </w:rPr>
        <w:tab/>
      </w:r>
      <w:r w:rsidRPr="007E5E8C">
        <w:rPr>
          <w:u w:val="single"/>
        </w:rPr>
        <w:tab/>
      </w:r>
      <w:r w:rsidRPr="007E5E8C">
        <w:rPr>
          <w:u w:val="single"/>
        </w:rPr>
        <w:tab/>
      </w:r>
      <w:r w:rsidRPr="007E5E8C">
        <w:rPr>
          <w:u w:val="single"/>
        </w:rPr>
        <w:tab/>
        <w:t xml:space="preserve">} </w:t>
      </w:r>
      <w:proofErr w:type="gramStart"/>
      <w:r w:rsidRPr="007E5E8C">
        <w:rPr>
          <w:u w:val="single"/>
        </w:rPr>
        <w:t>catch</w:t>
      </w:r>
      <w:proofErr w:type="gramEnd"/>
      <w:r w:rsidRPr="007E5E8C">
        <w:rPr>
          <w:u w:val="single"/>
        </w:rPr>
        <w:t xml:space="preserve"> (Exception e) {</w:t>
      </w:r>
    </w:p>
    <w:p w14:paraId="5BB6F888" w14:textId="77777777" w:rsidR="007E5E8C" w:rsidRPr="007E5E8C" w:rsidRDefault="007E5E8C" w:rsidP="007E5E8C">
      <w:pPr>
        <w:rPr>
          <w:u w:val="single"/>
        </w:rPr>
      </w:pPr>
      <w:r w:rsidRPr="007E5E8C">
        <w:rPr>
          <w:u w:val="single"/>
        </w:rPr>
        <w:tab/>
      </w:r>
      <w:r w:rsidRPr="007E5E8C">
        <w:rPr>
          <w:u w:val="single"/>
        </w:rPr>
        <w:tab/>
      </w:r>
      <w:r w:rsidRPr="007E5E8C">
        <w:rPr>
          <w:u w:val="single"/>
        </w:rPr>
        <w:tab/>
      </w:r>
      <w:r w:rsidRPr="007E5E8C">
        <w:rPr>
          <w:u w:val="single"/>
        </w:rPr>
        <w:tab/>
      </w:r>
      <w:r w:rsidRPr="007E5E8C">
        <w:rPr>
          <w:u w:val="single"/>
        </w:rPr>
        <w:tab/>
      </w:r>
      <w:r w:rsidRPr="007E5E8C">
        <w:rPr>
          <w:u w:val="single"/>
        </w:rPr>
        <w:tab/>
      </w:r>
      <w:r w:rsidRPr="007E5E8C">
        <w:rPr>
          <w:u w:val="single"/>
        </w:rPr>
        <w:tab/>
      </w:r>
      <w:proofErr w:type="gramStart"/>
      <w:r w:rsidRPr="007E5E8C">
        <w:rPr>
          <w:u w:val="single"/>
        </w:rPr>
        <w:t>e.printStackTrace(</w:t>
      </w:r>
      <w:proofErr w:type="gramEnd"/>
      <w:r w:rsidRPr="007E5E8C">
        <w:rPr>
          <w:u w:val="single"/>
        </w:rPr>
        <w:t>);</w:t>
      </w:r>
    </w:p>
    <w:p w14:paraId="15695472" w14:textId="77777777" w:rsidR="007E5E8C" w:rsidRPr="007E5E8C" w:rsidRDefault="007E5E8C" w:rsidP="007E5E8C">
      <w:pPr>
        <w:rPr>
          <w:u w:val="single"/>
        </w:rPr>
      </w:pPr>
      <w:r w:rsidRPr="007E5E8C">
        <w:rPr>
          <w:u w:val="single"/>
        </w:rPr>
        <w:tab/>
      </w:r>
      <w:r w:rsidRPr="007E5E8C">
        <w:rPr>
          <w:u w:val="single"/>
        </w:rPr>
        <w:tab/>
      </w:r>
      <w:r w:rsidRPr="007E5E8C">
        <w:rPr>
          <w:u w:val="single"/>
        </w:rPr>
        <w:tab/>
      </w:r>
      <w:r w:rsidRPr="007E5E8C">
        <w:rPr>
          <w:u w:val="single"/>
        </w:rPr>
        <w:tab/>
      </w:r>
      <w:r w:rsidRPr="007E5E8C">
        <w:rPr>
          <w:u w:val="single"/>
        </w:rPr>
        <w:tab/>
      </w:r>
      <w:r w:rsidRPr="007E5E8C">
        <w:rPr>
          <w:u w:val="single"/>
        </w:rPr>
        <w:tab/>
        <w:t>}</w:t>
      </w:r>
    </w:p>
    <w:p w14:paraId="04D9677E" w14:textId="77777777" w:rsidR="007E5E8C" w:rsidRPr="007E5E8C" w:rsidRDefault="007E5E8C" w:rsidP="007E5E8C">
      <w:pPr>
        <w:rPr>
          <w:u w:val="single"/>
        </w:rPr>
      </w:pPr>
      <w:r w:rsidRPr="007E5E8C">
        <w:rPr>
          <w:u w:val="single"/>
        </w:rPr>
        <w:tab/>
      </w:r>
      <w:r w:rsidRPr="007E5E8C">
        <w:rPr>
          <w:u w:val="single"/>
        </w:rPr>
        <w:tab/>
      </w:r>
      <w:r w:rsidRPr="007E5E8C">
        <w:rPr>
          <w:u w:val="single"/>
        </w:rPr>
        <w:tab/>
      </w:r>
      <w:r w:rsidRPr="007E5E8C">
        <w:rPr>
          <w:u w:val="single"/>
        </w:rPr>
        <w:tab/>
      </w:r>
      <w:r w:rsidRPr="007E5E8C">
        <w:rPr>
          <w:u w:val="single"/>
        </w:rPr>
        <w:tab/>
        <w:t>}</w:t>
      </w:r>
    </w:p>
    <w:p w14:paraId="23640A97" w14:textId="77777777" w:rsidR="007E5E8C" w:rsidRPr="007E5E8C" w:rsidRDefault="007E5E8C" w:rsidP="007E5E8C">
      <w:pPr>
        <w:rPr>
          <w:u w:val="single"/>
        </w:rPr>
      </w:pPr>
      <w:r w:rsidRPr="007E5E8C">
        <w:rPr>
          <w:u w:val="single"/>
        </w:rPr>
        <w:tab/>
      </w:r>
      <w:r w:rsidRPr="007E5E8C">
        <w:rPr>
          <w:u w:val="single"/>
        </w:rPr>
        <w:tab/>
      </w:r>
      <w:r w:rsidRPr="007E5E8C">
        <w:rPr>
          <w:u w:val="single"/>
        </w:rPr>
        <w:tab/>
      </w:r>
      <w:r w:rsidRPr="007E5E8C">
        <w:rPr>
          <w:u w:val="single"/>
        </w:rPr>
        <w:tab/>
        <w:t>});</w:t>
      </w:r>
    </w:p>
    <w:p w14:paraId="4FF71713" w14:textId="77777777" w:rsidR="007E5E8C" w:rsidRPr="007E5E8C" w:rsidRDefault="007E5E8C" w:rsidP="007E5E8C">
      <w:pPr>
        <w:rPr>
          <w:u w:val="single"/>
        </w:rPr>
      </w:pPr>
      <w:r w:rsidRPr="007E5E8C">
        <w:rPr>
          <w:u w:val="single"/>
        </w:rPr>
        <w:tab/>
      </w:r>
      <w:r w:rsidRPr="007E5E8C">
        <w:rPr>
          <w:u w:val="single"/>
        </w:rPr>
        <w:tab/>
      </w:r>
      <w:r w:rsidRPr="007E5E8C">
        <w:rPr>
          <w:u w:val="single"/>
        </w:rPr>
        <w:tab/>
        <w:t>}</w:t>
      </w:r>
    </w:p>
    <w:p w14:paraId="553D1409" w14:textId="77777777" w:rsidR="007E5E8C" w:rsidRPr="007E5E8C" w:rsidRDefault="007E5E8C" w:rsidP="007E5E8C">
      <w:pPr>
        <w:rPr>
          <w:u w:val="single"/>
        </w:rPr>
      </w:pPr>
      <w:r w:rsidRPr="007E5E8C">
        <w:rPr>
          <w:u w:val="single"/>
        </w:rPr>
        <w:tab/>
      </w:r>
      <w:r w:rsidRPr="007E5E8C">
        <w:rPr>
          <w:u w:val="single"/>
        </w:rPr>
        <w:tab/>
        <w:t>});</w:t>
      </w:r>
    </w:p>
    <w:p w14:paraId="233678D6" w14:textId="77777777" w:rsidR="007E5E8C" w:rsidRPr="007E5E8C" w:rsidRDefault="007E5E8C" w:rsidP="007E5E8C">
      <w:pPr>
        <w:rPr>
          <w:u w:val="single"/>
        </w:rPr>
      </w:pPr>
      <w:r w:rsidRPr="007E5E8C">
        <w:rPr>
          <w:u w:val="single"/>
        </w:rPr>
        <w:tab/>
      </w:r>
      <w:r w:rsidRPr="007E5E8C">
        <w:rPr>
          <w:u w:val="single"/>
        </w:rPr>
        <w:tab/>
      </w:r>
      <w:proofErr w:type="gramStart"/>
      <w:r w:rsidRPr="007E5E8C">
        <w:rPr>
          <w:u w:val="single"/>
        </w:rPr>
        <w:t>contentPane.add(</w:t>
      </w:r>
      <w:proofErr w:type="gramEnd"/>
      <w:r w:rsidRPr="007E5E8C">
        <w:rPr>
          <w:u w:val="single"/>
        </w:rPr>
        <w:t>btnRecepcion);</w:t>
      </w:r>
    </w:p>
    <w:p w14:paraId="7BC65BDE" w14:textId="77777777" w:rsidR="007E5E8C" w:rsidRPr="007E5E8C" w:rsidRDefault="007E5E8C" w:rsidP="007E5E8C">
      <w:pPr>
        <w:rPr>
          <w:u w:val="single"/>
        </w:rPr>
      </w:pPr>
      <w:r w:rsidRPr="007E5E8C">
        <w:rPr>
          <w:u w:val="single"/>
        </w:rPr>
        <w:tab/>
      </w:r>
      <w:r w:rsidRPr="007E5E8C">
        <w:rPr>
          <w:u w:val="single"/>
        </w:rPr>
        <w:tab/>
      </w:r>
    </w:p>
    <w:p w14:paraId="03BF4159" w14:textId="77777777" w:rsidR="007E5E8C" w:rsidRPr="007E5E8C" w:rsidRDefault="007E5E8C" w:rsidP="007E5E8C">
      <w:pPr>
        <w:rPr>
          <w:u w:val="single"/>
        </w:rPr>
      </w:pPr>
      <w:r w:rsidRPr="007E5E8C">
        <w:rPr>
          <w:u w:val="single"/>
        </w:rPr>
        <w:tab/>
      </w:r>
      <w:r w:rsidRPr="007E5E8C">
        <w:rPr>
          <w:u w:val="single"/>
        </w:rPr>
        <w:tab/>
        <w:t xml:space="preserve">JButton btnAdministracion = new </w:t>
      </w:r>
      <w:proofErr w:type="gramStart"/>
      <w:r w:rsidRPr="007E5E8C">
        <w:rPr>
          <w:u w:val="single"/>
        </w:rPr>
        <w:t>JButton(</w:t>
      </w:r>
      <w:proofErr w:type="gramEnd"/>
      <w:r w:rsidRPr="007E5E8C">
        <w:rPr>
          <w:u w:val="single"/>
        </w:rPr>
        <w:t>"Administración");</w:t>
      </w:r>
    </w:p>
    <w:p w14:paraId="5B3AA3CF" w14:textId="77777777" w:rsidR="007E5E8C" w:rsidRPr="007E5E8C" w:rsidRDefault="007E5E8C" w:rsidP="007E5E8C">
      <w:pPr>
        <w:rPr>
          <w:u w:val="single"/>
        </w:rPr>
      </w:pPr>
      <w:r w:rsidRPr="007E5E8C">
        <w:rPr>
          <w:u w:val="single"/>
        </w:rPr>
        <w:tab/>
      </w:r>
      <w:r w:rsidRPr="007E5E8C">
        <w:rPr>
          <w:u w:val="single"/>
        </w:rPr>
        <w:tab/>
        <w:t>sl_</w:t>
      </w:r>
      <w:proofErr w:type="gramStart"/>
      <w:r w:rsidRPr="007E5E8C">
        <w:rPr>
          <w:u w:val="single"/>
        </w:rPr>
        <w:t>contentPane.putConstraint(</w:t>
      </w:r>
      <w:proofErr w:type="gramEnd"/>
      <w:r w:rsidRPr="007E5E8C">
        <w:rPr>
          <w:u w:val="single"/>
        </w:rPr>
        <w:t>SpringLayout.NORTH, btnAdministracion, 50, SpringLayout.NORTH, contentPane);</w:t>
      </w:r>
    </w:p>
    <w:p w14:paraId="73AB2A0B" w14:textId="77777777" w:rsidR="007E5E8C" w:rsidRPr="007E5E8C" w:rsidRDefault="007E5E8C" w:rsidP="007E5E8C">
      <w:pPr>
        <w:rPr>
          <w:u w:val="single"/>
        </w:rPr>
      </w:pPr>
      <w:r w:rsidRPr="007E5E8C">
        <w:rPr>
          <w:u w:val="single"/>
        </w:rPr>
        <w:tab/>
      </w:r>
      <w:r w:rsidRPr="007E5E8C">
        <w:rPr>
          <w:u w:val="single"/>
        </w:rPr>
        <w:tab/>
        <w:t>sl_</w:t>
      </w:r>
      <w:proofErr w:type="gramStart"/>
      <w:r w:rsidRPr="007E5E8C">
        <w:rPr>
          <w:u w:val="single"/>
        </w:rPr>
        <w:t>contentPane.putConstraint(</w:t>
      </w:r>
      <w:proofErr w:type="gramEnd"/>
      <w:r w:rsidRPr="007E5E8C">
        <w:rPr>
          <w:u w:val="single"/>
        </w:rPr>
        <w:t>SpringLayout.WEST, btnAdministracion, 200, SpringLayout.WEST, contentPane);</w:t>
      </w:r>
    </w:p>
    <w:p w14:paraId="0878CCC7" w14:textId="77777777" w:rsidR="007E5E8C" w:rsidRPr="007E5E8C" w:rsidRDefault="007E5E8C" w:rsidP="007E5E8C">
      <w:pPr>
        <w:rPr>
          <w:u w:val="single"/>
        </w:rPr>
      </w:pPr>
      <w:r w:rsidRPr="007E5E8C">
        <w:rPr>
          <w:u w:val="single"/>
        </w:rPr>
        <w:tab/>
      </w:r>
      <w:r w:rsidRPr="007E5E8C">
        <w:rPr>
          <w:u w:val="single"/>
        </w:rPr>
        <w:tab/>
        <w:t>sl_</w:t>
      </w:r>
      <w:proofErr w:type="gramStart"/>
      <w:r w:rsidRPr="007E5E8C">
        <w:rPr>
          <w:u w:val="single"/>
        </w:rPr>
        <w:t>contentPane.putConstraint(</w:t>
      </w:r>
      <w:proofErr w:type="gramEnd"/>
      <w:r w:rsidRPr="007E5E8C">
        <w:rPr>
          <w:u w:val="single"/>
        </w:rPr>
        <w:t>SpringLayout.SOUTH, btnAdministracion, 110, SpringLayout.NORTH, contentPane);</w:t>
      </w:r>
    </w:p>
    <w:p w14:paraId="1D54AD9C" w14:textId="77777777" w:rsidR="007E5E8C" w:rsidRPr="007E5E8C" w:rsidRDefault="007E5E8C" w:rsidP="007E5E8C">
      <w:pPr>
        <w:rPr>
          <w:u w:val="single"/>
        </w:rPr>
      </w:pPr>
      <w:r w:rsidRPr="007E5E8C">
        <w:rPr>
          <w:u w:val="single"/>
        </w:rPr>
        <w:tab/>
      </w:r>
      <w:r w:rsidRPr="007E5E8C">
        <w:rPr>
          <w:u w:val="single"/>
        </w:rPr>
        <w:tab/>
        <w:t>sl_</w:t>
      </w:r>
      <w:proofErr w:type="gramStart"/>
      <w:r w:rsidRPr="007E5E8C">
        <w:rPr>
          <w:u w:val="single"/>
        </w:rPr>
        <w:t>contentPane.putConstraint(</w:t>
      </w:r>
      <w:proofErr w:type="gramEnd"/>
      <w:r w:rsidRPr="007E5E8C">
        <w:rPr>
          <w:u w:val="single"/>
        </w:rPr>
        <w:t>SpringLayout.EAST, btnAdministracion, 350, SpringLayout.WEST, contentPane);</w:t>
      </w:r>
    </w:p>
    <w:p w14:paraId="5494FFCE" w14:textId="77777777" w:rsidR="007E5E8C" w:rsidRPr="007E5E8C" w:rsidRDefault="007E5E8C" w:rsidP="007E5E8C">
      <w:pPr>
        <w:rPr>
          <w:u w:val="single"/>
        </w:rPr>
      </w:pPr>
      <w:r w:rsidRPr="007E5E8C">
        <w:rPr>
          <w:u w:val="single"/>
        </w:rPr>
        <w:tab/>
      </w:r>
      <w:r w:rsidRPr="007E5E8C">
        <w:rPr>
          <w:u w:val="single"/>
        </w:rPr>
        <w:tab/>
      </w:r>
      <w:proofErr w:type="gramStart"/>
      <w:r w:rsidRPr="007E5E8C">
        <w:rPr>
          <w:u w:val="single"/>
        </w:rPr>
        <w:t>btnAdministracion.addActionListener(</w:t>
      </w:r>
      <w:proofErr w:type="gramEnd"/>
      <w:r w:rsidRPr="007E5E8C">
        <w:rPr>
          <w:u w:val="single"/>
        </w:rPr>
        <w:t>new ActionListener() {</w:t>
      </w:r>
    </w:p>
    <w:p w14:paraId="73265C46" w14:textId="77777777" w:rsidR="007E5E8C" w:rsidRPr="007E5E8C" w:rsidRDefault="007E5E8C" w:rsidP="007E5E8C">
      <w:pPr>
        <w:rPr>
          <w:u w:val="single"/>
        </w:rPr>
      </w:pPr>
      <w:r w:rsidRPr="007E5E8C">
        <w:rPr>
          <w:u w:val="single"/>
        </w:rPr>
        <w:tab/>
      </w:r>
      <w:r w:rsidRPr="007E5E8C">
        <w:rPr>
          <w:u w:val="single"/>
        </w:rPr>
        <w:tab/>
      </w:r>
      <w:r w:rsidRPr="007E5E8C">
        <w:rPr>
          <w:u w:val="single"/>
        </w:rPr>
        <w:tab/>
      </w:r>
      <w:proofErr w:type="gramStart"/>
      <w:r w:rsidRPr="007E5E8C">
        <w:rPr>
          <w:u w:val="single"/>
        </w:rPr>
        <w:t>public</w:t>
      </w:r>
      <w:proofErr w:type="gramEnd"/>
      <w:r w:rsidRPr="007E5E8C">
        <w:rPr>
          <w:u w:val="single"/>
        </w:rPr>
        <w:t xml:space="preserve"> void actionPerformed(ActionEvent e) {</w:t>
      </w:r>
    </w:p>
    <w:p w14:paraId="21AECC7D" w14:textId="77777777" w:rsidR="007E5E8C" w:rsidRPr="007E5E8C" w:rsidRDefault="007E5E8C" w:rsidP="007E5E8C">
      <w:pPr>
        <w:rPr>
          <w:u w:val="single"/>
        </w:rPr>
      </w:pPr>
      <w:r w:rsidRPr="007E5E8C">
        <w:rPr>
          <w:u w:val="single"/>
        </w:rPr>
        <w:lastRenderedPageBreak/>
        <w:tab/>
      </w:r>
      <w:r w:rsidRPr="007E5E8C">
        <w:rPr>
          <w:u w:val="single"/>
        </w:rPr>
        <w:tab/>
      </w:r>
      <w:r w:rsidRPr="007E5E8C">
        <w:rPr>
          <w:u w:val="single"/>
        </w:rPr>
        <w:tab/>
      </w:r>
      <w:r w:rsidRPr="007E5E8C">
        <w:rPr>
          <w:u w:val="single"/>
        </w:rPr>
        <w:tab/>
      </w:r>
    </w:p>
    <w:p w14:paraId="49E78FFB" w14:textId="77777777" w:rsidR="007E5E8C" w:rsidRPr="007E5E8C" w:rsidRDefault="007E5E8C" w:rsidP="007E5E8C">
      <w:pPr>
        <w:rPr>
          <w:u w:val="single"/>
        </w:rPr>
      </w:pPr>
      <w:r w:rsidRPr="007E5E8C">
        <w:rPr>
          <w:u w:val="single"/>
        </w:rPr>
        <w:tab/>
      </w:r>
      <w:r w:rsidRPr="007E5E8C">
        <w:rPr>
          <w:u w:val="single"/>
        </w:rPr>
        <w:tab/>
      </w:r>
      <w:r w:rsidRPr="007E5E8C">
        <w:rPr>
          <w:u w:val="single"/>
        </w:rPr>
        <w:tab/>
      </w:r>
      <w:r w:rsidRPr="007E5E8C">
        <w:rPr>
          <w:u w:val="single"/>
        </w:rPr>
        <w:tab/>
      </w:r>
      <w:proofErr w:type="gramStart"/>
      <w:r w:rsidRPr="007E5E8C">
        <w:rPr>
          <w:u w:val="single"/>
        </w:rPr>
        <w:t>EventQueue.invokeLater(</w:t>
      </w:r>
      <w:proofErr w:type="gramEnd"/>
      <w:r w:rsidRPr="007E5E8C">
        <w:rPr>
          <w:u w:val="single"/>
        </w:rPr>
        <w:t>new Runnable() {</w:t>
      </w:r>
    </w:p>
    <w:p w14:paraId="538B6F57" w14:textId="77777777" w:rsidR="007E5E8C" w:rsidRPr="007E5E8C" w:rsidRDefault="007E5E8C" w:rsidP="007E5E8C">
      <w:pPr>
        <w:rPr>
          <w:u w:val="single"/>
        </w:rPr>
      </w:pPr>
      <w:r w:rsidRPr="007E5E8C">
        <w:rPr>
          <w:u w:val="single"/>
        </w:rPr>
        <w:tab/>
      </w:r>
      <w:r w:rsidRPr="007E5E8C">
        <w:rPr>
          <w:u w:val="single"/>
        </w:rPr>
        <w:tab/>
      </w:r>
      <w:r w:rsidRPr="007E5E8C">
        <w:rPr>
          <w:u w:val="single"/>
        </w:rPr>
        <w:tab/>
      </w:r>
      <w:r w:rsidRPr="007E5E8C">
        <w:rPr>
          <w:u w:val="single"/>
        </w:rPr>
        <w:tab/>
      </w:r>
      <w:r w:rsidRPr="007E5E8C">
        <w:rPr>
          <w:u w:val="single"/>
        </w:rPr>
        <w:tab/>
      </w:r>
      <w:proofErr w:type="gramStart"/>
      <w:r w:rsidRPr="007E5E8C">
        <w:rPr>
          <w:u w:val="single"/>
        </w:rPr>
        <w:t>public</w:t>
      </w:r>
      <w:proofErr w:type="gramEnd"/>
      <w:r w:rsidRPr="007E5E8C">
        <w:rPr>
          <w:u w:val="single"/>
        </w:rPr>
        <w:t xml:space="preserve"> void run() {</w:t>
      </w:r>
    </w:p>
    <w:p w14:paraId="273B50AC" w14:textId="77777777" w:rsidR="007E5E8C" w:rsidRPr="007E5E8C" w:rsidRDefault="007E5E8C" w:rsidP="007E5E8C">
      <w:pPr>
        <w:rPr>
          <w:u w:val="single"/>
        </w:rPr>
      </w:pPr>
      <w:r w:rsidRPr="007E5E8C">
        <w:rPr>
          <w:u w:val="single"/>
        </w:rPr>
        <w:tab/>
      </w:r>
      <w:r w:rsidRPr="007E5E8C">
        <w:rPr>
          <w:u w:val="single"/>
        </w:rPr>
        <w:tab/>
      </w:r>
      <w:r w:rsidRPr="007E5E8C">
        <w:rPr>
          <w:u w:val="single"/>
        </w:rPr>
        <w:tab/>
      </w:r>
      <w:r w:rsidRPr="007E5E8C">
        <w:rPr>
          <w:u w:val="single"/>
        </w:rPr>
        <w:tab/>
      </w:r>
      <w:r w:rsidRPr="007E5E8C">
        <w:rPr>
          <w:u w:val="single"/>
        </w:rPr>
        <w:tab/>
      </w:r>
      <w:r w:rsidRPr="007E5E8C">
        <w:rPr>
          <w:u w:val="single"/>
        </w:rPr>
        <w:tab/>
      </w:r>
      <w:proofErr w:type="gramStart"/>
      <w:r w:rsidRPr="007E5E8C">
        <w:rPr>
          <w:u w:val="single"/>
        </w:rPr>
        <w:t>try</w:t>
      </w:r>
      <w:proofErr w:type="gramEnd"/>
      <w:r w:rsidRPr="007E5E8C">
        <w:rPr>
          <w:u w:val="single"/>
        </w:rPr>
        <w:t xml:space="preserve"> {</w:t>
      </w:r>
    </w:p>
    <w:p w14:paraId="299297D3" w14:textId="77777777" w:rsidR="007E5E8C" w:rsidRPr="007E5E8C" w:rsidRDefault="007E5E8C" w:rsidP="007E5E8C">
      <w:pPr>
        <w:rPr>
          <w:u w:val="single"/>
        </w:rPr>
      </w:pPr>
      <w:r w:rsidRPr="007E5E8C">
        <w:rPr>
          <w:u w:val="single"/>
        </w:rPr>
        <w:tab/>
      </w:r>
      <w:r w:rsidRPr="007E5E8C">
        <w:rPr>
          <w:u w:val="single"/>
        </w:rPr>
        <w:tab/>
      </w:r>
      <w:r w:rsidRPr="007E5E8C">
        <w:rPr>
          <w:u w:val="single"/>
        </w:rPr>
        <w:tab/>
      </w:r>
      <w:r w:rsidRPr="007E5E8C">
        <w:rPr>
          <w:u w:val="single"/>
        </w:rPr>
        <w:tab/>
      </w:r>
      <w:r w:rsidRPr="007E5E8C">
        <w:rPr>
          <w:u w:val="single"/>
        </w:rPr>
        <w:tab/>
      </w:r>
      <w:r w:rsidRPr="007E5E8C">
        <w:rPr>
          <w:u w:val="single"/>
        </w:rPr>
        <w:tab/>
      </w:r>
      <w:r w:rsidRPr="007E5E8C">
        <w:rPr>
          <w:u w:val="single"/>
        </w:rPr>
        <w:tab/>
        <w:t xml:space="preserve">VentanaAdministracion frame = new </w:t>
      </w:r>
      <w:proofErr w:type="gramStart"/>
      <w:r w:rsidRPr="007E5E8C">
        <w:rPr>
          <w:u w:val="single"/>
        </w:rPr>
        <w:t>VentanaAdministracion(</w:t>
      </w:r>
      <w:proofErr w:type="gramEnd"/>
      <w:r w:rsidRPr="007E5E8C">
        <w:rPr>
          <w:u w:val="single"/>
        </w:rPr>
        <w:t>"Administración");</w:t>
      </w:r>
    </w:p>
    <w:p w14:paraId="77D73C1C" w14:textId="77777777" w:rsidR="007E5E8C" w:rsidRPr="007E5E8C" w:rsidRDefault="007E5E8C" w:rsidP="007E5E8C">
      <w:pPr>
        <w:rPr>
          <w:u w:val="single"/>
        </w:rPr>
      </w:pPr>
      <w:r w:rsidRPr="007E5E8C">
        <w:rPr>
          <w:u w:val="single"/>
        </w:rPr>
        <w:tab/>
      </w:r>
      <w:r w:rsidRPr="007E5E8C">
        <w:rPr>
          <w:u w:val="single"/>
        </w:rPr>
        <w:tab/>
      </w:r>
      <w:r w:rsidRPr="007E5E8C">
        <w:rPr>
          <w:u w:val="single"/>
        </w:rPr>
        <w:tab/>
      </w:r>
      <w:r w:rsidRPr="007E5E8C">
        <w:rPr>
          <w:u w:val="single"/>
        </w:rPr>
        <w:tab/>
      </w:r>
      <w:r w:rsidRPr="007E5E8C">
        <w:rPr>
          <w:u w:val="single"/>
        </w:rPr>
        <w:tab/>
      </w:r>
      <w:r w:rsidRPr="007E5E8C">
        <w:rPr>
          <w:u w:val="single"/>
        </w:rPr>
        <w:tab/>
      </w:r>
      <w:r w:rsidRPr="007E5E8C">
        <w:rPr>
          <w:u w:val="single"/>
        </w:rPr>
        <w:tab/>
      </w:r>
      <w:proofErr w:type="gramStart"/>
      <w:r w:rsidRPr="007E5E8C">
        <w:rPr>
          <w:u w:val="single"/>
        </w:rPr>
        <w:t>frame.setVisible(</w:t>
      </w:r>
      <w:proofErr w:type="gramEnd"/>
      <w:r w:rsidRPr="007E5E8C">
        <w:rPr>
          <w:u w:val="single"/>
        </w:rPr>
        <w:t>true);</w:t>
      </w:r>
    </w:p>
    <w:p w14:paraId="172A02CC" w14:textId="77777777" w:rsidR="007E5E8C" w:rsidRPr="007E5E8C" w:rsidRDefault="007E5E8C" w:rsidP="007E5E8C">
      <w:pPr>
        <w:rPr>
          <w:u w:val="single"/>
        </w:rPr>
      </w:pPr>
      <w:r w:rsidRPr="007E5E8C">
        <w:rPr>
          <w:u w:val="single"/>
        </w:rPr>
        <w:tab/>
      </w:r>
      <w:r w:rsidRPr="007E5E8C">
        <w:rPr>
          <w:u w:val="single"/>
        </w:rPr>
        <w:tab/>
      </w:r>
      <w:r w:rsidRPr="007E5E8C">
        <w:rPr>
          <w:u w:val="single"/>
        </w:rPr>
        <w:tab/>
      </w:r>
      <w:r w:rsidRPr="007E5E8C">
        <w:rPr>
          <w:u w:val="single"/>
        </w:rPr>
        <w:tab/>
      </w:r>
      <w:r w:rsidRPr="007E5E8C">
        <w:rPr>
          <w:u w:val="single"/>
        </w:rPr>
        <w:tab/>
      </w:r>
      <w:r w:rsidRPr="007E5E8C">
        <w:rPr>
          <w:u w:val="single"/>
        </w:rPr>
        <w:tab/>
        <w:t xml:space="preserve">} </w:t>
      </w:r>
      <w:proofErr w:type="gramStart"/>
      <w:r w:rsidRPr="007E5E8C">
        <w:rPr>
          <w:u w:val="single"/>
        </w:rPr>
        <w:t>catch</w:t>
      </w:r>
      <w:proofErr w:type="gramEnd"/>
      <w:r w:rsidRPr="007E5E8C">
        <w:rPr>
          <w:u w:val="single"/>
        </w:rPr>
        <w:t xml:space="preserve"> (Exception e) {</w:t>
      </w:r>
    </w:p>
    <w:p w14:paraId="41BA1311" w14:textId="77777777" w:rsidR="007E5E8C" w:rsidRPr="007E5E8C" w:rsidRDefault="007E5E8C" w:rsidP="007E5E8C">
      <w:pPr>
        <w:rPr>
          <w:u w:val="single"/>
        </w:rPr>
      </w:pPr>
      <w:r w:rsidRPr="007E5E8C">
        <w:rPr>
          <w:u w:val="single"/>
        </w:rPr>
        <w:tab/>
      </w:r>
      <w:r w:rsidRPr="007E5E8C">
        <w:rPr>
          <w:u w:val="single"/>
        </w:rPr>
        <w:tab/>
      </w:r>
      <w:r w:rsidRPr="007E5E8C">
        <w:rPr>
          <w:u w:val="single"/>
        </w:rPr>
        <w:tab/>
      </w:r>
      <w:r w:rsidRPr="007E5E8C">
        <w:rPr>
          <w:u w:val="single"/>
        </w:rPr>
        <w:tab/>
      </w:r>
      <w:r w:rsidRPr="007E5E8C">
        <w:rPr>
          <w:u w:val="single"/>
        </w:rPr>
        <w:tab/>
      </w:r>
      <w:r w:rsidRPr="007E5E8C">
        <w:rPr>
          <w:u w:val="single"/>
        </w:rPr>
        <w:tab/>
      </w:r>
      <w:r w:rsidRPr="007E5E8C">
        <w:rPr>
          <w:u w:val="single"/>
        </w:rPr>
        <w:tab/>
      </w:r>
      <w:proofErr w:type="gramStart"/>
      <w:r w:rsidRPr="007E5E8C">
        <w:rPr>
          <w:u w:val="single"/>
        </w:rPr>
        <w:t>e.printStackTrace(</w:t>
      </w:r>
      <w:proofErr w:type="gramEnd"/>
      <w:r w:rsidRPr="007E5E8C">
        <w:rPr>
          <w:u w:val="single"/>
        </w:rPr>
        <w:t>);</w:t>
      </w:r>
    </w:p>
    <w:p w14:paraId="1A7A4D8B" w14:textId="77777777" w:rsidR="007E5E8C" w:rsidRPr="007E5E8C" w:rsidRDefault="007E5E8C" w:rsidP="007E5E8C">
      <w:pPr>
        <w:rPr>
          <w:u w:val="single"/>
        </w:rPr>
      </w:pPr>
      <w:r w:rsidRPr="007E5E8C">
        <w:rPr>
          <w:u w:val="single"/>
        </w:rPr>
        <w:tab/>
      </w:r>
      <w:r w:rsidRPr="007E5E8C">
        <w:rPr>
          <w:u w:val="single"/>
        </w:rPr>
        <w:tab/>
      </w:r>
      <w:r w:rsidRPr="007E5E8C">
        <w:rPr>
          <w:u w:val="single"/>
        </w:rPr>
        <w:tab/>
      </w:r>
      <w:r w:rsidRPr="007E5E8C">
        <w:rPr>
          <w:u w:val="single"/>
        </w:rPr>
        <w:tab/>
      </w:r>
      <w:r w:rsidRPr="007E5E8C">
        <w:rPr>
          <w:u w:val="single"/>
        </w:rPr>
        <w:tab/>
      </w:r>
      <w:r w:rsidRPr="007E5E8C">
        <w:rPr>
          <w:u w:val="single"/>
        </w:rPr>
        <w:tab/>
        <w:t>}</w:t>
      </w:r>
    </w:p>
    <w:p w14:paraId="60FD8338" w14:textId="77777777" w:rsidR="007E5E8C" w:rsidRPr="007E5E8C" w:rsidRDefault="007E5E8C" w:rsidP="007E5E8C">
      <w:pPr>
        <w:rPr>
          <w:u w:val="single"/>
        </w:rPr>
      </w:pPr>
      <w:r w:rsidRPr="007E5E8C">
        <w:rPr>
          <w:u w:val="single"/>
        </w:rPr>
        <w:tab/>
      </w:r>
      <w:r w:rsidRPr="007E5E8C">
        <w:rPr>
          <w:u w:val="single"/>
        </w:rPr>
        <w:tab/>
      </w:r>
      <w:r w:rsidRPr="007E5E8C">
        <w:rPr>
          <w:u w:val="single"/>
        </w:rPr>
        <w:tab/>
      </w:r>
      <w:r w:rsidRPr="007E5E8C">
        <w:rPr>
          <w:u w:val="single"/>
        </w:rPr>
        <w:tab/>
      </w:r>
      <w:r w:rsidRPr="007E5E8C">
        <w:rPr>
          <w:u w:val="single"/>
        </w:rPr>
        <w:tab/>
        <w:t>}</w:t>
      </w:r>
    </w:p>
    <w:p w14:paraId="789FDE3F" w14:textId="77777777" w:rsidR="007E5E8C" w:rsidRPr="007E5E8C" w:rsidRDefault="007E5E8C" w:rsidP="007E5E8C">
      <w:pPr>
        <w:rPr>
          <w:u w:val="single"/>
        </w:rPr>
      </w:pPr>
      <w:r w:rsidRPr="007E5E8C">
        <w:rPr>
          <w:u w:val="single"/>
        </w:rPr>
        <w:tab/>
      </w:r>
      <w:r w:rsidRPr="007E5E8C">
        <w:rPr>
          <w:u w:val="single"/>
        </w:rPr>
        <w:tab/>
      </w:r>
      <w:r w:rsidRPr="007E5E8C">
        <w:rPr>
          <w:u w:val="single"/>
        </w:rPr>
        <w:tab/>
      </w:r>
      <w:r w:rsidRPr="007E5E8C">
        <w:rPr>
          <w:u w:val="single"/>
        </w:rPr>
        <w:tab/>
        <w:t>});</w:t>
      </w:r>
    </w:p>
    <w:p w14:paraId="281E0E19" w14:textId="77777777" w:rsidR="007E5E8C" w:rsidRPr="007E5E8C" w:rsidRDefault="007E5E8C" w:rsidP="007E5E8C">
      <w:pPr>
        <w:rPr>
          <w:u w:val="single"/>
        </w:rPr>
      </w:pPr>
      <w:r w:rsidRPr="007E5E8C">
        <w:rPr>
          <w:u w:val="single"/>
        </w:rPr>
        <w:tab/>
      </w:r>
      <w:r w:rsidRPr="007E5E8C">
        <w:rPr>
          <w:u w:val="single"/>
        </w:rPr>
        <w:tab/>
      </w:r>
      <w:r w:rsidRPr="007E5E8C">
        <w:rPr>
          <w:u w:val="single"/>
        </w:rPr>
        <w:tab/>
        <w:t>}</w:t>
      </w:r>
    </w:p>
    <w:p w14:paraId="240FAEA0" w14:textId="77777777" w:rsidR="007E5E8C" w:rsidRPr="007E5E8C" w:rsidRDefault="007E5E8C" w:rsidP="007E5E8C">
      <w:pPr>
        <w:rPr>
          <w:u w:val="single"/>
        </w:rPr>
      </w:pPr>
      <w:r w:rsidRPr="007E5E8C">
        <w:rPr>
          <w:u w:val="single"/>
        </w:rPr>
        <w:tab/>
      </w:r>
      <w:r w:rsidRPr="007E5E8C">
        <w:rPr>
          <w:u w:val="single"/>
        </w:rPr>
        <w:tab/>
        <w:t>});</w:t>
      </w:r>
    </w:p>
    <w:p w14:paraId="08AAE5ED" w14:textId="77777777" w:rsidR="007E5E8C" w:rsidRPr="007E5E8C" w:rsidRDefault="007E5E8C" w:rsidP="007E5E8C">
      <w:pPr>
        <w:rPr>
          <w:u w:val="single"/>
        </w:rPr>
      </w:pPr>
      <w:r w:rsidRPr="007E5E8C">
        <w:rPr>
          <w:u w:val="single"/>
        </w:rPr>
        <w:tab/>
      </w:r>
      <w:r w:rsidRPr="007E5E8C">
        <w:rPr>
          <w:u w:val="single"/>
        </w:rPr>
        <w:tab/>
      </w:r>
      <w:proofErr w:type="gramStart"/>
      <w:r w:rsidRPr="007E5E8C">
        <w:rPr>
          <w:u w:val="single"/>
        </w:rPr>
        <w:t>contentPane.add(</w:t>
      </w:r>
      <w:proofErr w:type="gramEnd"/>
      <w:r w:rsidRPr="007E5E8C">
        <w:rPr>
          <w:u w:val="single"/>
        </w:rPr>
        <w:t>btnAdministracion);</w:t>
      </w:r>
    </w:p>
    <w:p w14:paraId="1F43789C" w14:textId="77777777" w:rsidR="007E5E8C" w:rsidRPr="007E5E8C" w:rsidRDefault="007E5E8C" w:rsidP="007E5E8C">
      <w:pPr>
        <w:rPr>
          <w:u w:val="single"/>
        </w:rPr>
      </w:pPr>
      <w:r w:rsidRPr="007E5E8C">
        <w:rPr>
          <w:u w:val="single"/>
        </w:rPr>
        <w:tab/>
      </w:r>
      <w:r w:rsidRPr="007E5E8C">
        <w:rPr>
          <w:u w:val="single"/>
        </w:rPr>
        <w:tab/>
      </w:r>
    </w:p>
    <w:p w14:paraId="7A76C565" w14:textId="77777777" w:rsidR="007E5E8C" w:rsidRPr="007E5E8C" w:rsidRDefault="007E5E8C" w:rsidP="007E5E8C">
      <w:pPr>
        <w:rPr>
          <w:u w:val="single"/>
        </w:rPr>
      </w:pPr>
      <w:r w:rsidRPr="007E5E8C">
        <w:rPr>
          <w:u w:val="single"/>
        </w:rPr>
        <w:tab/>
      </w:r>
      <w:r w:rsidRPr="007E5E8C">
        <w:rPr>
          <w:u w:val="single"/>
        </w:rPr>
        <w:tab/>
        <w:t xml:space="preserve">JButton btnTaller = new </w:t>
      </w:r>
      <w:proofErr w:type="gramStart"/>
      <w:r w:rsidRPr="007E5E8C">
        <w:rPr>
          <w:u w:val="single"/>
        </w:rPr>
        <w:t>JButton(</w:t>
      </w:r>
      <w:proofErr w:type="gramEnd"/>
      <w:r w:rsidRPr="007E5E8C">
        <w:rPr>
          <w:u w:val="single"/>
        </w:rPr>
        <w:t>"Taller");</w:t>
      </w:r>
    </w:p>
    <w:p w14:paraId="397FB3E5" w14:textId="77777777" w:rsidR="007E5E8C" w:rsidRPr="007E5E8C" w:rsidRDefault="007E5E8C" w:rsidP="007E5E8C">
      <w:pPr>
        <w:rPr>
          <w:u w:val="single"/>
        </w:rPr>
      </w:pPr>
      <w:r w:rsidRPr="007E5E8C">
        <w:rPr>
          <w:u w:val="single"/>
        </w:rPr>
        <w:tab/>
      </w:r>
      <w:r w:rsidRPr="007E5E8C">
        <w:rPr>
          <w:u w:val="single"/>
        </w:rPr>
        <w:tab/>
        <w:t>sl_</w:t>
      </w:r>
      <w:proofErr w:type="gramStart"/>
      <w:r w:rsidRPr="007E5E8C">
        <w:rPr>
          <w:u w:val="single"/>
        </w:rPr>
        <w:t>contentPane.putConstraint(</w:t>
      </w:r>
      <w:proofErr w:type="gramEnd"/>
      <w:r w:rsidRPr="007E5E8C">
        <w:rPr>
          <w:u w:val="single"/>
        </w:rPr>
        <w:t>SpringLayout.NORTH, btnTaller, 40, SpringLayout.SOUTH, btnRecepcion);</w:t>
      </w:r>
    </w:p>
    <w:p w14:paraId="732529EF" w14:textId="77777777" w:rsidR="007E5E8C" w:rsidRPr="007E5E8C" w:rsidRDefault="007E5E8C" w:rsidP="007E5E8C">
      <w:pPr>
        <w:rPr>
          <w:u w:val="single"/>
        </w:rPr>
      </w:pPr>
      <w:r w:rsidRPr="007E5E8C">
        <w:rPr>
          <w:u w:val="single"/>
        </w:rPr>
        <w:tab/>
      </w:r>
      <w:r w:rsidRPr="007E5E8C">
        <w:rPr>
          <w:u w:val="single"/>
        </w:rPr>
        <w:tab/>
        <w:t>sl_</w:t>
      </w:r>
      <w:proofErr w:type="gramStart"/>
      <w:r w:rsidRPr="007E5E8C">
        <w:rPr>
          <w:u w:val="single"/>
        </w:rPr>
        <w:t>contentPane.putConstraint(</w:t>
      </w:r>
      <w:proofErr w:type="gramEnd"/>
      <w:r w:rsidRPr="007E5E8C">
        <w:rPr>
          <w:u w:val="single"/>
        </w:rPr>
        <w:t>SpringLayout.WEST, btnTaller, 0, SpringLayout.WEST, btnRecepcion);</w:t>
      </w:r>
    </w:p>
    <w:p w14:paraId="73C6BC8B" w14:textId="77777777" w:rsidR="007E5E8C" w:rsidRPr="007E5E8C" w:rsidRDefault="007E5E8C" w:rsidP="007E5E8C">
      <w:pPr>
        <w:rPr>
          <w:u w:val="single"/>
        </w:rPr>
      </w:pPr>
      <w:r w:rsidRPr="007E5E8C">
        <w:rPr>
          <w:u w:val="single"/>
        </w:rPr>
        <w:tab/>
      </w:r>
      <w:r w:rsidRPr="007E5E8C">
        <w:rPr>
          <w:u w:val="single"/>
        </w:rPr>
        <w:tab/>
        <w:t>sl_</w:t>
      </w:r>
      <w:proofErr w:type="gramStart"/>
      <w:r w:rsidRPr="007E5E8C">
        <w:rPr>
          <w:u w:val="single"/>
        </w:rPr>
        <w:t>contentPane.putConstraint(</w:t>
      </w:r>
      <w:proofErr w:type="gramEnd"/>
      <w:r w:rsidRPr="007E5E8C">
        <w:rPr>
          <w:u w:val="single"/>
        </w:rPr>
        <w:t>SpringLayout.SOUTH, btnTaller, 100, SpringLayout.SOUTH, btnRecepcion);</w:t>
      </w:r>
    </w:p>
    <w:p w14:paraId="2A3C111D" w14:textId="77777777" w:rsidR="007E5E8C" w:rsidRPr="007E5E8C" w:rsidRDefault="007E5E8C" w:rsidP="007E5E8C">
      <w:pPr>
        <w:rPr>
          <w:u w:val="single"/>
        </w:rPr>
      </w:pPr>
      <w:r w:rsidRPr="007E5E8C">
        <w:rPr>
          <w:u w:val="single"/>
        </w:rPr>
        <w:lastRenderedPageBreak/>
        <w:tab/>
      </w:r>
      <w:r w:rsidRPr="007E5E8C">
        <w:rPr>
          <w:u w:val="single"/>
        </w:rPr>
        <w:tab/>
        <w:t>sl_</w:t>
      </w:r>
      <w:proofErr w:type="gramStart"/>
      <w:r w:rsidRPr="007E5E8C">
        <w:rPr>
          <w:u w:val="single"/>
        </w:rPr>
        <w:t>contentPane.putConstraint(</w:t>
      </w:r>
      <w:proofErr w:type="gramEnd"/>
      <w:r w:rsidRPr="007E5E8C">
        <w:rPr>
          <w:u w:val="single"/>
        </w:rPr>
        <w:t>SpringLayout.EAST, btnTaller, 0, SpringLayout.EAST, btnRecepcion);</w:t>
      </w:r>
    </w:p>
    <w:p w14:paraId="5D695FAC" w14:textId="77777777" w:rsidR="007E5E8C" w:rsidRPr="007E5E8C" w:rsidRDefault="007E5E8C" w:rsidP="007E5E8C">
      <w:pPr>
        <w:rPr>
          <w:u w:val="single"/>
        </w:rPr>
      </w:pPr>
      <w:r w:rsidRPr="007E5E8C">
        <w:rPr>
          <w:u w:val="single"/>
        </w:rPr>
        <w:tab/>
      </w:r>
      <w:r w:rsidRPr="007E5E8C">
        <w:rPr>
          <w:u w:val="single"/>
        </w:rPr>
        <w:tab/>
      </w:r>
      <w:proofErr w:type="gramStart"/>
      <w:r w:rsidRPr="007E5E8C">
        <w:rPr>
          <w:u w:val="single"/>
        </w:rPr>
        <w:t>btnTaller.addActionListener(</w:t>
      </w:r>
      <w:proofErr w:type="gramEnd"/>
      <w:r w:rsidRPr="007E5E8C">
        <w:rPr>
          <w:u w:val="single"/>
        </w:rPr>
        <w:t>new ActionListener() {</w:t>
      </w:r>
    </w:p>
    <w:p w14:paraId="2E883708" w14:textId="77777777" w:rsidR="007E5E8C" w:rsidRPr="007E5E8C" w:rsidRDefault="007E5E8C" w:rsidP="007E5E8C">
      <w:pPr>
        <w:rPr>
          <w:u w:val="single"/>
        </w:rPr>
      </w:pPr>
      <w:r w:rsidRPr="007E5E8C">
        <w:rPr>
          <w:u w:val="single"/>
        </w:rPr>
        <w:tab/>
      </w:r>
      <w:r w:rsidRPr="007E5E8C">
        <w:rPr>
          <w:u w:val="single"/>
        </w:rPr>
        <w:tab/>
      </w:r>
      <w:r w:rsidRPr="007E5E8C">
        <w:rPr>
          <w:u w:val="single"/>
        </w:rPr>
        <w:tab/>
      </w:r>
      <w:proofErr w:type="gramStart"/>
      <w:r w:rsidRPr="007E5E8C">
        <w:rPr>
          <w:u w:val="single"/>
        </w:rPr>
        <w:t>public</w:t>
      </w:r>
      <w:proofErr w:type="gramEnd"/>
      <w:r w:rsidRPr="007E5E8C">
        <w:rPr>
          <w:u w:val="single"/>
        </w:rPr>
        <w:t xml:space="preserve"> void actionPerformed(ActionEvent e) {</w:t>
      </w:r>
    </w:p>
    <w:p w14:paraId="3AB3F6D0" w14:textId="77777777" w:rsidR="007E5E8C" w:rsidRPr="007E5E8C" w:rsidRDefault="007E5E8C" w:rsidP="007E5E8C">
      <w:pPr>
        <w:rPr>
          <w:u w:val="single"/>
        </w:rPr>
      </w:pPr>
      <w:r w:rsidRPr="007E5E8C">
        <w:rPr>
          <w:u w:val="single"/>
        </w:rPr>
        <w:tab/>
      </w:r>
      <w:r w:rsidRPr="007E5E8C">
        <w:rPr>
          <w:u w:val="single"/>
        </w:rPr>
        <w:tab/>
      </w:r>
      <w:r w:rsidRPr="007E5E8C">
        <w:rPr>
          <w:u w:val="single"/>
        </w:rPr>
        <w:tab/>
      </w:r>
      <w:r w:rsidRPr="007E5E8C">
        <w:rPr>
          <w:u w:val="single"/>
        </w:rPr>
        <w:tab/>
      </w:r>
    </w:p>
    <w:p w14:paraId="2510594A" w14:textId="77777777" w:rsidR="007E5E8C" w:rsidRPr="007E5E8C" w:rsidRDefault="007E5E8C" w:rsidP="007E5E8C">
      <w:pPr>
        <w:rPr>
          <w:u w:val="single"/>
        </w:rPr>
      </w:pPr>
      <w:r w:rsidRPr="007E5E8C">
        <w:rPr>
          <w:u w:val="single"/>
        </w:rPr>
        <w:tab/>
      </w:r>
      <w:r w:rsidRPr="007E5E8C">
        <w:rPr>
          <w:u w:val="single"/>
        </w:rPr>
        <w:tab/>
      </w:r>
      <w:r w:rsidRPr="007E5E8C">
        <w:rPr>
          <w:u w:val="single"/>
        </w:rPr>
        <w:tab/>
      </w:r>
      <w:r w:rsidRPr="007E5E8C">
        <w:rPr>
          <w:u w:val="single"/>
        </w:rPr>
        <w:tab/>
      </w:r>
      <w:proofErr w:type="gramStart"/>
      <w:r w:rsidRPr="007E5E8C">
        <w:rPr>
          <w:u w:val="single"/>
        </w:rPr>
        <w:t>EventQueue.invokeLater(</w:t>
      </w:r>
      <w:proofErr w:type="gramEnd"/>
      <w:r w:rsidRPr="007E5E8C">
        <w:rPr>
          <w:u w:val="single"/>
        </w:rPr>
        <w:t>new Runnable() {</w:t>
      </w:r>
    </w:p>
    <w:p w14:paraId="7F3E298C" w14:textId="77777777" w:rsidR="007E5E8C" w:rsidRPr="007E5E8C" w:rsidRDefault="007E5E8C" w:rsidP="007E5E8C">
      <w:pPr>
        <w:rPr>
          <w:u w:val="single"/>
        </w:rPr>
      </w:pPr>
      <w:r w:rsidRPr="007E5E8C">
        <w:rPr>
          <w:u w:val="single"/>
        </w:rPr>
        <w:tab/>
      </w:r>
      <w:r w:rsidRPr="007E5E8C">
        <w:rPr>
          <w:u w:val="single"/>
        </w:rPr>
        <w:tab/>
      </w:r>
      <w:r w:rsidRPr="007E5E8C">
        <w:rPr>
          <w:u w:val="single"/>
        </w:rPr>
        <w:tab/>
      </w:r>
      <w:r w:rsidRPr="007E5E8C">
        <w:rPr>
          <w:u w:val="single"/>
        </w:rPr>
        <w:tab/>
      </w:r>
      <w:r w:rsidRPr="007E5E8C">
        <w:rPr>
          <w:u w:val="single"/>
        </w:rPr>
        <w:tab/>
      </w:r>
      <w:proofErr w:type="gramStart"/>
      <w:r w:rsidRPr="007E5E8C">
        <w:rPr>
          <w:u w:val="single"/>
        </w:rPr>
        <w:t>public</w:t>
      </w:r>
      <w:proofErr w:type="gramEnd"/>
      <w:r w:rsidRPr="007E5E8C">
        <w:rPr>
          <w:u w:val="single"/>
        </w:rPr>
        <w:t xml:space="preserve"> void run() {</w:t>
      </w:r>
    </w:p>
    <w:p w14:paraId="0ECCCC82" w14:textId="77777777" w:rsidR="007E5E8C" w:rsidRPr="007E5E8C" w:rsidRDefault="007E5E8C" w:rsidP="007E5E8C">
      <w:pPr>
        <w:rPr>
          <w:u w:val="single"/>
        </w:rPr>
      </w:pPr>
      <w:r w:rsidRPr="007E5E8C">
        <w:rPr>
          <w:u w:val="single"/>
        </w:rPr>
        <w:tab/>
      </w:r>
      <w:r w:rsidRPr="007E5E8C">
        <w:rPr>
          <w:u w:val="single"/>
        </w:rPr>
        <w:tab/>
      </w:r>
      <w:r w:rsidRPr="007E5E8C">
        <w:rPr>
          <w:u w:val="single"/>
        </w:rPr>
        <w:tab/>
      </w:r>
      <w:r w:rsidRPr="007E5E8C">
        <w:rPr>
          <w:u w:val="single"/>
        </w:rPr>
        <w:tab/>
      </w:r>
      <w:r w:rsidRPr="007E5E8C">
        <w:rPr>
          <w:u w:val="single"/>
        </w:rPr>
        <w:tab/>
      </w:r>
      <w:r w:rsidRPr="007E5E8C">
        <w:rPr>
          <w:u w:val="single"/>
        </w:rPr>
        <w:tab/>
      </w:r>
      <w:proofErr w:type="gramStart"/>
      <w:r w:rsidRPr="007E5E8C">
        <w:rPr>
          <w:u w:val="single"/>
        </w:rPr>
        <w:t>try</w:t>
      </w:r>
      <w:proofErr w:type="gramEnd"/>
      <w:r w:rsidRPr="007E5E8C">
        <w:rPr>
          <w:u w:val="single"/>
        </w:rPr>
        <w:t xml:space="preserve"> {</w:t>
      </w:r>
    </w:p>
    <w:p w14:paraId="61CE5963" w14:textId="77777777" w:rsidR="007E5E8C" w:rsidRPr="007E5E8C" w:rsidRDefault="007E5E8C" w:rsidP="007E5E8C">
      <w:pPr>
        <w:rPr>
          <w:u w:val="single"/>
        </w:rPr>
      </w:pPr>
      <w:r w:rsidRPr="007E5E8C">
        <w:rPr>
          <w:u w:val="single"/>
        </w:rPr>
        <w:tab/>
      </w:r>
      <w:r w:rsidRPr="007E5E8C">
        <w:rPr>
          <w:u w:val="single"/>
        </w:rPr>
        <w:tab/>
      </w:r>
      <w:r w:rsidRPr="007E5E8C">
        <w:rPr>
          <w:u w:val="single"/>
        </w:rPr>
        <w:tab/>
      </w:r>
      <w:r w:rsidRPr="007E5E8C">
        <w:rPr>
          <w:u w:val="single"/>
        </w:rPr>
        <w:tab/>
      </w:r>
      <w:r w:rsidRPr="007E5E8C">
        <w:rPr>
          <w:u w:val="single"/>
        </w:rPr>
        <w:tab/>
      </w:r>
      <w:r w:rsidRPr="007E5E8C">
        <w:rPr>
          <w:u w:val="single"/>
        </w:rPr>
        <w:tab/>
      </w:r>
      <w:r w:rsidRPr="007E5E8C">
        <w:rPr>
          <w:u w:val="single"/>
        </w:rPr>
        <w:tab/>
        <w:t xml:space="preserve">VentanaTaller frame = new </w:t>
      </w:r>
      <w:proofErr w:type="gramStart"/>
      <w:r w:rsidRPr="007E5E8C">
        <w:rPr>
          <w:u w:val="single"/>
        </w:rPr>
        <w:t>VentanaTaller(</w:t>
      </w:r>
      <w:proofErr w:type="gramEnd"/>
      <w:r w:rsidRPr="007E5E8C">
        <w:rPr>
          <w:u w:val="single"/>
        </w:rPr>
        <w:t>"Taller");</w:t>
      </w:r>
    </w:p>
    <w:p w14:paraId="444813B7" w14:textId="77777777" w:rsidR="007E5E8C" w:rsidRPr="007E5E8C" w:rsidRDefault="007E5E8C" w:rsidP="007E5E8C">
      <w:pPr>
        <w:rPr>
          <w:u w:val="single"/>
        </w:rPr>
      </w:pPr>
      <w:r w:rsidRPr="007E5E8C">
        <w:rPr>
          <w:u w:val="single"/>
        </w:rPr>
        <w:tab/>
      </w:r>
      <w:r w:rsidRPr="007E5E8C">
        <w:rPr>
          <w:u w:val="single"/>
        </w:rPr>
        <w:tab/>
      </w:r>
      <w:r w:rsidRPr="007E5E8C">
        <w:rPr>
          <w:u w:val="single"/>
        </w:rPr>
        <w:tab/>
      </w:r>
      <w:r w:rsidRPr="007E5E8C">
        <w:rPr>
          <w:u w:val="single"/>
        </w:rPr>
        <w:tab/>
      </w:r>
      <w:r w:rsidRPr="007E5E8C">
        <w:rPr>
          <w:u w:val="single"/>
        </w:rPr>
        <w:tab/>
      </w:r>
      <w:r w:rsidRPr="007E5E8C">
        <w:rPr>
          <w:u w:val="single"/>
        </w:rPr>
        <w:tab/>
      </w:r>
      <w:r w:rsidRPr="007E5E8C">
        <w:rPr>
          <w:u w:val="single"/>
        </w:rPr>
        <w:tab/>
      </w:r>
      <w:proofErr w:type="gramStart"/>
      <w:r w:rsidRPr="007E5E8C">
        <w:rPr>
          <w:u w:val="single"/>
        </w:rPr>
        <w:t>frame.setVisible(</w:t>
      </w:r>
      <w:proofErr w:type="gramEnd"/>
      <w:r w:rsidRPr="007E5E8C">
        <w:rPr>
          <w:u w:val="single"/>
        </w:rPr>
        <w:t>true);</w:t>
      </w:r>
    </w:p>
    <w:p w14:paraId="1C292AC6" w14:textId="77777777" w:rsidR="007E5E8C" w:rsidRPr="007E5E8C" w:rsidRDefault="007E5E8C" w:rsidP="007E5E8C">
      <w:pPr>
        <w:rPr>
          <w:u w:val="single"/>
        </w:rPr>
      </w:pPr>
      <w:r w:rsidRPr="007E5E8C">
        <w:rPr>
          <w:u w:val="single"/>
        </w:rPr>
        <w:tab/>
      </w:r>
      <w:r w:rsidRPr="007E5E8C">
        <w:rPr>
          <w:u w:val="single"/>
        </w:rPr>
        <w:tab/>
      </w:r>
      <w:r w:rsidRPr="007E5E8C">
        <w:rPr>
          <w:u w:val="single"/>
        </w:rPr>
        <w:tab/>
      </w:r>
      <w:r w:rsidRPr="007E5E8C">
        <w:rPr>
          <w:u w:val="single"/>
        </w:rPr>
        <w:tab/>
      </w:r>
      <w:r w:rsidRPr="007E5E8C">
        <w:rPr>
          <w:u w:val="single"/>
        </w:rPr>
        <w:tab/>
      </w:r>
      <w:r w:rsidRPr="007E5E8C">
        <w:rPr>
          <w:u w:val="single"/>
        </w:rPr>
        <w:tab/>
        <w:t xml:space="preserve">} </w:t>
      </w:r>
      <w:proofErr w:type="gramStart"/>
      <w:r w:rsidRPr="007E5E8C">
        <w:rPr>
          <w:u w:val="single"/>
        </w:rPr>
        <w:t>catch</w:t>
      </w:r>
      <w:proofErr w:type="gramEnd"/>
      <w:r w:rsidRPr="007E5E8C">
        <w:rPr>
          <w:u w:val="single"/>
        </w:rPr>
        <w:t xml:space="preserve"> (Exception e) {</w:t>
      </w:r>
    </w:p>
    <w:p w14:paraId="725AB8DB" w14:textId="77777777" w:rsidR="007E5E8C" w:rsidRPr="007E5E8C" w:rsidRDefault="007E5E8C" w:rsidP="007E5E8C">
      <w:pPr>
        <w:rPr>
          <w:u w:val="single"/>
        </w:rPr>
      </w:pPr>
      <w:r w:rsidRPr="007E5E8C">
        <w:rPr>
          <w:u w:val="single"/>
        </w:rPr>
        <w:tab/>
      </w:r>
      <w:r w:rsidRPr="007E5E8C">
        <w:rPr>
          <w:u w:val="single"/>
        </w:rPr>
        <w:tab/>
      </w:r>
      <w:r w:rsidRPr="007E5E8C">
        <w:rPr>
          <w:u w:val="single"/>
        </w:rPr>
        <w:tab/>
      </w:r>
      <w:r w:rsidRPr="007E5E8C">
        <w:rPr>
          <w:u w:val="single"/>
        </w:rPr>
        <w:tab/>
      </w:r>
      <w:r w:rsidRPr="007E5E8C">
        <w:rPr>
          <w:u w:val="single"/>
        </w:rPr>
        <w:tab/>
      </w:r>
      <w:r w:rsidRPr="007E5E8C">
        <w:rPr>
          <w:u w:val="single"/>
        </w:rPr>
        <w:tab/>
      </w:r>
      <w:r w:rsidRPr="007E5E8C">
        <w:rPr>
          <w:u w:val="single"/>
        </w:rPr>
        <w:tab/>
      </w:r>
      <w:proofErr w:type="gramStart"/>
      <w:r w:rsidRPr="007E5E8C">
        <w:rPr>
          <w:u w:val="single"/>
        </w:rPr>
        <w:t>e.printStackTrace(</w:t>
      </w:r>
      <w:proofErr w:type="gramEnd"/>
      <w:r w:rsidRPr="007E5E8C">
        <w:rPr>
          <w:u w:val="single"/>
        </w:rPr>
        <w:t>);</w:t>
      </w:r>
    </w:p>
    <w:p w14:paraId="1D729BFA" w14:textId="77777777" w:rsidR="007E5E8C" w:rsidRPr="007E5E8C" w:rsidRDefault="007E5E8C" w:rsidP="007E5E8C">
      <w:pPr>
        <w:rPr>
          <w:u w:val="single"/>
        </w:rPr>
      </w:pPr>
      <w:r w:rsidRPr="007E5E8C">
        <w:rPr>
          <w:u w:val="single"/>
        </w:rPr>
        <w:tab/>
      </w:r>
      <w:r w:rsidRPr="007E5E8C">
        <w:rPr>
          <w:u w:val="single"/>
        </w:rPr>
        <w:tab/>
      </w:r>
      <w:r w:rsidRPr="007E5E8C">
        <w:rPr>
          <w:u w:val="single"/>
        </w:rPr>
        <w:tab/>
      </w:r>
      <w:r w:rsidRPr="007E5E8C">
        <w:rPr>
          <w:u w:val="single"/>
        </w:rPr>
        <w:tab/>
      </w:r>
      <w:r w:rsidRPr="007E5E8C">
        <w:rPr>
          <w:u w:val="single"/>
        </w:rPr>
        <w:tab/>
      </w:r>
      <w:r w:rsidRPr="007E5E8C">
        <w:rPr>
          <w:u w:val="single"/>
        </w:rPr>
        <w:tab/>
        <w:t>}</w:t>
      </w:r>
    </w:p>
    <w:p w14:paraId="50D68762" w14:textId="77777777" w:rsidR="007E5E8C" w:rsidRPr="007E5E8C" w:rsidRDefault="007E5E8C" w:rsidP="007E5E8C">
      <w:pPr>
        <w:rPr>
          <w:u w:val="single"/>
        </w:rPr>
      </w:pPr>
      <w:r w:rsidRPr="007E5E8C">
        <w:rPr>
          <w:u w:val="single"/>
        </w:rPr>
        <w:tab/>
      </w:r>
      <w:r w:rsidRPr="007E5E8C">
        <w:rPr>
          <w:u w:val="single"/>
        </w:rPr>
        <w:tab/>
      </w:r>
      <w:r w:rsidRPr="007E5E8C">
        <w:rPr>
          <w:u w:val="single"/>
        </w:rPr>
        <w:tab/>
      </w:r>
      <w:r w:rsidRPr="007E5E8C">
        <w:rPr>
          <w:u w:val="single"/>
        </w:rPr>
        <w:tab/>
      </w:r>
      <w:r w:rsidRPr="007E5E8C">
        <w:rPr>
          <w:u w:val="single"/>
        </w:rPr>
        <w:tab/>
        <w:t>}</w:t>
      </w:r>
    </w:p>
    <w:p w14:paraId="511491F8" w14:textId="77777777" w:rsidR="007E5E8C" w:rsidRPr="007E5E8C" w:rsidRDefault="007E5E8C" w:rsidP="007E5E8C">
      <w:pPr>
        <w:rPr>
          <w:u w:val="single"/>
        </w:rPr>
      </w:pPr>
      <w:r w:rsidRPr="007E5E8C">
        <w:rPr>
          <w:u w:val="single"/>
        </w:rPr>
        <w:tab/>
      </w:r>
      <w:r w:rsidRPr="007E5E8C">
        <w:rPr>
          <w:u w:val="single"/>
        </w:rPr>
        <w:tab/>
      </w:r>
      <w:r w:rsidRPr="007E5E8C">
        <w:rPr>
          <w:u w:val="single"/>
        </w:rPr>
        <w:tab/>
      </w:r>
      <w:r w:rsidRPr="007E5E8C">
        <w:rPr>
          <w:u w:val="single"/>
        </w:rPr>
        <w:tab/>
        <w:t>});</w:t>
      </w:r>
    </w:p>
    <w:p w14:paraId="1D30A8FE" w14:textId="77777777" w:rsidR="007E5E8C" w:rsidRPr="007E5E8C" w:rsidRDefault="007E5E8C" w:rsidP="007E5E8C">
      <w:pPr>
        <w:rPr>
          <w:u w:val="single"/>
        </w:rPr>
      </w:pPr>
      <w:r w:rsidRPr="007E5E8C">
        <w:rPr>
          <w:u w:val="single"/>
        </w:rPr>
        <w:tab/>
      </w:r>
      <w:r w:rsidRPr="007E5E8C">
        <w:rPr>
          <w:u w:val="single"/>
        </w:rPr>
        <w:tab/>
      </w:r>
      <w:r w:rsidRPr="007E5E8C">
        <w:rPr>
          <w:u w:val="single"/>
        </w:rPr>
        <w:tab/>
        <w:t>}</w:t>
      </w:r>
    </w:p>
    <w:p w14:paraId="6ECFE034" w14:textId="77777777" w:rsidR="007E5E8C" w:rsidRPr="007E5E8C" w:rsidRDefault="007E5E8C" w:rsidP="007E5E8C">
      <w:pPr>
        <w:rPr>
          <w:u w:val="single"/>
        </w:rPr>
      </w:pPr>
      <w:r w:rsidRPr="007E5E8C">
        <w:rPr>
          <w:u w:val="single"/>
        </w:rPr>
        <w:tab/>
      </w:r>
      <w:r w:rsidRPr="007E5E8C">
        <w:rPr>
          <w:u w:val="single"/>
        </w:rPr>
        <w:tab/>
        <w:t>});</w:t>
      </w:r>
    </w:p>
    <w:p w14:paraId="37D9131E" w14:textId="77777777" w:rsidR="007E5E8C" w:rsidRPr="007E5E8C" w:rsidRDefault="007E5E8C" w:rsidP="007E5E8C">
      <w:pPr>
        <w:rPr>
          <w:u w:val="single"/>
        </w:rPr>
      </w:pPr>
      <w:r w:rsidRPr="007E5E8C">
        <w:rPr>
          <w:u w:val="single"/>
        </w:rPr>
        <w:tab/>
      </w:r>
      <w:r w:rsidRPr="007E5E8C">
        <w:rPr>
          <w:u w:val="single"/>
        </w:rPr>
        <w:tab/>
      </w:r>
      <w:proofErr w:type="gramStart"/>
      <w:r w:rsidRPr="007E5E8C">
        <w:rPr>
          <w:u w:val="single"/>
        </w:rPr>
        <w:t>contentPane.add(</w:t>
      </w:r>
      <w:proofErr w:type="gramEnd"/>
      <w:r w:rsidRPr="007E5E8C">
        <w:rPr>
          <w:u w:val="single"/>
        </w:rPr>
        <w:t>btnTaller);</w:t>
      </w:r>
    </w:p>
    <w:p w14:paraId="1DBF32DA" w14:textId="77777777" w:rsidR="007E5E8C" w:rsidRPr="007E5E8C" w:rsidRDefault="007E5E8C" w:rsidP="007E5E8C">
      <w:pPr>
        <w:rPr>
          <w:u w:val="single"/>
        </w:rPr>
      </w:pPr>
      <w:r w:rsidRPr="007E5E8C">
        <w:rPr>
          <w:u w:val="single"/>
        </w:rPr>
        <w:tab/>
      </w:r>
      <w:r w:rsidRPr="007E5E8C">
        <w:rPr>
          <w:u w:val="single"/>
        </w:rPr>
        <w:tab/>
      </w:r>
    </w:p>
    <w:p w14:paraId="4B0E9D93" w14:textId="77777777" w:rsidR="007E5E8C" w:rsidRPr="007E5E8C" w:rsidRDefault="007E5E8C" w:rsidP="007E5E8C">
      <w:pPr>
        <w:rPr>
          <w:u w:val="single"/>
        </w:rPr>
      </w:pPr>
      <w:r w:rsidRPr="007E5E8C">
        <w:rPr>
          <w:u w:val="single"/>
        </w:rPr>
        <w:tab/>
      </w:r>
      <w:r w:rsidRPr="007E5E8C">
        <w:rPr>
          <w:u w:val="single"/>
        </w:rPr>
        <w:tab/>
        <w:t xml:space="preserve">JButton btnRRHH = new </w:t>
      </w:r>
      <w:proofErr w:type="gramStart"/>
      <w:r w:rsidRPr="007E5E8C">
        <w:rPr>
          <w:u w:val="single"/>
        </w:rPr>
        <w:t>JButton(</w:t>
      </w:r>
      <w:proofErr w:type="gramEnd"/>
      <w:r w:rsidRPr="007E5E8C">
        <w:rPr>
          <w:u w:val="single"/>
        </w:rPr>
        <w:t>"Recursos humanos");</w:t>
      </w:r>
    </w:p>
    <w:p w14:paraId="0ABFFC14" w14:textId="77777777" w:rsidR="007E5E8C" w:rsidRPr="007E5E8C" w:rsidRDefault="007E5E8C" w:rsidP="007E5E8C">
      <w:pPr>
        <w:rPr>
          <w:u w:val="single"/>
        </w:rPr>
      </w:pPr>
      <w:r w:rsidRPr="007E5E8C">
        <w:rPr>
          <w:u w:val="single"/>
        </w:rPr>
        <w:tab/>
      </w:r>
      <w:r w:rsidRPr="007E5E8C">
        <w:rPr>
          <w:u w:val="single"/>
        </w:rPr>
        <w:tab/>
        <w:t>sl_</w:t>
      </w:r>
      <w:proofErr w:type="gramStart"/>
      <w:r w:rsidRPr="007E5E8C">
        <w:rPr>
          <w:u w:val="single"/>
        </w:rPr>
        <w:t>contentPane.putConstraint(</w:t>
      </w:r>
      <w:proofErr w:type="gramEnd"/>
      <w:r w:rsidRPr="007E5E8C">
        <w:rPr>
          <w:u w:val="single"/>
        </w:rPr>
        <w:t>SpringLayout.NORTH, btnRRHH, 40, SpringLayout.SOUTH, btnAdministracion);</w:t>
      </w:r>
    </w:p>
    <w:p w14:paraId="02363F6B" w14:textId="77777777" w:rsidR="007E5E8C" w:rsidRPr="007E5E8C" w:rsidRDefault="007E5E8C" w:rsidP="007E5E8C">
      <w:pPr>
        <w:rPr>
          <w:u w:val="single"/>
        </w:rPr>
      </w:pPr>
      <w:r w:rsidRPr="007E5E8C">
        <w:rPr>
          <w:u w:val="single"/>
        </w:rPr>
        <w:lastRenderedPageBreak/>
        <w:tab/>
      </w:r>
      <w:r w:rsidRPr="007E5E8C">
        <w:rPr>
          <w:u w:val="single"/>
        </w:rPr>
        <w:tab/>
        <w:t>sl_</w:t>
      </w:r>
      <w:proofErr w:type="gramStart"/>
      <w:r w:rsidRPr="007E5E8C">
        <w:rPr>
          <w:u w:val="single"/>
        </w:rPr>
        <w:t>contentPane.putConstraint(</w:t>
      </w:r>
      <w:proofErr w:type="gramEnd"/>
      <w:r w:rsidRPr="007E5E8C">
        <w:rPr>
          <w:u w:val="single"/>
        </w:rPr>
        <w:t>SpringLayout.WEST, btnRRHH, 0, SpringLayout.WEST, btnAdministracion);</w:t>
      </w:r>
    </w:p>
    <w:p w14:paraId="762BAF87" w14:textId="77777777" w:rsidR="007E5E8C" w:rsidRPr="007E5E8C" w:rsidRDefault="007E5E8C" w:rsidP="007E5E8C">
      <w:pPr>
        <w:rPr>
          <w:u w:val="single"/>
        </w:rPr>
      </w:pPr>
      <w:r w:rsidRPr="007E5E8C">
        <w:rPr>
          <w:u w:val="single"/>
        </w:rPr>
        <w:tab/>
      </w:r>
      <w:r w:rsidRPr="007E5E8C">
        <w:rPr>
          <w:u w:val="single"/>
        </w:rPr>
        <w:tab/>
        <w:t>sl_</w:t>
      </w:r>
      <w:proofErr w:type="gramStart"/>
      <w:r w:rsidRPr="007E5E8C">
        <w:rPr>
          <w:u w:val="single"/>
        </w:rPr>
        <w:t>contentPane.putConstraint(</w:t>
      </w:r>
      <w:proofErr w:type="gramEnd"/>
      <w:r w:rsidRPr="007E5E8C">
        <w:rPr>
          <w:u w:val="single"/>
        </w:rPr>
        <w:t>SpringLayout.SOUTH, btnRRHH, 100, SpringLayout.SOUTH, btnAdministracion);</w:t>
      </w:r>
    </w:p>
    <w:p w14:paraId="04F9CF13" w14:textId="77777777" w:rsidR="007E5E8C" w:rsidRPr="007E5E8C" w:rsidRDefault="007E5E8C" w:rsidP="007E5E8C">
      <w:pPr>
        <w:rPr>
          <w:u w:val="single"/>
        </w:rPr>
      </w:pPr>
      <w:r w:rsidRPr="007E5E8C">
        <w:rPr>
          <w:u w:val="single"/>
        </w:rPr>
        <w:tab/>
      </w:r>
      <w:r w:rsidRPr="007E5E8C">
        <w:rPr>
          <w:u w:val="single"/>
        </w:rPr>
        <w:tab/>
        <w:t>sl_</w:t>
      </w:r>
      <w:proofErr w:type="gramStart"/>
      <w:r w:rsidRPr="007E5E8C">
        <w:rPr>
          <w:u w:val="single"/>
        </w:rPr>
        <w:t>contentPane.putConstraint(</w:t>
      </w:r>
      <w:proofErr w:type="gramEnd"/>
      <w:r w:rsidRPr="007E5E8C">
        <w:rPr>
          <w:u w:val="single"/>
        </w:rPr>
        <w:t>SpringLayout.EAST, btnRRHH, 0, SpringLayout.EAST, btnAdministracion);</w:t>
      </w:r>
    </w:p>
    <w:p w14:paraId="7E89CE36" w14:textId="77777777" w:rsidR="007E5E8C" w:rsidRPr="007E5E8C" w:rsidRDefault="007E5E8C" w:rsidP="007E5E8C">
      <w:pPr>
        <w:rPr>
          <w:u w:val="single"/>
        </w:rPr>
      </w:pPr>
      <w:r w:rsidRPr="007E5E8C">
        <w:rPr>
          <w:u w:val="single"/>
        </w:rPr>
        <w:tab/>
      </w:r>
      <w:r w:rsidRPr="007E5E8C">
        <w:rPr>
          <w:u w:val="single"/>
        </w:rPr>
        <w:tab/>
      </w:r>
      <w:proofErr w:type="gramStart"/>
      <w:r w:rsidRPr="007E5E8C">
        <w:rPr>
          <w:u w:val="single"/>
        </w:rPr>
        <w:t>btnRRHH.addActionListener(</w:t>
      </w:r>
      <w:proofErr w:type="gramEnd"/>
      <w:r w:rsidRPr="007E5E8C">
        <w:rPr>
          <w:u w:val="single"/>
        </w:rPr>
        <w:t>new ActionListener() {</w:t>
      </w:r>
    </w:p>
    <w:p w14:paraId="07B8E44F" w14:textId="77777777" w:rsidR="007E5E8C" w:rsidRPr="007E5E8C" w:rsidRDefault="007E5E8C" w:rsidP="007E5E8C">
      <w:pPr>
        <w:rPr>
          <w:u w:val="single"/>
        </w:rPr>
      </w:pPr>
      <w:r w:rsidRPr="007E5E8C">
        <w:rPr>
          <w:u w:val="single"/>
        </w:rPr>
        <w:tab/>
      </w:r>
      <w:r w:rsidRPr="007E5E8C">
        <w:rPr>
          <w:u w:val="single"/>
        </w:rPr>
        <w:tab/>
      </w:r>
      <w:r w:rsidRPr="007E5E8C">
        <w:rPr>
          <w:u w:val="single"/>
        </w:rPr>
        <w:tab/>
      </w:r>
      <w:proofErr w:type="gramStart"/>
      <w:r w:rsidRPr="007E5E8C">
        <w:rPr>
          <w:u w:val="single"/>
        </w:rPr>
        <w:t>public</w:t>
      </w:r>
      <w:proofErr w:type="gramEnd"/>
      <w:r w:rsidRPr="007E5E8C">
        <w:rPr>
          <w:u w:val="single"/>
        </w:rPr>
        <w:t xml:space="preserve"> void actionPerformed(ActionEvent e) {</w:t>
      </w:r>
    </w:p>
    <w:p w14:paraId="5B1B5362" w14:textId="77777777" w:rsidR="007E5E8C" w:rsidRPr="007E5E8C" w:rsidRDefault="007E5E8C" w:rsidP="007E5E8C">
      <w:pPr>
        <w:rPr>
          <w:u w:val="single"/>
        </w:rPr>
      </w:pPr>
      <w:r w:rsidRPr="007E5E8C">
        <w:rPr>
          <w:u w:val="single"/>
        </w:rPr>
        <w:tab/>
      </w:r>
      <w:r w:rsidRPr="007E5E8C">
        <w:rPr>
          <w:u w:val="single"/>
        </w:rPr>
        <w:tab/>
      </w:r>
      <w:r w:rsidRPr="007E5E8C">
        <w:rPr>
          <w:u w:val="single"/>
        </w:rPr>
        <w:tab/>
      </w:r>
      <w:r w:rsidRPr="007E5E8C">
        <w:rPr>
          <w:u w:val="single"/>
        </w:rPr>
        <w:tab/>
      </w:r>
    </w:p>
    <w:p w14:paraId="425AC8A5" w14:textId="77777777" w:rsidR="007E5E8C" w:rsidRPr="007E5E8C" w:rsidRDefault="007E5E8C" w:rsidP="007E5E8C">
      <w:pPr>
        <w:rPr>
          <w:u w:val="single"/>
        </w:rPr>
      </w:pPr>
      <w:r w:rsidRPr="007E5E8C">
        <w:rPr>
          <w:u w:val="single"/>
        </w:rPr>
        <w:tab/>
      </w:r>
      <w:r w:rsidRPr="007E5E8C">
        <w:rPr>
          <w:u w:val="single"/>
        </w:rPr>
        <w:tab/>
      </w:r>
      <w:r w:rsidRPr="007E5E8C">
        <w:rPr>
          <w:u w:val="single"/>
        </w:rPr>
        <w:tab/>
        <w:t>}</w:t>
      </w:r>
    </w:p>
    <w:p w14:paraId="2FD026F4" w14:textId="77777777" w:rsidR="007E5E8C" w:rsidRPr="007E5E8C" w:rsidRDefault="007E5E8C" w:rsidP="007E5E8C">
      <w:pPr>
        <w:rPr>
          <w:u w:val="single"/>
        </w:rPr>
      </w:pPr>
      <w:r w:rsidRPr="007E5E8C">
        <w:rPr>
          <w:u w:val="single"/>
        </w:rPr>
        <w:tab/>
      </w:r>
      <w:r w:rsidRPr="007E5E8C">
        <w:rPr>
          <w:u w:val="single"/>
        </w:rPr>
        <w:tab/>
        <w:t>});</w:t>
      </w:r>
    </w:p>
    <w:p w14:paraId="5F731D47" w14:textId="77777777" w:rsidR="007E5E8C" w:rsidRPr="007E5E8C" w:rsidRDefault="007E5E8C" w:rsidP="007E5E8C">
      <w:pPr>
        <w:rPr>
          <w:u w:val="single"/>
        </w:rPr>
      </w:pPr>
      <w:r w:rsidRPr="007E5E8C">
        <w:rPr>
          <w:u w:val="single"/>
        </w:rPr>
        <w:tab/>
      </w:r>
      <w:r w:rsidRPr="007E5E8C">
        <w:rPr>
          <w:u w:val="single"/>
        </w:rPr>
        <w:tab/>
      </w:r>
      <w:proofErr w:type="gramStart"/>
      <w:r w:rsidRPr="007E5E8C">
        <w:rPr>
          <w:u w:val="single"/>
        </w:rPr>
        <w:t>contentPane.add(</w:t>
      </w:r>
      <w:proofErr w:type="gramEnd"/>
      <w:r w:rsidRPr="007E5E8C">
        <w:rPr>
          <w:u w:val="single"/>
        </w:rPr>
        <w:t>btnRRHH);</w:t>
      </w:r>
    </w:p>
    <w:p w14:paraId="5E37274D" w14:textId="77777777" w:rsidR="007E5E8C" w:rsidRPr="007E5E8C" w:rsidRDefault="007E5E8C" w:rsidP="007E5E8C">
      <w:pPr>
        <w:rPr>
          <w:u w:val="single"/>
        </w:rPr>
      </w:pPr>
      <w:r w:rsidRPr="007E5E8C">
        <w:rPr>
          <w:u w:val="single"/>
        </w:rPr>
        <w:tab/>
      </w:r>
      <w:r w:rsidRPr="007E5E8C">
        <w:rPr>
          <w:u w:val="single"/>
        </w:rPr>
        <w:tab/>
      </w:r>
    </w:p>
    <w:p w14:paraId="04EB8E24" w14:textId="77777777" w:rsidR="007E5E8C" w:rsidRPr="007E5E8C" w:rsidRDefault="007E5E8C" w:rsidP="007E5E8C">
      <w:pPr>
        <w:rPr>
          <w:u w:val="single"/>
        </w:rPr>
      </w:pPr>
      <w:r w:rsidRPr="007E5E8C">
        <w:rPr>
          <w:u w:val="single"/>
        </w:rPr>
        <w:tab/>
      </w:r>
      <w:r w:rsidRPr="007E5E8C">
        <w:rPr>
          <w:u w:val="single"/>
        </w:rPr>
        <w:tab/>
        <w:t xml:space="preserve">JButton btnSalir = new </w:t>
      </w:r>
      <w:proofErr w:type="gramStart"/>
      <w:r w:rsidRPr="007E5E8C">
        <w:rPr>
          <w:u w:val="single"/>
        </w:rPr>
        <w:t>JButton(</w:t>
      </w:r>
      <w:proofErr w:type="gramEnd"/>
      <w:r w:rsidRPr="007E5E8C">
        <w:rPr>
          <w:u w:val="single"/>
        </w:rPr>
        <w:t>"Salir");</w:t>
      </w:r>
    </w:p>
    <w:p w14:paraId="5BB8B466" w14:textId="77777777" w:rsidR="007E5E8C" w:rsidRPr="007E5E8C" w:rsidRDefault="007E5E8C" w:rsidP="007E5E8C">
      <w:pPr>
        <w:rPr>
          <w:u w:val="single"/>
        </w:rPr>
      </w:pPr>
      <w:r w:rsidRPr="007E5E8C">
        <w:rPr>
          <w:u w:val="single"/>
        </w:rPr>
        <w:tab/>
      </w:r>
      <w:r w:rsidRPr="007E5E8C">
        <w:rPr>
          <w:u w:val="single"/>
        </w:rPr>
        <w:tab/>
      </w:r>
      <w:proofErr w:type="gramStart"/>
      <w:r w:rsidRPr="007E5E8C">
        <w:rPr>
          <w:u w:val="single"/>
        </w:rPr>
        <w:t>btnSalir.addActionListener(</w:t>
      </w:r>
      <w:proofErr w:type="gramEnd"/>
      <w:r w:rsidRPr="007E5E8C">
        <w:rPr>
          <w:u w:val="single"/>
        </w:rPr>
        <w:t>new ActionListener() {</w:t>
      </w:r>
    </w:p>
    <w:p w14:paraId="57ED852B" w14:textId="77777777" w:rsidR="007E5E8C" w:rsidRPr="007E5E8C" w:rsidRDefault="007E5E8C" w:rsidP="007E5E8C">
      <w:pPr>
        <w:rPr>
          <w:u w:val="single"/>
        </w:rPr>
      </w:pPr>
      <w:r w:rsidRPr="007E5E8C">
        <w:rPr>
          <w:u w:val="single"/>
        </w:rPr>
        <w:tab/>
      </w:r>
      <w:r w:rsidRPr="007E5E8C">
        <w:rPr>
          <w:u w:val="single"/>
        </w:rPr>
        <w:tab/>
      </w:r>
      <w:r w:rsidRPr="007E5E8C">
        <w:rPr>
          <w:u w:val="single"/>
        </w:rPr>
        <w:tab/>
      </w:r>
      <w:proofErr w:type="gramStart"/>
      <w:r w:rsidRPr="007E5E8C">
        <w:rPr>
          <w:u w:val="single"/>
        </w:rPr>
        <w:t>public</w:t>
      </w:r>
      <w:proofErr w:type="gramEnd"/>
      <w:r w:rsidRPr="007E5E8C">
        <w:rPr>
          <w:u w:val="single"/>
        </w:rPr>
        <w:t xml:space="preserve"> void actionPerformed(ActionEvent e) {</w:t>
      </w:r>
    </w:p>
    <w:p w14:paraId="4E1AB3D6" w14:textId="77777777" w:rsidR="007E5E8C" w:rsidRPr="007E5E8C" w:rsidRDefault="007E5E8C" w:rsidP="007E5E8C">
      <w:pPr>
        <w:rPr>
          <w:u w:val="single"/>
        </w:rPr>
      </w:pPr>
      <w:r w:rsidRPr="007E5E8C">
        <w:rPr>
          <w:u w:val="single"/>
        </w:rPr>
        <w:tab/>
      </w:r>
      <w:r w:rsidRPr="007E5E8C">
        <w:rPr>
          <w:u w:val="single"/>
        </w:rPr>
        <w:tab/>
      </w:r>
      <w:r w:rsidRPr="007E5E8C">
        <w:rPr>
          <w:u w:val="single"/>
        </w:rPr>
        <w:tab/>
      </w:r>
      <w:r w:rsidRPr="007E5E8C">
        <w:rPr>
          <w:u w:val="single"/>
        </w:rPr>
        <w:tab/>
      </w:r>
    </w:p>
    <w:p w14:paraId="71720430" w14:textId="77777777" w:rsidR="007E5E8C" w:rsidRPr="007E5E8C" w:rsidRDefault="007E5E8C" w:rsidP="007E5E8C">
      <w:pPr>
        <w:rPr>
          <w:u w:val="single"/>
        </w:rPr>
      </w:pPr>
      <w:r w:rsidRPr="007E5E8C">
        <w:rPr>
          <w:u w:val="single"/>
        </w:rPr>
        <w:tab/>
      </w:r>
      <w:r w:rsidRPr="007E5E8C">
        <w:rPr>
          <w:u w:val="single"/>
        </w:rPr>
        <w:tab/>
      </w:r>
      <w:r w:rsidRPr="007E5E8C">
        <w:rPr>
          <w:u w:val="single"/>
        </w:rPr>
        <w:tab/>
      </w:r>
      <w:r w:rsidRPr="007E5E8C">
        <w:rPr>
          <w:u w:val="single"/>
        </w:rPr>
        <w:tab/>
      </w:r>
      <w:proofErr w:type="gramStart"/>
      <w:r w:rsidRPr="007E5E8C">
        <w:rPr>
          <w:u w:val="single"/>
        </w:rPr>
        <w:t>dispose</w:t>
      </w:r>
      <w:proofErr w:type="gramEnd"/>
      <w:r w:rsidRPr="007E5E8C">
        <w:rPr>
          <w:u w:val="single"/>
        </w:rPr>
        <w:t>();</w:t>
      </w:r>
    </w:p>
    <w:p w14:paraId="3E179169" w14:textId="77777777" w:rsidR="007E5E8C" w:rsidRPr="007E5E8C" w:rsidRDefault="007E5E8C" w:rsidP="007E5E8C">
      <w:pPr>
        <w:rPr>
          <w:u w:val="single"/>
        </w:rPr>
      </w:pPr>
      <w:r w:rsidRPr="007E5E8C">
        <w:rPr>
          <w:u w:val="single"/>
        </w:rPr>
        <w:tab/>
      </w:r>
      <w:r w:rsidRPr="007E5E8C">
        <w:rPr>
          <w:u w:val="single"/>
        </w:rPr>
        <w:tab/>
      </w:r>
      <w:r w:rsidRPr="007E5E8C">
        <w:rPr>
          <w:u w:val="single"/>
        </w:rPr>
        <w:tab/>
        <w:t>}</w:t>
      </w:r>
    </w:p>
    <w:p w14:paraId="2932393F" w14:textId="77777777" w:rsidR="007E5E8C" w:rsidRPr="007E5E8C" w:rsidRDefault="007E5E8C" w:rsidP="007E5E8C">
      <w:pPr>
        <w:rPr>
          <w:u w:val="single"/>
        </w:rPr>
      </w:pPr>
      <w:r w:rsidRPr="007E5E8C">
        <w:rPr>
          <w:u w:val="single"/>
        </w:rPr>
        <w:tab/>
      </w:r>
      <w:r w:rsidRPr="007E5E8C">
        <w:rPr>
          <w:u w:val="single"/>
        </w:rPr>
        <w:tab/>
        <w:t>});</w:t>
      </w:r>
    </w:p>
    <w:p w14:paraId="06CAE009" w14:textId="77777777" w:rsidR="007E5E8C" w:rsidRPr="007E5E8C" w:rsidRDefault="007E5E8C" w:rsidP="007E5E8C">
      <w:pPr>
        <w:rPr>
          <w:u w:val="single"/>
        </w:rPr>
      </w:pPr>
      <w:r w:rsidRPr="007E5E8C">
        <w:rPr>
          <w:u w:val="single"/>
        </w:rPr>
        <w:tab/>
      </w:r>
      <w:r w:rsidRPr="007E5E8C">
        <w:rPr>
          <w:u w:val="single"/>
        </w:rPr>
        <w:tab/>
        <w:t>sl_</w:t>
      </w:r>
      <w:proofErr w:type="gramStart"/>
      <w:r w:rsidRPr="007E5E8C">
        <w:rPr>
          <w:u w:val="single"/>
        </w:rPr>
        <w:t>contentPane.putConstraint(</w:t>
      </w:r>
      <w:proofErr w:type="gramEnd"/>
      <w:r w:rsidRPr="007E5E8C">
        <w:rPr>
          <w:u w:val="single"/>
        </w:rPr>
        <w:t>SpringLayout.SOUTH, btnSalir, -34, SpringLayout.SOUTH, contentPane);</w:t>
      </w:r>
    </w:p>
    <w:p w14:paraId="30016AF3" w14:textId="77777777" w:rsidR="007E5E8C" w:rsidRPr="007E5E8C" w:rsidRDefault="007E5E8C" w:rsidP="007E5E8C">
      <w:pPr>
        <w:rPr>
          <w:u w:val="single"/>
        </w:rPr>
      </w:pPr>
      <w:r w:rsidRPr="007E5E8C">
        <w:rPr>
          <w:u w:val="single"/>
        </w:rPr>
        <w:lastRenderedPageBreak/>
        <w:tab/>
      </w:r>
      <w:r w:rsidRPr="007E5E8C">
        <w:rPr>
          <w:u w:val="single"/>
        </w:rPr>
        <w:tab/>
        <w:t>sl_</w:t>
      </w:r>
      <w:proofErr w:type="gramStart"/>
      <w:r w:rsidRPr="007E5E8C">
        <w:rPr>
          <w:u w:val="single"/>
        </w:rPr>
        <w:t>contentPane.putConstraint(</w:t>
      </w:r>
      <w:proofErr w:type="gramEnd"/>
      <w:r w:rsidRPr="007E5E8C">
        <w:rPr>
          <w:u w:val="single"/>
        </w:rPr>
        <w:t>SpringLayout.EAST, btnSalir, -35, SpringLayout.EAST, contentPane);</w:t>
      </w:r>
    </w:p>
    <w:p w14:paraId="4170B02A" w14:textId="77777777" w:rsidR="007E5E8C" w:rsidRPr="007E5E8C" w:rsidRDefault="007E5E8C" w:rsidP="007E5E8C">
      <w:pPr>
        <w:rPr>
          <w:u w:val="single"/>
        </w:rPr>
      </w:pPr>
      <w:r w:rsidRPr="007E5E8C">
        <w:rPr>
          <w:u w:val="single"/>
        </w:rPr>
        <w:tab/>
      </w:r>
      <w:r w:rsidRPr="007E5E8C">
        <w:rPr>
          <w:u w:val="single"/>
        </w:rPr>
        <w:tab/>
      </w:r>
      <w:proofErr w:type="gramStart"/>
      <w:r w:rsidRPr="007E5E8C">
        <w:rPr>
          <w:u w:val="single"/>
        </w:rPr>
        <w:t>contentPane.add(</w:t>
      </w:r>
      <w:proofErr w:type="gramEnd"/>
      <w:r w:rsidRPr="007E5E8C">
        <w:rPr>
          <w:u w:val="single"/>
        </w:rPr>
        <w:t>btnSalir);</w:t>
      </w:r>
    </w:p>
    <w:p w14:paraId="1B230477" w14:textId="77777777" w:rsidR="007E5E8C" w:rsidRPr="007E5E8C" w:rsidRDefault="007E5E8C" w:rsidP="007E5E8C">
      <w:pPr>
        <w:rPr>
          <w:u w:val="single"/>
        </w:rPr>
      </w:pPr>
      <w:r w:rsidRPr="007E5E8C">
        <w:rPr>
          <w:u w:val="single"/>
        </w:rPr>
        <w:tab/>
        <w:t>}</w:t>
      </w:r>
    </w:p>
    <w:p w14:paraId="27EBC2A9" w14:textId="296F0E77" w:rsidR="002808ED" w:rsidRDefault="007E5E8C" w:rsidP="007E5E8C">
      <w:pPr>
        <w:rPr>
          <w:u w:val="single"/>
        </w:rPr>
      </w:pPr>
      <w:r w:rsidRPr="007E5E8C">
        <w:rPr>
          <w:u w:val="single"/>
        </w:rPr>
        <w:t>}</w:t>
      </w:r>
    </w:p>
    <w:p w14:paraId="248ABEC7" w14:textId="7CA1DF94" w:rsidR="007E5E8C" w:rsidRDefault="007E5E8C" w:rsidP="007E5E8C">
      <w:pPr>
        <w:pStyle w:val="Ttulo2"/>
      </w:pPr>
      <w:bookmarkStart w:id="8" w:name="_Toc113265464"/>
      <w:r>
        <w:t>VentanaRecepcion.java</w:t>
      </w:r>
      <w:bookmarkEnd w:id="8"/>
    </w:p>
    <w:p w14:paraId="61A820AA" w14:textId="77777777" w:rsidR="007E5E8C" w:rsidRDefault="007E5E8C" w:rsidP="007E5E8C">
      <w:proofErr w:type="gramStart"/>
      <w:r>
        <w:t>package</w:t>
      </w:r>
      <w:proofErr w:type="gramEnd"/>
      <w:r>
        <w:t xml:space="preserve"> seminarioProgramacion;</w:t>
      </w:r>
    </w:p>
    <w:p w14:paraId="09F9FFAA" w14:textId="77777777" w:rsidR="007E5E8C" w:rsidRDefault="007E5E8C" w:rsidP="007E5E8C"/>
    <w:p w14:paraId="56D1D16E" w14:textId="77777777" w:rsidR="007E5E8C" w:rsidRDefault="007E5E8C" w:rsidP="007E5E8C">
      <w:proofErr w:type="gramStart"/>
      <w:r>
        <w:t>import</w:t>
      </w:r>
      <w:proofErr w:type="gramEnd"/>
      <w:r>
        <w:t xml:space="preserve"> javax.swing.JFrame;</w:t>
      </w:r>
    </w:p>
    <w:p w14:paraId="4A5C5D66" w14:textId="77777777" w:rsidR="007E5E8C" w:rsidRDefault="007E5E8C" w:rsidP="007E5E8C">
      <w:proofErr w:type="gramStart"/>
      <w:r>
        <w:t>import</w:t>
      </w:r>
      <w:proofErr w:type="gramEnd"/>
      <w:r>
        <w:t xml:space="preserve"> javax.swing.JPanel;</w:t>
      </w:r>
    </w:p>
    <w:p w14:paraId="5477F63C" w14:textId="77777777" w:rsidR="007E5E8C" w:rsidRDefault="007E5E8C" w:rsidP="007E5E8C">
      <w:proofErr w:type="gramStart"/>
      <w:r>
        <w:t>import</w:t>
      </w:r>
      <w:proofErr w:type="gramEnd"/>
      <w:r>
        <w:t xml:space="preserve"> javax.swing.SpringLayout;</w:t>
      </w:r>
    </w:p>
    <w:p w14:paraId="192E3005" w14:textId="77777777" w:rsidR="007E5E8C" w:rsidRDefault="007E5E8C" w:rsidP="007E5E8C">
      <w:proofErr w:type="gramStart"/>
      <w:r>
        <w:t>import</w:t>
      </w:r>
      <w:proofErr w:type="gramEnd"/>
      <w:r>
        <w:t xml:space="preserve"> javax.swing.JButton;</w:t>
      </w:r>
    </w:p>
    <w:p w14:paraId="1BF4E997" w14:textId="77777777" w:rsidR="007E5E8C" w:rsidRDefault="007E5E8C" w:rsidP="007E5E8C">
      <w:proofErr w:type="gramStart"/>
      <w:r>
        <w:t>import</w:t>
      </w:r>
      <w:proofErr w:type="gramEnd"/>
      <w:r>
        <w:t xml:space="preserve"> java.awt.event.ActionListener;</w:t>
      </w:r>
    </w:p>
    <w:p w14:paraId="1DB1FB0F" w14:textId="77777777" w:rsidR="007E5E8C" w:rsidRDefault="007E5E8C" w:rsidP="007E5E8C">
      <w:proofErr w:type="gramStart"/>
      <w:r>
        <w:t>import</w:t>
      </w:r>
      <w:proofErr w:type="gramEnd"/>
      <w:r>
        <w:t xml:space="preserve"> java.awt.EventQueue;</w:t>
      </w:r>
    </w:p>
    <w:p w14:paraId="4FF92093" w14:textId="77777777" w:rsidR="007E5E8C" w:rsidRDefault="007E5E8C" w:rsidP="007E5E8C">
      <w:proofErr w:type="gramStart"/>
      <w:r>
        <w:t>import</w:t>
      </w:r>
      <w:proofErr w:type="gramEnd"/>
      <w:r>
        <w:t xml:space="preserve"> java.awt.event.ActionEvent;</w:t>
      </w:r>
    </w:p>
    <w:p w14:paraId="23639519" w14:textId="77777777" w:rsidR="007E5E8C" w:rsidRDefault="007E5E8C" w:rsidP="007E5E8C">
      <w:proofErr w:type="gramStart"/>
      <w:r>
        <w:t>import</w:t>
      </w:r>
      <w:proofErr w:type="gramEnd"/>
      <w:r>
        <w:t xml:space="preserve"> javax.swing.SwingConstants;</w:t>
      </w:r>
    </w:p>
    <w:p w14:paraId="3E5BB6ED" w14:textId="77777777" w:rsidR="007E5E8C" w:rsidRDefault="007E5E8C" w:rsidP="007E5E8C"/>
    <w:p w14:paraId="5F856994" w14:textId="77777777" w:rsidR="007E5E8C" w:rsidRDefault="007E5E8C" w:rsidP="007E5E8C">
      <w:proofErr w:type="gramStart"/>
      <w:r>
        <w:t>public</w:t>
      </w:r>
      <w:proofErr w:type="gramEnd"/>
      <w:r>
        <w:t xml:space="preserve"> class VentanaRecepcion extends Ventanas {</w:t>
      </w:r>
    </w:p>
    <w:p w14:paraId="1C30378C" w14:textId="77777777" w:rsidR="007E5E8C" w:rsidRDefault="007E5E8C" w:rsidP="007E5E8C"/>
    <w:p w14:paraId="00CFB51A" w14:textId="77777777" w:rsidR="007E5E8C" w:rsidRDefault="007E5E8C" w:rsidP="007E5E8C">
      <w:r>
        <w:tab/>
      </w:r>
      <w:proofErr w:type="gramStart"/>
      <w:r>
        <w:t>private</w:t>
      </w:r>
      <w:proofErr w:type="gramEnd"/>
      <w:r>
        <w:t xml:space="preserve"> static final long serialVersionUID = 1L;</w:t>
      </w:r>
    </w:p>
    <w:p w14:paraId="3B63659C" w14:textId="77777777" w:rsidR="007E5E8C" w:rsidRDefault="007E5E8C" w:rsidP="007E5E8C">
      <w:r>
        <w:tab/>
      </w:r>
      <w:proofErr w:type="gramStart"/>
      <w:r>
        <w:t>private</w:t>
      </w:r>
      <w:proofErr w:type="gramEnd"/>
      <w:r>
        <w:t xml:space="preserve"> JPanel contentPane;</w:t>
      </w:r>
    </w:p>
    <w:p w14:paraId="6F3DF03B" w14:textId="77777777" w:rsidR="007E5E8C" w:rsidRDefault="007E5E8C" w:rsidP="007E5E8C"/>
    <w:p w14:paraId="3635F594" w14:textId="77777777" w:rsidR="007E5E8C" w:rsidRDefault="007E5E8C" w:rsidP="007E5E8C">
      <w:r>
        <w:lastRenderedPageBreak/>
        <w:tab/>
      </w:r>
      <w:proofErr w:type="gramStart"/>
      <w:r>
        <w:t>public</w:t>
      </w:r>
      <w:proofErr w:type="gramEnd"/>
      <w:r>
        <w:t xml:space="preserve"> VentanaRecepcion(String nombreVentana) {</w:t>
      </w:r>
    </w:p>
    <w:p w14:paraId="4F1B0934" w14:textId="77777777" w:rsidR="007E5E8C" w:rsidRDefault="007E5E8C" w:rsidP="007E5E8C">
      <w:r>
        <w:tab/>
      </w:r>
      <w:r>
        <w:tab/>
      </w:r>
    </w:p>
    <w:p w14:paraId="5B3CF2F2" w14:textId="77777777" w:rsidR="007E5E8C" w:rsidRDefault="007E5E8C" w:rsidP="007E5E8C">
      <w:r>
        <w:tab/>
      </w:r>
      <w:r>
        <w:tab/>
      </w:r>
      <w:proofErr w:type="gramStart"/>
      <w:r>
        <w:t>super(</w:t>
      </w:r>
      <w:proofErr w:type="gramEnd"/>
      <w:r>
        <w:t>nombreVentana);</w:t>
      </w:r>
    </w:p>
    <w:p w14:paraId="4C410CB3" w14:textId="77777777" w:rsidR="007E5E8C" w:rsidRDefault="007E5E8C" w:rsidP="007E5E8C">
      <w:r>
        <w:tab/>
      </w:r>
      <w:r>
        <w:tab/>
      </w:r>
      <w:proofErr w:type="gramStart"/>
      <w:r>
        <w:t>setDefaultCloseOperation(</w:t>
      </w:r>
      <w:proofErr w:type="gramEnd"/>
      <w:r>
        <w:t>JFrame.DISPOSE_ON_CLOSE);</w:t>
      </w:r>
    </w:p>
    <w:p w14:paraId="7691003F" w14:textId="77777777" w:rsidR="007E5E8C" w:rsidRDefault="007E5E8C" w:rsidP="007E5E8C">
      <w:r>
        <w:tab/>
      </w:r>
      <w:r>
        <w:tab/>
      </w:r>
      <w:proofErr w:type="gramStart"/>
      <w:r>
        <w:t>contentPane</w:t>
      </w:r>
      <w:proofErr w:type="gramEnd"/>
      <w:r>
        <w:t xml:space="preserve"> = new JPanel();</w:t>
      </w:r>
    </w:p>
    <w:p w14:paraId="33C36D32" w14:textId="77777777" w:rsidR="007E5E8C" w:rsidRDefault="007E5E8C" w:rsidP="007E5E8C">
      <w:r>
        <w:tab/>
      </w:r>
      <w:r>
        <w:tab/>
      </w:r>
      <w:proofErr w:type="gramStart"/>
      <w:r>
        <w:t>setContentPane(</w:t>
      </w:r>
      <w:proofErr w:type="gramEnd"/>
      <w:r>
        <w:t>contentPane);</w:t>
      </w:r>
    </w:p>
    <w:p w14:paraId="6B40D7D3" w14:textId="77777777" w:rsidR="007E5E8C" w:rsidRDefault="007E5E8C" w:rsidP="007E5E8C">
      <w:r>
        <w:tab/>
      </w:r>
      <w:r>
        <w:tab/>
        <w:t xml:space="preserve">SpringLayout sl_contentPane = new </w:t>
      </w:r>
      <w:proofErr w:type="gramStart"/>
      <w:r>
        <w:t>SpringLayout(</w:t>
      </w:r>
      <w:proofErr w:type="gramEnd"/>
      <w:r>
        <w:t>);</w:t>
      </w:r>
    </w:p>
    <w:p w14:paraId="31A4B07D" w14:textId="77777777" w:rsidR="007E5E8C" w:rsidRDefault="007E5E8C" w:rsidP="007E5E8C">
      <w:r>
        <w:tab/>
      </w:r>
      <w:r>
        <w:tab/>
      </w:r>
      <w:proofErr w:type="gramStart"/>
      <w:r>
        <w:t>contentPane.setLayout(</w:t>
      </w:r>
      <w:proofErr w:type="gramEnd"/>
      <w:r>
        <w:t>sl_contentPane);</w:t>
      </w:r>
    </w:p>
    <w:p w14:paraId="1613888D" w14:textId="77777777" w:rsidR="007E5E8C" w:rsidRDefault="007E5E8C" w:rsidP="007E5E8C">
      <w:r>
        <w:tab/>
      </w:r>
      <w:r>
        <w:tab/>
      </w:r>
    </w:p>
    <w:p w14:paraId="066A343C" w14:textId="77777777" w:rsidR="007E5E8C" w:rsidRDefault="007E5E8C" w:rsidP="007E5E8C">
      <w:r>
        <w:tab/>
      </w:r>
      <w:r>
        <w:tab/>
        <w:t xml:space="preserve">JButton btnConsultarAgenda = new </w:t>
      </w:r>
      <w:proofErr w:type="gramStart"/>
      <w:r>
        <w:t>JButton(</w:t>
      </w:r>
      <w:proofErr w:type="gramEnd"/>
      <w:r>
        <w:t>"Consultar agenta");</w:t>
      </w:r>
    </w:p>
    <w:p w14:paraId="33629F50" w14:textId="77777777" w:rsidR="007E5E8C" w:rsidRDefault="007E5E8C" w:rsidP="007E5E8C">
      <w:r>
        <w:tab/>
      </w:r>
      <w:r>
        <w:tab/>
        <w:t>sl_</w:t>
      </w:r>
      <w:proofErr w:type="gramStart"/>
      <w:r>
        <w:t>contentPane.putConstraint(</w:t>
      </w:r>
      <w:proofErr w:type="gramEnd"/>
      <w:r>
        <w:t>SpringLayout.WEST, btnConsultarAgenda, 30, SpringLayout.WEST, contentPane);</w:t>
      </w:r>
    </w:p>
    <w:p w14:paraId="69869EC5" w14:textId="77777777" w:rsidR="007E5E8C" w:rsidRDefault="007E5E8C" w:rsidP="007E5E8C">
      <w:r>
        <w:tab/>
      </w:r>
      <w:r>
        <w:tab/>
        <w:t>sl_</w:t>
      </w:r>
      <w:proofErr w:type="gramStart"/>
      <w:r>
        <w:t>contentPane.putConstraint(</w:t>
      </w:r>
      <w:proofErr w:type="gramEnd"/>
      <w:r>
        <w:t>SpringLayout.EAST, btnConsultarAgenda, -364, SpringLayout.EAST, contentPane);</w:t>
      </w:r>
    </w:p>
    <w:p w14:paraId="6C85DC2E" w14:textId="77777777" w:rsidR="007E5E8C" w:rsidRDefault="007E5E8C" w:rsidP="007E5E8C">
      <w:r>
        <w:tab/>
      </w:r>
      <w:r>
        <w:tab/>
      </w:r>
      <w:proofErr w:type="gramStart"/>
      <w:r>
        <w:t>btnConsultarAgenda.addActionListener(</w:t>
      </w:r>
      <w:proofErr w:type="gramEnd"/>
      <w:r>
        <w:t>new ActionListener() {</w:t>
      </w:r>
    </w:p>
    <w:p w14:paraId="665CD123" w14:textId="77777777" w:rsidR="007E5E8C" w:rsidRDefault="007E5E8C" w:rsidP="007E5E8C">
      <w:r>
        <w:tab/>
      </w:r>
      <w:r>
        <w:tab/>
      </w:r>
      <w:r>
        <w:tab/>
      </w:r>
      <w:proofErr w:type="gramStart"/>
      <w:r>
        <w:t>public</w:t>
      </w:r>
      <w:proofErr w:type="gramEnd"/>
      <w:r>
        <w:t xml:space="preserve"> void actionPerformed(ActionEvent e) {</w:t>
      </w:r>
    </w:p>
    <w:p w14:paraId="11D01272" w14:textId="77777777" w:rsidR="007E5E8C" w:rsidRDefault="007E5E8C" w:rsidP="007E5E8C">
      <w:r>
        <w:tab/>
      </w:r>
      <w:r>
        <w:tab/>
      </w:r>
      <w:r>
        <w:tab/>
      </w:r>
      <w:r>
        <w:tab/>
      </w:r>
    </w:p>
    <w:p w14:paraId="76605403" w14:textId="77777777" w:rsidR="007E5E8C" w:rsidRDefault="007E5E8C" w:rsidP="007E5E8C">
      <w:r>
        <w:tab/>
      </w:r>
      <w:r>
        <w:tab/>
      </w:r>
      <w:r>
        <w:tab/>
      </w:r>
      <w:r>
        <w:tab/>
      </w:r>
      <w:proofErr w:type="gramStart"/>
      <w:r>
        <w:t>EventQueue.invokeLater(</w:t>
      </w:r>
      <w:proofErr w:type="gramEnd"/>
      <w:r>
        <w:t>new Runnable() {</w:t>
      </w:r>
    </w:p>
    <w:p w14:paraId="6883E48F" w14:textId="77777777" w:rsidR="007E5E8C" w:rsidRDefault="007E5E8C" w:rsidP="007E5E8C">
      <w:r>
        <w:tab/>
      </w:r>
      <w:r>
        <w:tab/>
      </w:r>
      <w:r>
        <w:tab/>
      </w:r>
      <w:r>
        <w:tab/>
      </w:r>
      <w:r>
        <w:tab/>
      </w:r>
      <w:proofErr w:type="gramStart"/>
      <w:r>
        <w:t>public</w:t>
      </w:r>
      <w:proofErr w:type="gramEnd"/>
      <w:r>
        <w:t xml:space="preserve"> void run() {</w:t>
      </w:r>
    </w:p>
    <w:p w14:paraId="26E42A54" w14:textId="77777777" w:rsidR="007E5E8C" w:rsidRDefault="007E5E8C" w:rsidP="007E5E8C">
      <w:r>
        <w:tab/>
      </w:r>
      <w:r>
        <w:tab/>
      </w:r>
      <w:r>
        <w:tab/>
      </w:r>
      <w:r>
        <w:tab/>
      </w:r>
      <w:r>
        <w:tab/>
      </w:r>
      <w:r>
        <w:tab/>
      </w:r>
      <w:proofErr w:type="gramStart"/>
      <w:r>
        <w:t>try</w:t>
      </w:r>
      <w:proofErr w:type="gramEnd"/>
      <w:r>
        <w:t xml:space="preserve"> {</w:t>
      </w:r>
    </w:p>
    <w:p w14:paraId="1A388CF8" w14:textId="77777777" w:rsidR="007E5E8C" w:rsidRDefault="007E5E8C" w:rsidP="007E5E8C">
      <w:r>
        <w:tab/>
      </w:r>
      <w:r>
        <w:tab/>
      </w:r>
      <w:r>
        <w:tab/>
      </w:r>
      <w:r>
        <w:tab/>
      </w:r>
      <w:r>
        <w:tab/>
      </w:r>
      <w:r>
        <w:tab/>
      </w:r>
      <w:r>
        <w:tab/>
        <w:t xml:space="preserve">VentanaConfultarAgenda frame = new </w:t>
      </w:r>
      <w:proofErr w:type="gramStart"/>
      <w:r>
        <w:t>VentanaConfultarAgenda(</w:t>
      </w:r>
      <w:proofErr w:type="gramEnd"/>
      <w:r>
        <w:t>"Consultar agenda");</w:t>
      </w:r>
    </w:p>
    <w:p w14:paraId="0684BF45" w14:textId="77777777" w:rsidR="007E5E8C" w:rsidRDefault="007E5E8C" w:rsidP="007E5E8C">
      <w:r>
        <w:tab/>
      </w:r>
      <w:r>
        <w:tab/>
      </w:r>
      <w:r>
        <w:tab/>
      </w:r>
      <w:r>
        <w:tab/>
      </w:r>
      <w:r>
        <w:tab/>
      </w:r>
      <w:r>
        <w:tab/>
      </w:r>
      <w:r>
        <w:tab/>
      </w:r>
      <w:proofErr w:type="gramStart"/>
      <w:r>
        <w:t>frame.setVisible(</w:t>
      </w:r>
      <w:proofErr w:type="gramEnd"/>
      <w:r>
        <w:t>true);</w:t>
      </w:r>
    </w:p>
    <w:p w14:paraId="2DAA5DE2" w14:textId="77777777" w:rsidR="007E5E8C" w:rsidRDefault="007E5E8C" w:rsidP="007E5E8C">
      <w:r>
        <w:lastRenderedPageBreak/>
        <w:tab/>
      </w:r>
      <w:r>
        <w:tab/>
      </w:r>
      <w:r>
        <w:tab/>
      </w:r>
      <w:r>
        <w:tab/>
      </w:r>
      <w:r>
        <w:tab/>
      </w:r>
      <w:r>
        <w:tab/>
        <w:t xml:space="preserve">} </w:t>
      </w:r>
      <w:proofErr w:type="gramStart"/>
      <w:r>
        <w:t>catch</w:t>
      </w:r>
      <w:proofErr w:type="gramEnd"/>
      <w:r>
        <w:t xml:space="preserve"> (Exception e) {</w:t>
      </w:r>
    </w:p>
    <w:p w14:paraId="7BE07A32" w14:textId="77777777" w:rsidR="007E5E8C" w:rsidRDefault="007E5E8C" w:rsidP="007E5E8C">
      <w:r>
        <w:tab/>
      </w:r>
      <w:r>
        <w:tab/>
      </w:r>
      <w:r>
        <w:tab/>
      </w:r>
      <w:r>
        <w:tab/>
      </w:r>
      <w:r>
        <w:tab/>
      </w:r>
      <w:r>
        <w:tab/>
      </w:r>
      <w:r>
        <w:tab/>
      </w:r>
      <w:proofErr w:type="gramStart"/>
      <w:r>
        <w:t>e.printStackTrace(</w:t>
      </w:r>
      <w:proofErr w:type="gramEnd"/>
      <w:r>
        <w:t>);</w:t>
      </w:r>
    </w:p>
    <w:p w14:paraId="6DBCBADC" w14:textId="77777777" w:rsidR="007E5E8C" w:rsidRDefault="007E5E8C" w:rsidP="007E5E8C">
      <w:r>
        <w:tab/>
      </w:r>
      <w:r>
        <w:tab/>
      </w:r>
      <w:r>
        <w:tab/>
      </w:r>
      <w:r>
        <w:tab/>
      </w:r>
      <w:r>
        <w:tab/>
      </w:r>
      <w:r>
        <w:tab/>
        <w:t>}</w:t>
      </w:r>
    </w:p>
    <w:p w14:paraId="7C597CEF" w14:textId="77777777" w:rsidR="007E5E8C" w:rsidRDefault="007E5E8C" w:rsidP="007E5E8C">
      <w:r>
        <w:tab/>
      </w:r>
      <w:r>
        <w:tab/>
      </w:r>
      <w:r>
        <w:tab/>
      </w:r>
      <w:r>
        <w:tab/>
      </w:r>
      <w:r>
        <w:tab/>
        <w:t>}</w:t>
      </w:r>
    </w:p>
    <w:p w14:paraId="101AD623" w14:textId="77777777" w:rsidR="007E5E8C" w:rsidRDefault="007E5E8C" w:rsidP="007E5E8C">
      <w:r>
        <w:tab/>
      </w:r>
      <w:r>
        <w:tab/>
      </w:r>
      <w:r>
        <w:tab/>
      </w:r>
      <w:r>
        <w:tab/>
        <w:t>});</w:t>
      </w:r>
    </w:p>
    <w:p w14:paraId="7095B32F" w14:textId="77777777" w:rsidR="007E5E8C" w:rsidRDefault="007E5E8C" w:rsidP="007E5E8C">
      <w:r>
        <w:tab/>
      </w:r>
      <w:r>
        <w:tab/>
      </w:r>
      <w:r>
        <w:tab/>
        <w:t>}</w:t>
      </w:r>
    </w:p>
    <w:p w14:paraId="3A08144D" w14:textId="77777777" w:rsidR="007E5E8C" w:rsidRDefault="007E5E8C" w:rsidP="007E5E8C">
      <w:r>
        <w:tab/>
      </w:r>
      <w:r>
        <w:tab/>
        <w:t>});</w:t>
      </w:r>
    </w:p>
    <w:p w14:paraId="62FF9C1F" w14:textId="77777777" w:rsidR="007E5E8C" w:rsidRDefault="007E5E8C" w:rsidP="007E5E8C">
      <w:r>
        <w:tab/>
      </w:r>
      <w:r>
        <w:tab/>
        <w:t>sl_</w:t>
      </w:r>
      <w:proofErr w:type="gramStart"/>
      <w:r>
        <w:t>contentPane.putConstraint(</w:t>
      </w:r>
      <w:proofErr w:type="gramEnd"/>
      <w:r>
        <w:t>SpringLayout.NORTH, btnConsultarAgenda, 50, SpringLayout.NORTH, contentPane);</w:t>
      </w:r>
    </w:p>
    <w:p w14:paraId="03153C6A" w14:textId="77777777" w:rsidR="007E5E8C" w:rsidRDefault="007E5E8C" w:rsidP="007E5E8C">
      <w:r>
        <w:tab/>
      </w:r>
      <w:r>
        <w:tab/>
        <w:t>sl_</w:t>
      </w:r>
      <w:proofErr w:type="gramStart"/>
      <w:r>
        <w:t>contentPane.putConstraint(</w:t>
      </w:r>
      <w:proofErr w:type="gramEnd"/>
      <w:r>
        <w:t>SpringLayout.SOUTH, btnConsultarAgenda, 110, SpringLayout.NORTH, contentPane);</w:t>
      </w:r>
    </w:p>
    <w:p w14:paraId="60BB583E" w14:textId="77777777" w:rsidR="007E5E8C" w:rsidRDefault="007E5E8C" w:rsidP="007E5E8C">
      <w:r>
        <w:tab/>
      </w:r>
      <w:r>
        <w:tab/>
      </w:r>
      <w:proofErr w:type="gramStart"/>
      <w:r>
        <w:t>contentPane.add(</w:t>
      </w:r>
      <w:proofErr w:type="gramEnd"/>
      <w:r>
        <w:t>btnConsultarAgenda);</w:t>
      </w:r>
    </w:p>
    <w:p w14:paraId="0E352309" w14:textId="77777777" w:rsidR="007E5E8C" w:rsidRDefault="007E5E8C" w:rsidP="007E5E8C">
      <w:r>
        <w:tab/>
      </w:r>
      <w:r>
        <w:tab/>
      </w:r>
      <w:r>
        <w:tab/>
      </w:r>
      <w:r>
        <w:tab/>
      </w:r>
    </w:p>
    <w:p w14:paraId="278DD8F4" w14:textId="77777777" w:rsidR="007E5E8C" w:rsidRDefault="007E5E8C" w:rsidP="007E5E8C">
      <w:r>
        <w:tab/>
      </w:r>
      <w:r>
        <w:tab/>
        <w:t xml:space="preserve">JButton btnRegistrarAsistencia = new </w:t>
      </w:r>
      <w:proofErr w:type="gramStart"/>
      <w:r>
        <w:t>JButton(</w:t>
      </w:r>
      <w:proofErr w:type="gramEnd"/>
      <w:r>
        <w:t>"Registrar asistencia");</w:t>
      </w:r>
    </w:p>
    <w:p w14:paraId="07C8C377" w14:textId="77777777" w:rsidR="007E5E8C" w:rsidRDefault="007E5E8C" w:rsidP="007E5E8C">
      <w:r>
        <w:tab/>
      </w:r>
      <w:r>
        <w:tab/>
        <w:t>sl_</w:t>
      </w:r>
      <w:proofErr w:type="gramStart"/>
      <w:r>
        <w:t>contentPane.putConstraint(</w:t>
      </w:r>
      <w:proofErr w:type="gramEnd"/>
      <w:r>
        <w:t>SpringLayout.NORTH, btnRegistrarAsistencia, 48, SpringLayout.SOUTH, btnConsultarAgenda);</w:t>
      </w:r>
    </w:p>
    <w:p w14:paraId="3BFF4FE6" w14:textId="77777777" w:rsidR="007E5E8C" w:rsidRDefault="007E5E8C" w:rsidP="007E5E8C">
      <w:r>
        <w:tab/>
      </w:r>
      <w:r>
        <w:tab/>
        <w:t>sl_</w:t>
      </w:r>
      <w:proofErr w:type="gramStart"/>
      <w:r>
        <w:t>contentPane.putConstraint(</w:t>
      </w:r>
      <w:proofErr w:type="gramEnd"/>
      <w:r>
        <w:t>SpringLayout.WEST, btnRegistrarAsistencia, 30, SpringLayout.WEST, contentPane);</w:t>
      </w:r>
    </w:p>
    <w:p w14:paraId="4CA8EFB7" w14:textId="77777777" w:rsidR="007E5E8C" w:rsidRDefault="007E5E8C" w:rsidP="007E5E8C">
      <w:r>
        <w:tab/>
      </w:r>
      <w:r>
        <w:tab/>
      </w:r>
      <w:proofErr w:type="gramStart"/>
      <w:r>
        <w:t>btnRegistrarAsistencia.addActionListener(</w:t>
      </w:r>
      <w:proofErr w:type="gramEnd"/>
      <w:r>
        <w:t>new ActionListener() {</w:t>
      </w:r>
    </w:p>
    <w:p w14:paraId="08010C10" w14:textId="77777777" w:rsidR="007E5E8C" w:rsidRDefault="007E5E8C" w:rsidP="007E5E8C">
      <w:r>
        <w:tab/>
      </w:r>
      <w:r>
        <w:tab/>
      </w:r>
      <w:r>
        <w:tab/>
      </w:r>
      <w:proofErr w:type="gramStart"/>
      <w:r>
        <w:t>public</w:t>
      </w:r>
      <w:proofErr w:type="gramEnd"/>
      <w:r>
        <w:t xml:space="preserve"> void actionPerformed(ActionEvent e) {</w:t>
      </w:r>
    </w:p>
    <w:p w14:paraId="2B38675A" w14:textId="77777777" w:rsidR="007E5E8C" w:rsidRDefault="007E5E8C" w:rsidP="007E5E8C">
      <w:r>
        <w:tab/>
      </w:r>
      <w:r>
        <w:tab/>
      </w:r>
      <w:r>
        <w:tab/>
      </w:r>
      <w:r>
        <w:tab/>
      </w:r>
    </w:p>
    <w:p w14:paraId="2DE1C19C" w14:textId="77777777" w:rsidR="007E5E8C" w:rsidRDefault="007E5E8C" w:rsidP="007E5E8C">
      <w:r>
        <w:tab/>
      </w:r>
      <w:r>
        <w:tab/>
      </w:r>
      <w:r>
        <w:tab/>
      </w:r>
      <w:r>
        <w:tab/>
      </w:r>
      <w:proofErr w:type="gramStart"/>
      <w:r>
        <w:t>EventQueue.invokeLater(</w:t>
      </w:r>
      <w:proofErr w:type="gramEnd"/>
      <w:r>
        <w:t>new Runnable() {</w:t>
      </w:r>
    </w:p>
    <w:p w14:paraId="48CD5650" w14:textId="77777777" w:rsidR="007E5E8C" w:rsidRDefault="007E5E8C" w:rsidP="007E5E8C">
      <w:r>
        <w:tab/>
      </w:r>
      <w:r>
        <w:tab/>
      </w:r>
      <w:r>
        <w:tab/>
      </w:r>
      <w:r>
        <w:tab/>
      </w:r>
      <w:r>
        <w:tab/>
      </w:r>
      <w:proofErr w:type="gramStart"/>
      <w:r>
        <w:t>public</w:t>
      </w:r>
      <w:proofErr w:type="gramEnd"/>
      <w:r>
        <w:t xml:space="preserve"> void run() {</w:t>
      </w:r>
    </w:p>
    <w:p w14:paraId="08751056" w14:textId="77777777" w:rsidR="007E5E8C" w:rsidRDefault="007E5E8C" w:rsidP="007E5E8C">
      <w:r>
        <w:lastRenderedPageBreak/>
        <w:tab/>
      </w:r>
      <w:r>
        <w:tab/>
      </w:r>
      <w:r>
        <w:tab/>
      </w:r>
      <w:r>
        <w:tab/>
      </w:r>
      <w:r>
        <w:tab/>
      </w:r>
      <w:r>
        <w:tab/>
      </w:r>
      <w:proofErr w:type="gramStart"/>
      <w:r>
        <w:t>try</w:t>
      </w:r>
      <w:proofErr w:type="gramEnd"/>
      <w:r>
        <w:t xml:space="preserve"> {</w:t>
      </w:r>
    </w:p>
    <w:p w14:paraId="0E005B7B" w14:textId="77777777" w:rsidR="007E5E8C" w:rsidRDefault="007E5E8C" w:rsidP="007E5E8C">
      <w:r>
        <w:tab/>
      </w:r>
      <w:r>
        <w:tab/>
      </w:r>
      <w:r>
        <w:tab/>
      </w:r>
      <w:r>
        <w:tab/>
      </w:r>
      <w:r>
        <w:tab/>
      </w:r>
      <w:r>
        <w:tab/>
      </w:r>
      <w:r>
        <w:tab/>
        <w:t xml:space="preserve">VentanaRegistrarAsistencia frame = new </w:t>
      </w:r>
      <w:proofErr w:type="gramStart"/>
      <w:r>
        <w:t>VentanaRegistrarAsistencia(</w:t>
      </w:r>
      <w:proofErr w:type="gramEnd"/>
      <w:r>
        <w:t>"Registrar asistencia");</w:t>
      </w:r>
    </w:p>
    <w:p w14:paraId="3EC245EA" w14:textId="77777777" w:rsidR="007E5E8C" w:rsidRDefault="007E5E8C" w:rsidP="007E5E8C">
      <w:r>
        <w:tab/>
      </w:r>
      <w:r>
        <w:tab/>
      </w:r>
      <w:r>
        <w:tab/>
      </w:r>
      <w:r>
        <w:tab/>
      </w:r>
      <w:r>
        <w:tab/>
      </w:r>
      <w:r>
        <w:tab/>
      </w:r>
      <w:r>
        <w:tab/>
      </w:r>
      <w:proofErr w:type="gramStart"/>
      <w:r>
        <w:t>frame.setVisible(</w:t>
      </w:r>
      <w:proofErr w:type="gramEnd"/>
      <w:r>
        <w:t>true);</w:t>
      </w:r>
    </w:p>
    <w:p w14:paraId="3E00FFBE" w14:textId="77777777" w:rsidR="007E5E8C" w:rsidRDefault="007E5E8C" w:rsidP="007E5E8C">
      <w:r>
        <w:tab/>
      </w:r>
      <w:r>
        <w:tab/>
      </w:r>
      <w:r>
        <w:tab/>
      </w:r>
      <w:r>
        <w:tab/>
      </w:r>
      <w:r>
        <w:tab/>
      </w:r>
      <w:r>
        <w:tab/>
        <w:t xml:space="preserve">} </w:t>
      </w:r>
      <w:proofErr w:type="gramStart"/>
      <w:r>
        <w:t>catch</w:t>
      </w:r>
      <w:proofErr w:type="gramEnd"/>
      <w:r>
        <w:t xml:space="preserve"> (Exception e) {</w:t>
      </w:r>
    </w:p>
    <w:p w14:paraId="475FFEC7" w14:textId="77777777" w:rsidR="007E5E8C" w:rsidRDefault="007E5E8C" w:rsidP="007E5E8C">
      <w:r>
        <w:tab/>
      </w:r>
      <w:r>
        <w:tab/>
      </w:r>
      <w:r>
        <w:tab/>
      </w:r>
      <w:r>
        <w:tab/>
      </w:r>
      <w:r>
        <w:tab/>
      </w:r>
      <w:r>
        <w:tab/>
      </w:r>
      <w:r>
        <w:tab/>
      </w:r>
      <w:proofErr w:type="gramStart"/>
      <w:r>
        <w:t>e.printStackTrace(</w:t>
      </w:r>
      <w:proofErr w:type="gramEnd"/>
      <w:r>
        <w:t>);</w:t>
      </w:r>
    </w:p>
    <w:p w14:paraId="48BE0191" w14:textId="77777777" w:rsidR="007E5E8C" w:rsidRDefault="007E5E8C" w:rsidP="007E5E8C">
      <w:r>
        <w:tab/>
      </w:r>
      <w:r>
        <w:tab/>
      </w:r>
      <w:r>
        <w:tab/>
      </w:r>
      <w:r>
        <w:tab/>
      </w:r>
      <w:r>
        <w:tab/>
      </w:r>
      <w:r>
        <w:tab/>
        <w:t>}</w:t>
      </w:r>
    </w:p>
    <w:p w14:paraId="3C4EF962" w14:textId="77777777" w:rsidR="007E5E8C" w:rsidRDefault="007E5E8C" w:rsidP="007E5E8C">
      <w:r>
        <w:tab/>
      </w:r>
      <w:r>
        <w:tab/>
      </w:r>
      <w:r>
        <w:tab/>
      </w:r>
      <w:r>
        <w:tab/>
      </w:r>
      <w:r>
        <w:tab/>
        <w:t>}</w:t>
      </w:r>
    </w:p>
    <w:p w14:paraId="3CC1F90C" w14:textId="77777777" w:rsidR="007E5E8C" w:rsidRDefault="007E5E8C" w:rsidP="007E5E8C">
      <w:r>
        <w:tab/>
      </w:r>
      <w:r>
        <w:tab/>
      </w:r>
      <w:r>
        <w:tab/>
      </w:r>
      <w:r>
        <w:tab/>
        <w:t>});</w:t>
      </w:r>
    </w:p>
    <w:p w14:paraId="787C1008" w14:textId="77777777" w:rsidR="007E5E8C" w:rsidRDefault="007E5E8C" w:rsidP="007E5E8C">
      <w:r>
        <w:tab/>
      </w:r>
      <w:r>
        <w:tab/>
      </w:r>
      <w:r>
        <w:tab/>
        <w:t>}</w:t>
      </w:r>
    </w:p>
    <w:p w14:paraId="4A7FF878" w14:textId="77777777" w:rsidR="007E5E8C" w:rsidRDefault="007E5E8C" w:rsidP="007E5E8C">
      <w:r>
        <w:tab/>
      </w:r>
      <w:r>
        <w:tab/>
        <w:t>});</w:t>
      </w:r>
    </w:p>
    <w:p w14:paraId="2A6BED49" w14:textId="77777777" w:rsidR="007E5E8C" w:rsidRDefault="007E5E8C" w:rsidP="007E5E8C">
      <w:r>
        <w:tab/>
      </w:r>
      <w:r>
        <w:tab/>
      </w:r>
      <w:proofErr w:type="gramStart"/>
      <w:r>
        <w:t>contentPane.add(</w:t>
      </w:r>
      <w:proofErr w:type="gramEnd"/>
      <w:r>
        <w:t>btnRegistrarAsistencia);</w:t>
      </w:r>
    </w:p>
    <w:p w14:paraId="097ACD42" w14:textId="77777777" w:rsidR="007E5E8C" w:rsidRDefault="007E5E8C" w:rsidP="007E5E8C">
      <w:r>
        <w:tab/>
      </w:r>
      <w:r>
        <w:tab/>
      </w:r>
    </w:p>
    <w:p w14:paraId="4721183F" w14:textId="77777777" w:rsidR="007E5E8C" w:rsidRDefault="007E5E8C" w:rsidP="007E5E8C">
      <w:r>
        <w:tab/>
      </w:r>
      <w:r>
        <w:tab/>
        <w:t xml:space="preserve">JButton btnListarTrabajos = new </w:t>
      </w:r>
      <w:proofErr w:type="gramStart"/>
      <w:r>
        <w:t>JButton(</w:t>
      </w:r>
      <w:proofErr w:type="gramEnd"/>
      <w:r>
        <w:t>"Listado trabajos realizados");</w:t>
      </w:r>
    </w:p>
    <w:p w14:paraId="5BABF65C" w14:textId="77777777" w:rsidR="007E5E8C" w:rsidRDefault="007E5E8C" w:rsidP="007E5E8C">
      <w:r>
        <w:tab/>
      </w:r>
      <w:r>
        <w:tab/>
        <w:t>sl_</w:t>
      </w:r>
      <w:proofErr w:type="gramStart"/>
      <w:r>
        <w:t>contentPane.putConstraint(</w:t>
      </w:r>
      <w:proofErr w:type="gramEnd"/>
      <w:r>
        <w:t>SpringLayout.SOUTH, btnRegistrarAsistencia, -47, SpringLayout.NORTH, btnListarTrabajos);</w:t>
      </w:r>
    </w:p>
    <w:p w14:paraId="6F172094" w14:textId="77777777" w:rsidR="007E5E8C" w:rsidRDefault="007E5E8C" w:rsidP="007E5E8C">
      <w:r>
        <w:tab/>
      </w:r>
      <w:r>
        <w:tab/>
        <w:t>sl_</w:t>
      </w:r>
      <w:proofErr w:type="gramStart"/>
      <w:r>
        <w:t>contentPane.putConstraint(</w:t>
      </w:r>
      <w:proofErr w:type="gramEnd"/>
      <w:r>
        <w:t>SpringLayout.EAST, btnRegistrarAsistencia, 0, SpringLayout.EAST, btnListarTrabajos);</w:t>
      </w:r>
    </w:p>
    <w:p w14:paraId="6549C2F4" w14:textId="77777777" w:rsidR="007E5E8C" w:rsidRDefault="007E5E8C" w:rsidP="007E5E8C">
      <w:r>
        <w:tab/>
      </w:r>
      <w:r>
        <w:tab/>
        <w:t>sl_</w:t>
      </w:r>
      <w:proofErr w:type="gramStart"/>
      <w:r>
        <w:t>contentPane.putConstraint(</w:t>
      </w:r>
      <w:proofErr w:type="gramEnd"/>
      <w:r>
        <w:t>SpringLayout.NORTH, btnListarTrabajos, 265, SpringLayout.NORTH, contentPane);</w:t>
      </w:r>
    </w:p>
    <w:p w14:paraId="59C8E7C6" w14:textId="77777777" w:rsidR="007E5E8C" w:rsidRDefault="007E5E8C" w:rsidP="007E5E8C">
      <w:r>
        <w:tab/>
      </w:r>
      <w:r>
        <w:tab/>
        <w:t>sl_</w:t>
      </w:r>
      <w:proofErr w:type="gramStart"/>
      <w:r>
        <w:t>contentPane.putConstraint(</w:t>
      </w:r>
      <w:proofErr w:type="gramEnd"/>
      <w:r>
        <w:t>SpringLayout.WEST, btnListarTrabajos, 30, SpringLayout.WEST, contentPane);</w:t>
      </w:r>
    </w:p>
    <w:p w14:paraId="0B708EAB" w14:textId="77777777" w:rsidR="007E5E8C" w:rsidRDefault="007E5E8C" w:rsidP="007E5E8C">
      <w:r>
        <w:tab/>
      </w:r>
      <w:r>
        <w:tab/>
        <w:t>sl_</w:t>
      </w:r>
      <w:proofErr w:type="gramStart"/>
      <w:r>
        <w:t>contentPane.putConstraint(</w:t>
      </w:r>
      <w:proofErr w:type="gramEnd"/>
      <w:r>
        <w:t>SpringLayout.EAST, btnListarTrabajos, -364, SpringLayout.EAST, contentPane);</w:t>
      </w:r>
    </w:p>
    <w:p w14:paraId="781DF3A2" w14:textId="77777777" w:rsidR="007E5E8C" w:rsidRDefault="007E5E8C" w:rsidP="007E5E8C">
      <w:r>
        <w:lastRenderedPageBreak/>
        <w:tab/>
      </w:r>
      <w:r>
        <w:tab/>
        <w:t>sl_</w:t>
      </w:r>
      <w:proofErr w:type="gramStart"/>
      <w:r>
        <w:t>contentPane.putConstraint(</w:t>
      </w:r>
      <w:proofErr w:type="gramEnd"/>
      <w:r>
        <w:t>SpringLayout.SOUTH, btnListarTrabajos, -136, SpringLayout.SOUTH, contentPane);</w:t>
      </w:r>
    </w:p>
    <w:p w14:paraId="301892ED" w14:textId="77777777" w:rsidR="007E5E8C" w:rsidRDefault="007E5E8C" w:rsidP="007E5E8C">
      <w:r>
        <w:tab/>
      </w:r>
      <w:r>
        <w:tab/>
      </w:r>
      <w:proofErr w:type="gramStart"/>
      <w:r>
        <w:t>btnListarTrabajos.setHorizontalAlignment(</w:t>
      </w:r>
      <w:proofErr w:type="gramEnd"/>
      <w:r>
        <w:t>SwingConstants.LEADING);</w:t>
      </w:r>
    </w:p>
    <w:p w14:paraId="39C9585A" w14:textId="77777777" w:rsidR="007E5E8C" w:rsidRDefault="007E5E8C" w:rsidP="007E5E8C">
      <w:r>
        <w:tab/>
      </w:r>
      <w:r>
        <w:tab/>
      </w:r>
      <w:proofErr w:type="gramStart"/>
      <w:r>
        <w:t>btnListarTrabajos.addActionListener(</w:t>
      </w:r>
      <w:proofErr w:type="gramEnd"/>
      <w:r>
        <w:t>new ActionListener() {</w:t>
      </w:r>
    </w:p>
    <w:p w14:paraId="7C4F4EC1" w14:textId="77777777" w:rsidR="007E5E8C" w:rsidRDefault="007E5E8C" w:rsidP="007E5E8C">
      <w:r>
        <w:tab/>
      </w:r>
      <w:r>
        <w:tab/>
      </w:r>
      <w:r>
        <w:tab/>
      </w:r>
      <w:proofErr w:type="gramStart"/>
      <w:r>
        <w:t>public</w:t>
      </w:r>
      <w:proofErr w:type="gramEnd"/>
      <w:r>
        <w:t xml:space="preserve"> void actionPerformed(ActionEvent e) {</w:t>
      </w:r>
    </w:p>
    <w:p w14:paraId="098D4F0F" w14:textId="77777777" w:rsidR="007E5E8C" w:rsidRDefault="007E5E8C" w:rsidP="007E5E8C">
      <w:r>
        <w:tab/>
      </w:r>
      <w:r>
        <w:tab/>
      </w:r>
      <w:r>
        <w:tab/>
      </w:r>
      <w:r>
        <w:tab/>
      </w:r>
    </w:p>
    <w:p w14:paraId="0D1E9931" w14:textId="77777777" w:rsidR="007E5E8C" w:rsidRDefault="007E5E8C" w:rsidP="007E5E8C">
      <w:r>
        <w:tab/>
      </w:r>
      <w:r>
        <w:tab/>
      </w:r>
      <w:r>
        <w:tab/>
      </w:r>
      <w:r>
        <w:tab/>
      </w:r>
      <w:proofErr w:type="gramStart"/>
      <w:r>
        <w:t>EventQueue.invokeLater(</w:t>
      </w:r>
      <w:proofErr w:type="gramEnd"/>
      <w:r>
        <w:t>new Runnable() {</w:t>
      </w:r>
    </w:p>
    <w:p w14:paraId="69E79CC1" w14:textId="77777777" w:rsidR="007E5E8C" w:rsidRDefault="007E5E8C" w:rsidP="007E5E8C">
      <w:r>
        <w:tab/>
      </w:r>
      <w:r>
        <w:tab/>
      </w:r>
      <w:r>
        <w:tab/>
      </w:r>
      <w:r>
        <w:tab/>
      </w:r>
      <w:r>
        <w:tab/>
      </w:r>
      <w:proofErr w:type="gramStart"/>
      <w:r>
        <w:t>public</w:t>
      </w:r>
      <w:proofErr w:type="gramEnd"/>
      <w:r>
        <w:t xml:space="preserve"> void run() {</w:t>
      </w:r>
    </w:p>
    <w:p w14:paraId="75757B8A" w14:textId="77777777" w:rsidR="007E5E8C" w:rsidRDefault="007E5E8C" w:rsidP="007E5E8C">
      <w:r>
        <w:tab/>
      </w:r>
      <w:r>
        <w:tab/>
      </w:r>
      <w:r>
        <w:tab/>
      </w:r>
      <w:r>
        <w:tab/>
      </w:r>
      <w:r>
        <w:tab/>
      </w:r>
      <w:r>
        <w:tab/>
      </w:r>
      <w:proofErr w:type="gramStart"/>
      <w:r>
        <w:t>try</w:t>
      </w:r>
      <w:proofErr w:type="gramEnd"/>
      <w:r>
        <w:t xml:space="preserve"> {</w:t>
      </w:r>
    </w:p>
    <w:p w14:paraId="37115EC2" w14:textId="77777777" w:rsidR="007E5E8C" w:rsidRDefault="007E5E8C" w:rsidP="007E5E8C">
      <w:r>
        <w:tab/>
      </w:r>
      <w:r>
        <w:tab/>
      </w:r>
      <w:r>
        <w:tab/>
      </w:r>
      <w:r>
        <w:tab/>
      </w:r>
      <w:r>
        <w:tab/>
      </w:r>
      <w:r>
        <w:tab/>
      </w:r>
      <w:r>
        <w:tab/>
        <w:t xml:space="preserve">VentanaListarTrabajos frame = new </w:t>
      </w:r>
      <w:proofErr w:type="gramStart"/>
      <w:r>
        <w:t>VentanaListarTrabajos(</w:t>
      </w:r>
      <w:proofErr w:type="gramEnd"/>
      <w:r>
        <w:t>"Trabajos realizados");</w:t>
      </w:r>
    </w:p>
    <w:p w14:paraId="306D1B9C" w14:textId="77777777" w:rsidR="007E5E8C" w:rsidRDefault="007E5E8C" w:rsidP="007E5E8C">
      <w:r>
        <w:tab/>
      </w:r>
      <w:r>
        <w:tab/>
      </w:r>
      <w:r>
        <w:tab/>
      </w:r>
      <w:r>
        <w:tab/>
      </w:r>
      <w:r>
        <w:tab/>
      </w:r>
      <w:r>
        <w:tab/>
      </w:r>
      <w:r>
        <w:tab/>
      </w:r>
      <w:proofErr w:type="gramStart"/>
      <w:r>
        <w:t>frame.setVisible(</w:t>
      </w:r>
      <w:proofErr w:type="gramEnd"/>
      <w:r>
        <w:t>true);</w:t>
      </w:r>
    </w:p>
    <w:p w14:paraId="64C8EF0F" w14:textId="77777777" w:rsidR="007E5E8C" w:rsidRDefault="007E5E8C" w:rsidP="007E5E8C">
      <w:r>
        <w:tab/>
      </w:r>
      <w:r>
        <w:tab/>
      </w:r>
      <w:r>
        <w:tab/>
      </w:r>
      <w:r>
        <w:tab/>
      </w:r>
      <w:r>
        <w:tab/>
      </w:r>
      <w:r>
        <w:tab/>
        <w:t xml:space="preserve">} </w:t>
      </w:r>
      <w:proofErr w:type="gramStart"/>
      <w:r>
        <w:t>catch</w:t>
      </w:r>
      <w:proofErr w:type="gramEnd"/>
      <w:r>
        <w:t xml:space="preserve"> (Exception e) {</w:t>
      </w:r>
    </w:p>
    <w:p w14:paraId="0B8805EB" w14:textId="77777777" w:rsidR="007E5E8C" w:rsidRDefault="007E5E8C" w:rsidP="007E5E8C">
      <w:r>
        <w:tab/>
      </w:r>
      <w:r>
        <w:tab/>
      </w:r>
      <w:r>
        <w:tab/>
      </w:r>
      <w:r>
        <w:tab/>
      </w:r>
      <w:r>
        <w:tab/>
      </w:r>
      <w:r>
        <w:tab/>
      </w:r>
      <w:r>
        <w:tab/>
      </w:r>
      <w:proofErr w:type="gramStart"/>
      <w:r>
        <w:t>e.printStackTrace(</w:t>
      </w:r>
      <w:proofErr w:type="gramEnd"/>
      <w:r>
        <w:t>);</w:t>
      </w:r>
    </w:p>
    <w:p w14:paraId="7C57B852" w14:textId="77777777" w:rsidR="007E5E8C" w:rsidRDefault="007E5E8C" w:rsidP="007E5E8C">
      <w:r>
        <w:tab/>
      </w:r>
      <w:r>
        <w:tab/>
      </w:r>
      <w:r>
        <w:tab/>
      </w:r>
      <w:r>
        <w:tab/>
      </w:r>
      <w:r>
        <w:tab/>
      </w:r>
      <w:r>
        <w:tab/>
        <w:t>}</w:t>
      </w:r>
    </w:p>
    <w:p w14:paraId="4C472B95" w14:textId="77777777" w:rsidR="007E5E8C" w:rsidRDefault="007E5E8C" w:rsidP="007E5E8C">
      <w:r>
        <w:tab/>
      </w:r>
      <w:r>
        <w:tab/>
      </w:r>
      <w:r>
        <w:tab/>
      </w:r>
      <w:r>
        <w:tab/>
      </w:r>
      <w:r>
        <w:tab/>
        <w:t>}</w:t>
      </w:r>
    </w:p>
    <w:p w14:paraId="615FCE77" w14:textId="77777777" w:rsidR="007E5E8C" w:rsidRDefault="007E5E8C" w:rsidP="007E5E8C">
      <w:r>
        <w:tab/>
      </w:r>
      <w:r>
        <w:tab/>
      </w:r>
      <w:r>
        <w:tab/>
      </w:r>
      <w:r>
        <w:tab/>
        <w:t>});</w:t>
      </w:r>
    </w:p>
    <w:p w14:paraId="3380952E" w14:textId="77777777" w:rsidR="007E5E8C" w:rsidRDefault="007E5E8C" w:rsidP="007E5E8C">
      <w:r>
        <w:tab/>
      </w:r>
      <w:r>
        <w:tab/>
      </w:r>
      <w:r>
        <w:tab/>
        <w:t>}</w:t>
      </w:r>
    </w:p>
    <w:p w14:paraId="66E7D967" w14:textId="77777777" w:rsidR="007E5E8C" w:rsidRDefault="007E5E8C" w:rsidP="007E5E8C">
      <w:r>
        <w:tab/>
      </w:r>
      <w:r>
        <w:tab/>
        <w:t>});</w:t>
      </w:r>
    </w:p>
    <w:p w14:paraId="678C407F" w14:textId="77777777" w:rsidR="007E5E8C" w:rsidRDefault="007E5E8C" w:rsidP="007E5E8C">
      <w:r>
        <w:tab/>
      </w:r>
      <w:r>
        <w:tab/>
      </w:r>
      <w:proofErr w:type="gramStart"/>
      <w:r>
        <w:t>contentPane.add(</w:t>
      </w:r>
      <w:proofErr w:type="gramEnd"/>
      <w:r>
        <w:t>btnListarTrabajos);</w:t>
      </w:r>
    </w:p>
    <w:p w14:paraId="0A93408D" w14:textId="77777777" w:rsidR="007E5E8C" w:rsidRDefault="007E5E8C" w:rsidP="007E5E8C">
      <w:r>
        <w:tab/>
      </w:r>
      <w:r>
        <w:tab/>
      </w:r>
    </w:p>
    <w:p w14:paraId="4E2010BA" w14:textId="77777777" w:rsidR="007E5E8C" w:rsidRDefault="007E5E8C" w:rsidP="007E5E8C">
      <w:r>
        <w:tab/>
      </w:r>
      <w:r>
        <w:tab/>
        <w:t xml:space="preserve">JButton btnVolver = new </w:t>
      </w:r>
      <w:proofErr w:type="gramStart"/>
      <w:r>
        <w:t>JButton(</w:t>
      </w:r>
      <w:proofErr w:type="gramEnd"/>
      <w:r>
        <w:t>"Volver");</w:t>
      </w:r>
    </w:p>
    <w:p w14:paraId="3F2E8F8E" w14:textId="77777777" w:rsidR="007E5E8C" w:rsidRDefault="007E5E8C" w:rsidP="007E5E8C">
      <w:r>
        <w:lastRenderedPageBreak/>
        <w:tab/>
      </w:r>
      <w:r>
        <w:tab/>
      </w:r>
      <w:proofErr w:type="gramStart"/>
      <w:r>
        <w:t>btnVolver.addActionListener(</w:t>
      </w:r>
      <w:proofErr w:type="gramEnd"/>
      <w:r>
        <w:t>new ActionListener() {</w:t>
      </w:r>
    </w:p>
    <w:p w14:paraId="78460835" w14:textId="77777777" w:rsidR="007E5E8C" w:rsidRDefault="007E5E8C" w:rsidP="007E5E8C">
      <w:r>
        <w:tab/>
      </w:r>
      <w:r>
        <w:tab/>
      </w:r>
      <w:r>
        <w:tab/>
      </w:r>
      <w:proofErr w:type="gramStart"/>
      <w:r>
        <w:t>public</w:t>
      </w:r>
      <w:proofErr w:type="gramEnd"/>
      <w:r>
        <w:t xml:space="preserve"> void actionPerformed(ActionEvent e) {</w:t>
      </w:r>
    </w:p>
    <w:p w14:paraId="31B5E05A" w14:textId="77777777" w:rsidR="007E5E8C" w:rsidRDefault="007E5E8C" w:rsidP="007E5E8C">
      <w:r>
        <w:tab/>
      </w:r>
      <w:r>
        <w:tab/>
      </w:r>
      <w:r>
        <w:tab/>
      </w:r>
      <w:r>
        <w:tab/>
      </w:r>
    </w:p>
    <w:p w14:paraId="296CA35B" w14:textId="77777777" w:rsidR="007E5E8C" w:rsidRDefault="007E5E8C" w:rsidP="007E5E8C">
      <w:r>
        <w:tab/>
      </w:r>
      <w:r>
        <w:tab/>
      </w:r>
      <w:r>
        <w:tab/>
      </w:r>
      <w:r>
        <w:tab/>
      </w:r>
      <w:proofErr w:type="gramStart"/>
      <w:r>
        <w:t>dispose</w:t>
      </w:r>
      <w:proofErr w:type="gramEnd"/>
      <w:r>
        <w:t>();</w:t>
      </w:r>
    </w:p>
    <w:p w14:paraId="47C3988C" w14:textId="77777777" w:rsidR="007E5E8C" w:rsidRDefault="007E5E8C" w:rsidP="007E5E8C">
      <w:r>
        <w:tab/>
      </w:r>
      <w:r>
        <w:tab/>
      </w:r>
      <w:r>
        <w:tab/>
        <w:t>}</w:t>
      </w:r>
    </w:p>
    <w:p w14:paraId="35C01F6E" w14:textId="77777777" w:rsidR="007E5E8C" w:rsidRDefault="007E5E8C" w:rsidP="007E5E8C">
      <w:r>
        <w:tab/>
      </w:r>
      <w:r>
        <w:tab/>
        <w:t>});</w:t>
      </w:r>
    </w:p>
    <w:p w14:paraId="2682A05F" w14:textId="77777777" w:rsidR="007E5E8C" w:rsidRDefault="007E5E8C" w:rsidP="007E5E8C">
      <w:r>
        <w:tab/>
      </w:r>
      <w:r>
        <w:tab/>
        <w:t>sl_</w:t>
      </w:r>
      <w:proofErr w:type="gramStart"/>
      <w:r>
        <w:t>contentPane.putConstraint(</w:t>
      </w:r>
      <w:proofErr w:type="gramEnd"/>
      <w:r>
        <w:t>SpringLayout.SOUTH, btnVolver, -22, SpringLayout.SOUTH, contentPane);</w:t>
      </w:r>
    </w:p>
    <w:p w14:paraId="7C4F1514" w14:textId="77777777" w:rsidR="007E5E8C" w:rsidRDefault="007E5E8C" w:rsidP="007E5E8C">
      <w:r>
        <w:tab/>
      </w:r>
      <w:r>
        <w:tab/>
        <w:t>sl_</w:t>
      </w:r>
      <w:proofErr w:type="gramStart"/>
      <w:r>
        <w:t>contentPane.putConstraint(</w:t>
      </w:r>
      <w:proofErr w:type="gramEnd"/>
      <w:r>
        <w:t>SpringLayout.EAST, btnVolver, -22, SpringLayout.EAST, contentPane);</w:t>
      </w:r>
    </w:p>
    <w:p w14:paraId="00E8A5CB" w14:textId="77777777" w:rsidR="007E5E8C" w:rsidRDefault="007E5E8C" w:rsidP="007E5E8C">
      <w:r>
        <w:tab/>
      </w:r>
      <w:r>
        <w:tab/>
      </w:r>
      <w:proofErr w:type="gramStart"/>
      <w:r>
        <w:t>contentPane.add(</w:t>
      </w:r>
      <w:proofErr w:type="gramEnd"/>
      <w:r>
        <w:t>btnVolver);</w:t>
      </w:r>
    </w:p>
    <w:p w14:paraId="782D043B" w14:textId="77777777" w:rsidR="007E5E8C" w:rsidRDefault="007E5E8C" w:rsidP="007E5E8C">
      <w:r>
        <w:tab/>
        <w:t>}</w:t>
      </w:r>
    </w:p>
    <w:p w14:paraId="58562A4E" w14:textId="72084112" w:rsidR="007E5E8C" w:rsidRDefault="007E5E8C" w:rsidP="007E5E8C">
      <w:r>
        <w:t>}</w:t>
      </w:r>
    </w:p>
    <w:p w14:paraId="41B53BA9" w14:textId="06383B0B" w:rsidR="007E5E8C" w:rsidRDefault="007E5E8C" w:rsidP="007E5E8C">
      <w:pPr>
        <w:pStyle w:val="Ttulo2"/>
      </w:pPr>
      <w:bookmarkStart w:id="9" w:name="_Toc113265465"/>
      <w:r>
        <w:t>VentanaConsultarAgenda.java</w:t>
      </w:r>
      <w:bookmarkEnd w:id="9"/>
    </w:p>
    <w:p w14:paraId="394F4978" w14:textId="77777777" w:rsidR="00A26882" w:rsidRPr="00A26882" w:rsidRDefault="00A26882" w:rsidP="00A26882">
      <w:pPr>
        <w:pStyle w:val="Ttulo2"/>
        <w:rPr>
          <w:caps w:val="0"/>
          <w:spacing w:val="0"/>
        </w:rPr>
      </w:pPr>
      <w:bookmarkStart w:id="10" w:name="_Toc113265466"/>
      <w:proofErr w:type="gramStart"/>
      <w:r w:rsidRPr="00A26882">
        <w:rPr>
          <w:caps w:val="0"/>
          <w:spacing w:val="0"/>
        </w:rPr>
        <w:t>package</w:t>
      </w:r>
      <w:proofErr w:type="gramEnd"/>
      <w:r w:rsidRPr="00A26882">
        <w:rPr>
          <w:caps w:val="0"/>
          <w:spacing w:val="0"/>
        </w:rPr>
        <w:t xml:space="preserve"> seminarioProgramacion;</w:t>
      </w:r>
    </w:p>
    <w:p w14:paraId="31C25B42" w14:textId="77777777" w:rsidR="00A26882" w:rsidRPr="00A26882" w:rsidRDefault="00A26882" w:rsidP="00A26882">
      <w:pPr>
        <w:pStyle w:val="Ttulo2"/>
        <w:rPr>
          <w:caps w:val="0"/>
          <w:spacing w:val="0"/>
        </w:rPr>
      </w:pPr>
    </w:p>
    <w:p w14:paraId="0833C494" w14:textId="77777777" w:rsidR="00A26882" w:rsidRPr="00A26882" w:rsidRDefault="00A26882" w:rsidP="00A26882">
      <w:pPr>
        <w:pStyle w:val="Ttulo2"/>
        <w:rPr>
          <w:caps w:val="0"/>
          <w:spacing w:val="0"/>
        </w:rPr>
      </w:pPr>
      <w:proofErr w:type="gramStart"/>
      <w:r w:rsidRPr="00A26882">
        <w:rPr>
          <w:caps w:val="0"/>
          <w:spacing w:val="0"/>
        </w:rPr>
        <w:t>import</w:t>
      </w:r>
      <w:proofErr w:type="gramEnd"/>
      <w:r w:rsidRPr="00A26882">
        <w:rPr>
          <w:caps w:val="0"/>
          <w:spacing w:val="0"/>
        </w:rPr>
        <w:t xml:space="preserve"> javax.swing.JFrame;</w:t>
      </w:r>
    </w:p>
    <w:p w14:paraId="45090DD3" w14:textId="77777777" w:rsidR="00A26882" w:rsidRPr="00A26882" w:rsidRDefault="00A26882" w:rsidP="00A26882">
      <w:pPr>
        <w:pStyle w:val="Ttulo2"/>
        <w:rPr>
          <w:caps w:val="0"/>
          <w:spacing w:val="0"/>
        </w:rPr>
      </w:pPr>
      <w:proofErr w:type="gramStart"/>
      <w:r w:rsidRPr="00A26882">
        <w:rPr>
          <w:caps w:val="0"/>
          <w:spacing w:val="0"/>
        </w:rPr>
        <w:t>import</w:t>
      </w:r>
      <w:proofErr w:type="gramEnd"/>
      <w:r w:rsidRPr="00A26882">
        <w:rPr>
          <w:caps w:val="0"/>
          <w:spacing w:val="0"/>
        </w:rPr>
        <w:t xml:space="preserve"> javax.swing.JPanel;</w:t>
      </w:r>
    </w:p>
    <w:p w14:paraId="07642A01" w14:textId="77777777" w:rsidR="00A26882" w:rsidRPr="00A26882" w:rsidRDefault="00A26882" w:rsidP="00A26882">
      <w:pPr>
        <w:pStyle w:val="Ttulo2"/>
        <w:rPr>
          <w:caps w:val="0"/>
          <w:spacing w:val="0"/>
        </w:rPr>
      </w:pPr>
      <w:proofErr w:type="gramStart"/>
      <w:r w:rsidRPr="00A26882">
        <w:rPr>
          <w:caps w:val="0"/>
          <w:spacing w:val="0"/>
        </w:rPr>
        <w:t>import</w:t>
      </w:r>
      <w:proofErr w:type="gramEnd"/>
      <w:r w:rsidRPr="00A26882">
        <w:rPr>
          <w:caps w:val="0"/>
          <w:spacing w:val="0"/>
        </w:rPr>
        <w:t xml:space="preserve"> javax.swing.SpringLayout;</w:t>
      </w:r>
    </w:p>
    <w:p w14:paraId="28AC0D61" w14:textId="77777777" w:rsidR="00A26882" w:rsidRPr="00A26882" w:rsidRDefault="00A26882" w:rsidP="00A26882">
      <w:pPr>
        <w:pStyle w:val="Ttulo2"/>
        <w:rPr>
          <w:caps w:val="0"/>
          <w:spacing w:val="0"/>
        </w:rPr>
      </w:pPr>
      <w:proofErr w:type="gramStart"/>
      <w:r w:rsidRPr="00A26882">
        <w:rPr>
          <w:caps w:val="0"/>
          <w:spacing w:val="0"/>
        </w:rPr>
        <w:t>import</w:t>
      </w:r>
      <w:proofErr w:type="gramEnd"/>
      <w:r w:rsidRPr="00A26882">
        <w:rPr>
          <w:caps w:val="0"/>
          <w:spacing w:val="0"/>
        </w:rPr>
        <w:t xml:space="preserve"> javax.swing.table.DefaultTableModel;</w:t>
      </w:r>
    </w:p>
    <w:p w14:paraId="6B8A11BC" w14:textId="77777777" w:rsidR="00A26882" w:rsidRPr="00A26882" w:rsidRDefault="00A26882" w:rsidP="00A26882">
      <w:pPr>
        <w:pStyle w:val="Ttulo2"/>
        <w:rPr>
          <w:caps w:val="0"/>
          <w:spacing w:val="0"/>
        </w:rPr>
      </w:pPr>
      <w:proofErr w:type="gramStart"/>
      <w:r w:rsidRPr="00A26882">
        <w:rPr>
          <w:caps w:val="0"/>
          <w:spacing w:val="0"/>
        </w:rPr>
        <w:t>import</w:t>
      </w:r>
      <w:proofErr w:type="gramEnd"/>
      <w:r w:rsidRPr="00A26882">
        <w:rPr>
          <w:caps w:val="0"/>
          <w:spacing w:val="0"/>
        </w:rPr>
        <w:t xml:space="preserve"> javax.swing.JScrollPane;</w:t>
      </w:r>
    </w:p>
    <w:p w14:paraId="2AD74EC9" w14:textId="77777777" w:rsidR="00A26882" w:rsidRPr="00A26882" w:rsidRDefault="00A26882" w:rsidP="00A26882">
      <w:pPr>
        <w:pStyle w:val="Ttulo2"/>
        <w:rPr>
          <w:caps w:val="0"/>
          <w:spacing w:val="0"/>
        </w:rPr>
      </w:pPr>
      <w:proofErr w:type="gramStart"/>
      <w:r w:rsidRPr="00A26882">
        <w:rPr>
          <w:caps w:val="0"/>
          <w:spacing w:val="0"/>
        </w:rPr>
        <w:t>import</w:t>
      </w:r>
      <w:proofErr w:type="gramEnd"/>
      <w:r w:rsidRPr="00A26882">
        <w:rPr>
          <w:caps w:val="0"/>
          <w:spacing w:val="0"/>
        </w:rPr>
        <w:t xml:space="preserve"> javax.swing.JTable;</w:t>
      </w:r>
    </w:p>
    <w:p w14:paraId="20F647AB" w14:textId="77777777" w:rsidR="00A26882" w:rsidRPr="00A26882" w:rsidRDefault="00A26882" w:rsidP="00A26882">
      <w:pPr>
        <w:pStyle w:val="Ttulo2"/>
        <w:rPr>
          <w:caps w:val="0"/>
          <w:spacing w:val="0"/>
        </w:rPr>
      </w:pPr>
      <w:proofErr w:type="gramStart"/>
      <w:r w:rsidRPr="00A26882">
        <w:rPr>
          <w:caps w:val="0"/>
          <w:spacing w:val="0"/>
        </w:rPr>
        <w:t>import</w:t>
      </w:r>
      <w:proofErr w:type="gramEnd"/>
      <w:r w:rsidRPr="00A26882">
        <w:rPr>
          <w:caps w:val="0"/>
          <w:spacing w:val="0"/>
        </w:rPr>
        <w:t xml:space="preserve"> javax.swing.JButton;</w:t>
      </w:r>
    </w:p>
    <w:p w14:paraId="23282C03" w14:textId="77777777" w:rsidR="00A26882" w:rsidRPr="00A26882" w:rsidRDefault="00A26882" w:rsidP="00A26882">
      <w:pPr>
        <w:pStyle w:val="Ttulo2"/>
        <w:rPr>
          <w:caps w:val="0"/>
          <w:spacing w:val="0"/>
        </w:rPr>
      </w:pPr>
      <w:proofErr w:type="gramStart"/>
      <w:r w:rsidRPr="00A26882">
        <w:rPr>
          <w:caps w:val="0"/>
          <w:spacing w:val="0"/>
        </w:rPr>
        <w:t>import</w:t>
      </w:r>
      <w:proofErr w:type="gramEnd"/>
      <w:r w:rsidRPr="00A26882">
        <w:rPr>
          <w:caps w:val="0"/>
          <w:spacing w:val="0"/>
        </w:rPr>
        <w:t xml:space="preserve"> javax.swing.JLabel;</w:t>
      </w:r>
    </w:p>
    <w:p w14:paraId="572D2E1A" w14:textId="77777777" w:rsidR="00A26882" w:rsidRPr="00A26882" w:rsidRDefault="00A26882" w:rsidP="00A26882">
      <w:pPr>
        <w:pStyle w:val="Ttulo2"/>
        <w:rPr>
          <w:caps w:val="0"/>
          <w:spacing w:val="0"/>
        </w:rPr>
      </w:pPr>
      <w:proofErr w:type="gramStart"/>
      <w:r w:rsidRPr="00A26882">
        <w:rPr>
          <w:caps w:val="0"/>
          <w:spacing w:val="0"/>
        </w:rPr>
        <w:lastRenderedPageBreak/>
        <w:t>import</w:t>
      </w:r>
      <w:proofErr w:type="gramEnd"/>
      <w:r w:rsidRPr="00A26882">
        <w:rPr>
          <w:caps w:val="0"/>
          <w:spacing w:val="0"/>
        </w:rPr>
        <w:t xml:space="preserve"> javax.swing.JComboBox;</w:t>
      </w:r>
    </w:p>
    <w:p w14:paraId="7B4E926E" w14:textId="77777777" w:rsidR="00A26882" w:rsidRPr="00A26882" w:rsidRDefault="00A26882" w:rsidP="00A26882">
      <w:pPr>
        <w:pStyle w:val="Ttulo2"/>
        <w:rPr>
          <w:caps w:val="0"/>
          <w:spacing w:val="0"/>
        </w:rPr>
      </w:pPr>
      <w:proofErr w:type="gramStart"/>
      <w:r w:rsidRPr="00A26882">
        <w:rPr>
          <w:caps w:val="0"/>
          <w:spacing w:val="0"/>
        </w:rPr>
        <w:t>import</w:t>
      </w:r>
      <w:proofErr w:type="gramEnd"/>
      <w:r w:rsidRPr="00A26882">
        <w:rPr>
          <w:caps w:val="0"/>
          <w:spacing w:val="0"/>
        </w:rPr>
        <w:t xml:space="preserve"> java.awt.event.ActionListener;</w:t>
      </w:r>
    </w:p>
    <w:p w14:paraId="105470E3" w14:textId="77777777" w:rsidR="00A26882" w:rsidRPr="00A26882" w:rsidRDefault="00A26882" w:rsidP="00A26882">
      <w:pPr>
        <w:pStyle w:val="Ttulo2"/>
        <w:rPr>
          <w:caps w:val="0"/>
          <w:spacing w:val="0"/>
        </w:rPr>
      </w:pPr>
      <w:proofErr w:type="gramStart"/>
      <w:r w:rsidRPr="00A26882">
        <w:rPr>
          <w:caps w:val="0"/>
          <w:spacing w:val="0"/>
        </w:rPr>
        <w:t>import</w:t>
      </w:r>
      <w:proofErr w:type="gramEnd"/>
      <w:r w:rsidRPr="00A26882">
        <w:rPr>
          <w:caps w:val="0"/>
          <w:spacing w:val="0"/>
        </w:rPr>
        <w:t xml:space="preserve"> java.awt.event.ActionEvent;</w:t>
      </w:r>
    </w:p>
    <w:p w14:paraId="127B6FBC" w14:textId="77777777" w:rsidR="00A26882" w:rsidRPr="00A26882" w:rsidRDefault="00A26882" w:rsidP="00A26882">
      <w:pPr>
        <w:pStyle w:val="Ttulo2"/>
        <w:rPr>
          <w:caps w:val="0"/>
          <w:spacing w:val="0"/>
        </w:rPr>
      </w:pPr>
      <w:proofErr w:type="gramStart"/>
      <w:r w:rsidRPr="00A26882">
        <w:rPr>
          <w:caps w:val="0"/>
          <w:spacing w:val="0"/>
        </w:rPr>
        <w:t>import</w:t>
      </w:r>
      <w:proofErr w:type="gramEnd"/>
      <w:r w:rsidRPr="00A26882">
        <w:rPr>
          <w:caps w:val="0"/>
          <w:spacing w:val="0"/>
        </w:rPr>
        <w:t xml:space="preserve"> javax.swing.DefaultComboBoxModel;</w:t>
      </w:r>
    </w:p>
    <w:p w14:paraId="247A4CC6" w14:textId="77777777" w:rsidR="00A26882" w:rsidRPr="00A26882" w:rsidRDefault="00A26882" w:rsidP="00A26882">
      <w:pPr>
        <w:pStyle w:val="Ttulo2"/>
        <w:rPr>
          <w:caps w:val="0"/>
          <w:spacing w:val="0"/>
        </w:rPr>
      </w:pPr>
      <w:proofErr w:type="gramStart"/>
      <w:r w:rsidRPr="00A26882">
        <w:rPr>
          <w:caps w:val="0"/>
          <w:spacing w:val="0"/>
        </w:rPr>
        <w:t>import</w:t>
      </w:r>
      <w:proofErr w:type="gramEnd"/>
      <w:r w:rsidRPr="00A26882">
        <w:rPr>
          <w:caps w:val="0"/>
          <w:spacing w:val="0"/>
        </w:rPr>
        <w:t xml:space="preserve"> javax.swing.JTextField;</w:t>
      </w:r>
    </w:p>
    <w:p w14:paraId="02E01ABB" w14:textId="77777777" w:rsidR="00A26882" w:rsidRPr="00A26882" w:rsidRDefault="00A26882" w:rsidP="00A26882">
      <w:pPr>
        <w:pStyle w:val="Ttulo2"/>
        <w:rPr>
          <w:caps w:val="0"/>
          <w:spacing w:val="0"/>
        </w:rPr>
      </w:pPr>
    </w:p>
    <w:p w14:paraId="6A6E2065" w14:textId="77777777" w:rsidR="00A26882" w:rsidRPr="00A26882" w:rsidRDefault="00A26882" w:rsidP="00A26882">
      <w:pPr>
        <w:pStyle w:val="Ttulo2"/>
        <w:rPr>
          <w:caps w:val="0"/>
          <w:spacing w:val="0"/>
        </w:rPr>
      </w:pPr>
      <w:proofErr w:type="gramStart"/>
      <w:r w:rsidRPr="00A26882">
        <w:rPr>
          <w:caps w:val="0"/>
          <w:spacing w:val="0"/>
        </w:rPr>
        <w:t>public</w:t>
      </w:r>
      <w:proofErr w:type="gramEnd"/>
      <w:r w:rsidRPr="00A26882">
        <w:rPr>
          <w:caps w:val="0"/>
          <w:spacing w:val="0"/>
        </w:rPr>
        <w:t xml:space="preserve"> class VentanaConfultarAgenda extends Ventanas {</w:t>
      </w:r>
    </w:p>
    <w:p w14:paraId="1DDD9FD5" w14:textId="77777777" w:rsidR="00A26882" w:rsidRPr="00A26882" w:rsidRDefault="00A26882" w:rsidP="00A26882">
      <w:pPr>
        <w:pStyle w:val="Ttulo2"/>
        <w:rPr>
          <w:caps w:val="0"/>
          <w:spacing w:val="0"/>
        </w:rPr>
      </w:pPr>
    </w:p>
    <w:p w14:paraId="5A497064" w14:textId="77777777" w:rsidR="00A26882" w:rsidRPr="00A26882" w:rsidRDefault="00A26882" w:rsidP="00A26882">
      <w:pPr>
        <w:pStyle w:val="Ttulo2"/>
        <w:rPr>
          <w:caps w:val="0"/>
          <w:spacing w:val="0"/>
        </w:rPr>
      </w:pPr>
      <w:r w:rsidRPr="00A26882">
        <w:rPr>
          <w:caps w:val="0"/>
          <w:spacing w:val="0"/>
        </w:rPr>
        <w:tab/>
      </w:r>
      <w:proofErr w:type="gramStart"/>
      <w:r w:rsidRPr="00A26882">
        <w:rPr>
          <w:caps w:val="0"/>
          <w:spacing w:val="0"/>
        </w:rPr>
        <w:t>private</w:t>
      </w:r>
      <w:proofErr w:type="gramEnd"/>
      <w:r w:rsidRPr="00A26882">
        <w:rPr>
          <w:caps w:val="0"/>
          <w:spacing w:val="0"/>
        </w:rPr>
        <w:t xml:space="preserve"> static final long serialVersionUID = 1L;</w:t>
      </w:r>
    </w:p>
    <w:p w14:paraId="4E698724" w14:textId="77777777" w:rsidR="00A26882" w:rsidRPr="00A26882" w:rsidRDefault="00A26882" w:rsidP="00A26882">
      <w:pPr>
        <w:pStyle w:val="Ttulo2"/>
        <w:rPr>
          <w:caps w:val="0"/>
          <w:spacing w:val="0"/>
        </w:rPr>
      </w:pPr>
      <w:r w:rsidRPr="00A26882">
        <w:rPr>
          <w:caps w:val="0"/>
          <w:spacing w:val="0"/>
        </w:rPr>
        <w:tab/>
      </w:r>
      <w:proofErr w:type="gramStart"/>
      <w:r w:rsidRPr="00A26882">
        <w:rPr>
          <w:caps w:val="0"/>
          <w:spacing w:val="0"/>
        </w:rPr>
        <w:t>private</w:t>
      </w:r>
      <w:proofErr w:type="gramEnd"/>
      <w:r w:rsidRPr="00A26882">
        <w:rPr>
          <w:caps w:val="0"/>
          <w:spacing w:val="0"/>
        </w:rPr>
        <w:t xml:space="preserve"> JPanel contentPane;</w:t>
      </w:r>
    </w:p>
    <w:p w14:paraId="41724F9D" w14:textId="77777777" w:rsidR="00A26882" w:rsidRPr="00A26882" w:rsidRDefault="00A26882" w:rsidP="00A26882">
      <w:pPr>
        <w:pStyle w:val="Ttulo2"/>
        <w:rPr>
          <w:caps w:val="0"/>
          <w:spacing w:val="0"/>
        </w:rPr>
      </w:pPr>
      <w:r w:rsidRPr="00A26882">
        <w:rPr>
          <w:caps w:val="0"/>
          <w:spacing w:val="0"/>
        </w:rPr>
        <w:tab/>
      </w:r>
      <w:proofErr w:type="gramStart"/>
      <w:r w:rsidRPr="00A26882">
        <w:rPr>
          <w:caps w:val="0"/>
          <w:spacing w:val="0"/>
        </w:rPr>
        <w:t>private</w:t>
      </w:r>
      <w:proofErr w:type="gramEnd"/>
      <w:r w:rsidRPr="00A26882">
        <w:rPr>
          <w:caps w:val="0"/>
          <w:spacing w:val="0"/>
        </w:rPr>
        <w:t xml:space="preserve"> JScrollPane scrollTabla;</w:t>
      </w:r>
    </w:p>
    <w:p w14:paraId="59650437" w14:textId="77777777" w:rsidR="00A26882" w:rsidRPr="00A26882" w:rsidRDefault="00A26882" w:rsidP="00A26882">
      <w:pPr>
        <w:pStyle w:val="Ttulo2"/>
        <w:rPr>
          <w:caps w:val="0"/>
          <w:spacing w:val="0"/>
        </w:rPr>
      </w:pPr>
      <w:r w:rsidRPr="00A26882">
        <w:rPr>
          <w:caps w:val="0"/>
          <w:spacing w:val="0"/>
        </w:rPr>
        <w:tab/>
      </w:r>
      <w:proofErr w:type="gramStart"/>
      <w:r w:rsidRPr="00A26882">
        <w:rPr>
          <w:caps w:val="0"/>
          <w:spacing w:val="0"/>
        </w:rPr>
        <w:t>private</w:t>
      </w:r>
      <w:proofErr w:type="gramEnd"/>
      <w:r w:rsidRPr="00A26882">
        <w:rPr>
          <w:caps w:val="0"/>
          <w:spacing w:val="0"/>
        </w:rPr>
        <w:t xml:space="preserve"> JTable agenda;</w:t>
      </w:r>
    </w:p>
    <w:p w14:paraId="135F8514" w14:textId="77777777" w:rsidR="00A26882" w:rsidRPr="00A26882" w:rsidRDefault="00A26882" w:rsidP="00A26882">
      <w:pPr>
        <w:pStyle w:val="Ttulo2"/>
        <w:rPr>
          <w:caps w:val="0"/>
          <w:spacing w:val="0"/>
        </w:rPr>
      </w:pPr>
      <w:r w:rsidRPr="00A26882">
        <w:rPr>
          <w:caps w:val="0"/>
          <w:spacing w:val="0"/>
        </w:rPr>
        <w:tab/>
      </w:r>
      <w:proofErr w:type="gramStart"/>
      <w:r w:rsidRPr="00A26882">
        <w:rPr>
          <w:caps w:val="0"/>
          <w:spacing w:val="0"/>
        </w:rPr>
        <w:t>private</w:t>
      </w:r>
      <w:proofErr w:type="gramEnd"/>
      <w:r w:rsidRPr="00A26882">
        <w:rPr>
          <w:caps w:val="0"/>
          <w:spacing w:val="0"/>
        </w:rPr>
        <w:t xml:space="preserve"> JComboBox&lt;Object&gt; comboBoxEspecialidad;</w:t>
      </w:r>
    </w:p>
    <w:p w14:paraId="52811499" w14:textId="77777777" w:rsidR="00A26882" w:rsidRPr="00A26882" w:rsidRDefault="00A26882" w:rsidP="00A26882">
      <w:pPr>
        <w:pStyle w:val="Ttulo2"/>
        <w:rPr>
          <w:caps w:val="0"/>
          <w:spacing w:val="0"/>
        </w:rPr>
      </w:pPr>
      <w:r w:rsidRPr="00A26882">
        <w:rPr>
          <w:caps w:val="0"/>
          <w:spacing w:val="0"/>
        </w:rPr>
        <w:tab/>
      </w:r>
      <w:proofErr w:type="gramStart"/>
      <w:r w:rsidRPr="00A26882">
        <w:rPr>
          <w:caps w:val="0"/>
          <w:spacing w:val="0"/>
        </w:rPr>
        <w:t>private</w:t>
      </w:r>
      <w:proofErr w:type="gramEnd"/>
      <w:r w:rsidRPr="00A26882">
        <w:rPr>
          <w:caps w:val="0"/>
          <w:spacing w:val="0"/>
        </w:rPr>
        <w:t xml:space="preserve"> JComboBox&lt;Object&gt; comboBoxMes;</w:t>
      </w:r>
    </w:p>
    <w:p w14:paraId="3D002499" w14:textId="77777777" w:rsidR="00A26882" w:rsidRPr="00A26882" w:rsidRDefault="00A26882" w:rsidP="00A26882">
      <w:pPr>
        <w:pStyle w:val="Ttulo2"/>
        <w:rPr>
          <w:caps w:val="0"/>
          <w:spacing w:val="0"/>
        </w:rPr>
      </w:pPr>
      <w:r w:rsidRPr="00A26882">
        <w:rPr>
          <w:caps w:val="0"/>
          <w:spacing w:val="0"/>
        </w:rPr>
        <w:tab/>
      </w:r>
      <w:proofErr w:type="gramStart"/>
      <w:r w:rsidRPr="00A26882">
        <w:rPr>
          <w:caps w:val="0"/>
          <w:spacing w:val="0"/>
        </w:rPr>
        <w:t>private</w:t>
      </w:r>
      <w:proofErr w:type="gramEnd"/>
      <w:r w:rsidRPr="00A26882">
        <w:rPr>
          <w:caps w:val="0"/>
          <w:spacing w:val="0"/>
        </w:rPr>
        <w:t xml:space="preserve"> JComboBox&lt;Object&gt; comboBoxDia;</w:t>
      </w:r>
    </w:p>
    <w:p w14:paraId="4988D474" w14:textId="77777777" w:rsidR="00A26882" w:rsidRPr="00A26882" w:rsidRDefault="00A26882" w:rsidP="00A26882">
      <w:pPr>
        <w:pStyle w:val="Ttulo2"/>
        <w:rPr>
          <w:caps w:val="0"/>
          <w:spacing w:val="0"/>
        </w:rPr>
      </w:pPr>
      <w:r w:rsidRPr="00A26882">
        <w:rPr>
          <w:caps w:val="0"/>
          <w:spacing w:val="0"/>
        </w:rPr>
        <w:tab/>
      </w:r>
      <w:proofErr w:type="gramStart"/>
      <w:r w:rsidRPr="00A26882">
        <w:rPr>
          <w:caps w:val="0"/>
          <w:spacing w:val="0"/>
        </w:rPr>
        <w:t>private</w:t>
      </w:r>
      <w:proofErr w:type="gramEnd"/>
      <w:r w:rsidRPr="00A26882">
        <w:rPr>
          <w:caps w:val="0"/>
          <w:spacing w:val="0"/>
        </w:rPr>
        <w:t xml:space="preserve"> JTextField txtNombreApellido;</w:t>
      </w:r>
    </w:p>
    <w:p w14:paraId="214B3BF0" w14:textId="77777777" w:rsidR="00A26882" w:rsidRPr="00A26882" w:rsidRDefault="00A26882" w:rsidP="00A26882">
      <w:pPr>
        <w:pStyle w:val="Ttulo2"/>
        <w:rPr>
          <w:caps w:val="0"/>
          <w:spacing w:val="0"/>
        </w:rPr>
      </w:pPr>
    </w:p>
    <w:p w14:paraId="5E4718D6" w14:textId="77777777" w:rsidR="00A26882" w:rsidRPr="00A26882" w:rsidRDefault="00A26882" w:rsidP="00A26882">
      <w:pPr>
        <w:pStyle w:val="Ttulo2"/>
        <w:rPr>
          <w:caps w:val="0"/>
          <w:spacing w:val="0"/>
        </w:rPr>
      </w:pPr>
      <w:r w:rsidRPr="00A26882">
        <w:rPr>
          <w:caps w:val="0"/>
          <w:spacing w:val="0"/>
        </w:rPr>
        <w:tab/>
      </w:r>
      <w:proofErr w:type="gramStart"/>
      <w:r w:rsidRPr="00A26882">
        <w:rPr>
          <w:caps w:val="0"/>
          <w:spacing w:val="0"/>
        </w:rPr>
        <w:t>public</w:t>
      </w:r>
      <w:proofErr w:type="gramEnd"/>
      <w:r w:rsidRPr="00A26882">
        <w:rPr>
          <w:caps w:val="0"/>
          <w:spacing w:val="0"/>
        </w:rPr>
        <w:t xml:space="preserve"> VentanaConfultarAgenda(String nombreVentana) {</w:t>
      </w:r>
    </w:p>
    <w:p w14:paraId="6890C1DA" w14:textId="77777777" w:rsidR="00A26882" w:rsidRPr="00A26882" w:rsidRDefault="00A26882" w:rsidP="00A26882">
      <w:pPr>
        <w:pStyle w:val="Ttulo2"/>
        <w:rPr>
          <w:caps w:val="0"/>
          <w:spacing w:val="0"/>
        </w:rPr>
      </w:pPr>
    </w:p>
    <w:p w14:paraId="1469A88E"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r>
      <w:proofErr w:type="gramStart"/>
      <w:r w:rsidRPr="00A26882">
        <w:rPr>
          <w:caps w:val="0"/>
          <w:spacing w:val="0"/>
        </w:rPr>
        <w:t>super(</w:t>
      </w:r>
      <w:proofErr w:type="gramEnd"/>
      <w:r w:rsidRPr="00A26882">
        <w:rPr>
          <w:caps w:val="0"/>
          <w:spacing w:val="0"/>
        </w:rPr>
        <w:t>nombreVentana);</w:t>
      </w:r>
    </w:p>
    <w:p w14:paraId="347419B1"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r>
      <w:proofErr w:type="gramStart"/>
      <w:r w:rsidRPr="00A26882">
        <w:rPr>
          <w:caps w:val="0"/>
          <w:spacing w:val="0"/>
        </w:rPr>
        <w:t>setDefaultCloseOperation(</w:t>
      </w:r>
      <w:proofErr w:type="gramEnd"/>
      <w:r w:rsidRPr="00A26882">
        <w:rPr>
          <w:caps w:val="0"/>
          <w:spacing w:val="0"/>
        </w:rPr>
        <w:t>JFrame.DISPOSE_ON_CLOSE);</w:t>
      </w:r>
    </w:p>
    <w:p w14:paraId="650A676D"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r>
      <w:proofErr w:type="gramStart"/>
      <w:r w:rsidRPr="00A26882">
        <w:rPr>
          <w:caps w:val="0"/>
          <w:spacing w:val="0"/>
        </w:rPr>
        <w:t>contentPane</w:t>
      </w:r>
      <w:proofErr w:type="gramEnd"/>
      <w:r w:rsidRPr="00A26882">
        <w:rPr>
          <w:caps w:val="0"/>
          <w:spacing w:val="0"/>
        </w:rPr>
        <w:t xml:space="preserve"> = new JPanel();</w:t>
      </w:r>
    </w:p>
    <w:p w14:paraId="5B2EAF6A"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r>
      <w:proofErr w:type="gramStart"/>
      <w:r w:rsidRPr="00A26882">
        <w:rPr>
          <w:caps w:val="0"/>
          <w:spacing w:val="0"/>
        </w:rPr>
        <w:t>setContentPane(</w:t>
      </w:r>
      <w:proofErr w:type="gramEnd"/>
      <w:r w:rsidRPr="00A26882">
        <w:rPr>
          <w:caps w:val="0"/>
          <w:spacing w:val="0"/>
        </w:rPr>
        <w:t>contentPane);</w:t>
      </w:r>
    </w:p>
    <w:p w14:paraId="290C6826"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t xml:space="preserve">SpringLayout sl_contentPane = new </w:t>
      </w:r>
      <w:proofErr w:type="gramStart"/>
      <w:r w:rsidRPr="00A26882">
        <w:rPr>
          <w:caps w:val="0"/>
          <w:spacing w:val="0"/>
        </w:rPr>
        <w:t>SpringLayout(</w:t>
      </w:r>
      <w:proofErr w:type="gramEnd"/>
      <w:r w:rsidRPr="00A26882">
        <w:rPr>
          <w:caps w:val="0"/>
          <w:spacing w:val="0"/>
        </w:rPr>
        <w:t>);</w:t>
      </w:r>
    </w:p>
    <w:p w14:paraId="5C045032"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r>
      <w:proofErr w:type="gramStart"/>
      <w:r w:rsidRPr="00A26882">
        <w:rPr>
          <w:caps w:val="0"/>
          <w:spacing w:val="0"/>
        </w:rPr>
        <w:t>contentPane.setLayout(</w:t>
      </w:r>
      <w:proofErr w:type="gramEnd"/>
      <w:r w:rsidRPr="00A26882">
        <w:rPr>
          <w:caps w:val="0"/>
          <w:spacing w:val="0"/>
        </w:rPr>
        <w:t>sl_contentPane);</w:t>
      </w:r>
    </w:p>
    <w:p w14:paraId="2C857890"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r>
    </w:p>
    <w:p w14:paraId="176F0375" w14:textId="77777777" w:rsidR="00A26882" w:rsidRPr="00A26882" w:rsidRDefault="00A26882" w:rsidP="00A26882">
      <w:pPr>
        <w:pStyle w:val="Ttulo2"/>
        <w:rPr>
          <w:caps w:val="0"/>
          <w:spacing w:val="0"/>
        </w:rPr>
      </w:pPr>
      <w:r w:rsidRPr="00A26882">
        <w:rPr>
          <w:caps w:val="0"/>
          <w:spacing w:val="0"/>
        </w:rPr>
        <w:lastRenderedPageBreak/>
        <w:tab/>
      </w:r>
      <w:r w:rsidRPr="00A26882">
        <w:rPr>
          <w:caps w:val="0"/>
          <w:spacing w:val="0"/>
        </w:rPr>
        <w:tab/>
      </w:r>
      <w:proofErr w:type="gramStart"/>
      <w:r w:rsidRPr="00A26882">
        <w:rPr>
          <w:caps w:val="0"/>
          <w:spacing w:val="0"/>
        </w:rPr>
        <w:t>scrollTabla</w:t>
      </w:r>
      <w:proofErr w:type="gramEnd"/>
      <w:r w:rsidRPr="00A26882">
        <w:rPr>
          <w:caps w:val="0"/>
          <w:spacing w:val="0"/>
        </w:rPr>
        <w:t xml:space="preserve"> = new JScrollPane();</w:t>
      </w:r>
    </w:p>
    <w:p w14:paraId="18E45C80"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t>sl_</w:t>
      </w:r>
      <w:proofErr w:type="gramStart"/>
      <w:r w:rsidRPr="00A26882">
        <w:rPr>
          <w:caps w:val="0"/>
          <w:spacing w:val="0"/>
        </w:rPr>
        <w:t>contentPane.putConstraint(</w:t>
      </w:r>
      <w:proofErr w:type="gramEnd"/>
      <w:r w:rsidRPr="00A26882">
        <w:rPr>
          <w:caps w:val="0"/>
          <w:spacing w:val="0"/>
        </w:rPr>
        <w:t>SpringLayout.NORTH, scrollTabla, 57, SpringLayout.NORTH, contentPane);</w:t>
      </w:r>
    </w:p>
    <w:p w14:paraId="0BBD486F"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t>sl_</w:t>
      </w:r>
      <w:proofErr w:type="gramStart"/>
      <w:r w:rsidRPr="00A26882">
        <w:rPr>
          <w:caps w:val="0"/>
          <w:spacing w:val="0"/>
        </w:rPr>
        <w:t>contentPane.putConstraint(</w:t>
      </w:r>
      <w:proofErr w:type="gramEnd"/>
      <w:r w:rsidRPr="00A26882">
        <w:rPr>
          <w:caps w:val="0"/>
          <w:spacing w:val="0"/>
        </w:rPr>
        <w:t>SpringLayout.SOUTH, scrollTabla, -108, SpringLayout.SOUTH, contentPane);</w:t>
      </w:r>
    </w:p>
    <w:p w14:paraId="77908B0F"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r>
      <w:proofErr w:type="gramStart"/>
      <w:r w:rsidRPr="00A26882">
        <w:rPr>
          <w:caps w:val="0"/>
          <w:spacing w:val="0"/>
        </w:rPr>
        <w:t>contentPane.add(</w:t>
      </w:r>
      <w:proofErr w:type="gramEnd"/>
      <w:r w:rsidRPr="00A26882">
        <w:rPr>
          <w:caps w:val="0"/>
          <w:spacing w:val="0"/>
        </w:rPr>
        <w:t>scrollTabla);</w:t>
      </w:r>
    </w:p>
    <w:p w14:paraId="7F33BC40"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r>
      <w:proofErr w:type="gramStart"/>
      <w:r w:rsidRPr="00A26882">
        <w:rPr>
          <w:caps w:val="0"/>
          <w:spacing w:val="0"/>
        </w:rPr>
        <w:t>agenda</w:t>
      </w:r>
      <w:proofErr w:type="gramEnd"/>
      <w:r w:rsidRPr="00A26882">
        <w:rPr>
          <w:caps w:val="0"/>
          <w:spacing w:val="0"/>
        </w:rPr>
        <w:t xml:space="preserve"> = new JTable();</w:t>
      </w:r>
    </w:p>
    <w:p w14:paraId="7EC9E28D"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r>
      <w:proofErr w:type="gramStart"/>
      <w:r w:rsidRPr="00A26882">
        <w:rPr>
          <w:caps w:val="0"/>
          <w:spacing w:val="0"/>
        </w:rPr>
        <w:t>agenda.setModel(</w:t>
      </w:r>
      <w:proofErr w:type="gramEnd"/>
      <w:r w:rsidRPr="00A26882">
        <w:rPr>
          <w:caps w:val="0"/>
          <w:spacing w:val="0"/>
        </w:rPr>
        <w:t>new DefaultTableModel(</w:t>
      </w:r>
    </w:p>
    <w:p w14:paraId="22052C71"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r>
      <w:r w:rsidRPr="00A26882">
        <w:rPr>
          <w:caps w:val="0"/>
          <w:spacing w:val="0"/>
        </w:rPr>
        <w:tab/>
      </w:r>
      <w:proofErr w:type="gramStart"/>
      <w:r w:rsidRPr="00A26882">
        <w:rPr>
          <w:caps w:val="0"/>
          <w:spacing w:val="0"/>
        </w:rPr>
        <w:t>new</w:t>
      </w:r>
      <w:proofErr w:type="gramEnd"/>
      <w:r w:rsidRPr="00A26882">
        <w:rPr>
          <w:caps w:val="0"/>
          <w:spacing w:val="0"/>
        </w:rPr>
        <w:t xml:space="preserve"> Object[][] {</w:t>
      </w:r>
    </w:p>
    <w:p w14:paraId="3B86B036"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r>
      <w:r w:rsidRPr="00A26882">
        <w:rPr>
          <w:caps w:val="0"/>
          <w:spacing w:val="0"/>
        </w:rPr>
        <w:tab/>
      </w:r>
      <w:r w:rsidRPr="00A26882">
        <w:rPr>
          <w:caps w:val="0"/>
          <w:spacing w:val="0"/>
        </w:rPr>
        <w:tab/>
      </w:r>
    </w:p>
    <w:p w14:paraId="3922D432"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r>
      <w:r w:rsidRPr="00A26882">
        <w:rPr>
          <w:caps w:val="0"/>
          <w:spacing w:val="0"/>
        </w:rPr>
        <w:tab/>
      </w:r>
      <w:r w:rsidRPr="00A26882">
        <w:rPr>
          <w:caps w:val="0"/>
          <w:spacing w:val="0"/>
        </w:rPr>
        <w:tab/>
        <w:t>{</w:t>
      </w:r>
      <w:proofErr w:type="gramStart"/>
      <w:r w:rsidRPr="00A26882">
        <w:rPr>
          <w:caps w:val="0"/>
          <w:spacing w:val="0"/>
        </w:rPr>
        <w:t>null</w:t>
      </w:r>
      <w:proofErr w:type="gramEnd"/>
      <w:r w:rsidRPr="00A26882">
        <w:rPr>
          <w:caps w:val="0"/>
          <w:spacing w:val="0"/>
        </w:rPr>
        <w:t>, null, null},</w:t>
      </w:r>
    </w:p>
    <w:p w14:paraId="08334E12"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r>
      <w:r w:rsidRPr="00A26882">
        <w:rPr>
          <w:caps w:val="0"/>
          <w:spacing w:val="0"/>
        </w:rPr>
        <w:tab/>
        <w:t>},</w:t>
      </w:r>
    </w:p>
    <w:p w14:paraId="3346BC17"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r>
      <w:r w:rsidRPr="00A26882">
        <w:rPr>
          <w:caps w:val="0"/>
          <w:spacing w:val="0"/>
        </w:rPr>
        <w:tab/>
      </w:r>
      <w:proofErr w:type="gramStart"/>
      <w:r w:rsidRPr="00A26882">
        <w:rPr>
          <w:caps w:val="0"/>
          <w:spacing w:val="0"/>
        </w:rPr>
        <w:t>new</w:t>
      </w:r>
      <w:proofErr w:type="gramEnd"/>
      <w:r w:rsidRPr="00A26882">
        <w:rPr>
          <w:caps w:val="0"/>
          <w:spacing w:val="0"/>
        </w:rPr>
        <w:t xml:space="preserve"> String[] {</w:t>
      </w:r>
    </w:p>
    <w:p w14:paraId="3BAA96FF"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r>
      <w:r w:rsidRPr="00A26882">
        <w:rPr>
          <w:caps w:val="0"/>
          <w:spacing w:val="0"/>
        </w:rPr>
        <w:tab/>
      </w:r>
      <w:r w:rsidRPr="00A26882">
        <w:rPr>
          <w:caps w:val="0"/>
          <w:spacing w:val="0"/>
        </w:rPr>
        <w:tab/>
        <w:t>"Hora", "Disponibilidad", "Sel."</w:t>
      </w:r>
    </w:p>
    <w:p w14:paraId="1A6F89E8"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r>
      <w:r w:rsidRPr="00A26882">
        <w:rPr>
          <w:caps w:val="0"/>
          <w:spacing w:val="0"/>
        </w:rPr>
        <w:tab/>
        <w:t>}</w:t>
      </w:r>
    </w:p>
    <w:p w14:paraId="440A57E2"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t>));</w:t>
      </w:r>
    </w:p>
    <w:p w14:paraId="5BDA4155"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t>sl_</w:t>
      </w:r>
      <w:proofErr w:type="gramStart"/>
      <w:r w:rsidRPr="00A26882">
        <w:rPr>
          <w:caps w:val="0"/>
          <w:spacing w:val="0"/>
        </w:rPr>
        <w:t>contentPane.putConstraint(</w:t>
      </w:r>
      <w:proofErr w:type="gramEnd"/>
      <w:r w:rsidRPr="00A26882">
        <w:rPr>
          <w:caps w:val="0"/>
          <w:spacing w:val="0"/>
        </w:rPr>
        <w:t>SpringLayout.WEST, scrollTabla, 11, SpringLayout.WEST, contentPane);</w:t>
      </w:r>
    </w:p>
    <w:p w14:paraId="5F09379D"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r>
      <w:proofErr w:type="gramStart"/>
      <w:r w:rsidRPr="00A26882">
        <w:rPr>
          <w:caps w:val="0"/>
          <w:spacing w:val="0"/>
        </w:rPr>
        <w:t>scrollTabla.setViewportView(</w:t>
      </w:r>
      <w:proofErr w:type="gramEnd"/>
      <w:r w:rsidRPr="00A26882">
        <w:rPr>
          <w:caps w:val="0"/>
          <w:spacing w:val="0"/>
        </w:rPr>
        <w:t>agenda);</w:t>
      </w:r>
    </w:p>
    <w:p w14:paraId="7FA764C9"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r>
    </w:p>
    <w:p w14:paraId="53D282A8" w14:textId="77777777" w:rsidR="00A26882" w:rsidRPr="00A26882" w:rsidRDefault="00A26882" w:rsidP="00A26882">
      <w:pPr>
        <w:pStyle w:val="Ttulo2"/>
        <w:rPr>
          <w:caps w:val="0"/>
          <w:spacing w:val="0"/>
        </w:rPr>
      </w:pPr>
    </w:p>
    <w:p w14:paraId="4DEB48D0"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t xml:space="preserve">JLabel lblEspecialidad = new </w:t>
      </w:r>
      <w:proofErr w:type="gramStart"/>
      <w:r w:rsidRPr="00A26882">
        <w:rPr>
          <w:caps w:val="0"/>
          <w:spacing w:val="0"/>
        </w:rPr>
        <w:t>JLabel(</w:t>
      </w:r>
      <w:proofErr w:type="gramEnd"/>
      <w:r w:rsidRPr="00A26882">
        <w:rPr>
          <w:caps w:val="0"/>
          <w:spacing w:val="0"/>
        </w:rPr>
        <w:t>"Especialidad:");</w:t>
      </w:r>
    </w:p>
    <w:p w14:paraId="56552EF9"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t>sl_</w:t>
      </w:r>
      <w:proofErr w:type="gramStart"/>
      <w:r w:rsidRPr="00A26882">
        <w:rPr>
          <w:caps w:val="0"/>
          <w:spacing w:val="0"/>
        </w:rPr>
        <w:t>contentPane.putConstraint(</w:t>
      </w:r>
      <w:proofErr w:type="gramEnd"/>
      <w:r w:rsidRPr="00A26882">
        <w:rPr>
          <w:caps w:val="0"/>
          <w:spacing w:val="0"/>
        </w:rPr>
        <w:t>SpringLayout.NORTH, lblEspecialidad, 10, SpringLayout.NORTH, contentPane);</w:t>
      </w:r>
    </w:p>
    <w:p w14:paraId="1CF7F760"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t>sl_</w:t>
      </w:r>
      <w:proofErr w:type="gramStart"/>
      <w:r w:rsidRPr="00A26882">
        <w:rPr>
          <w:caps w:val="0"/>
          <w:spacing w:val="0"/>
        </w:rPr>
        <w:t>contentPane.putConstraint(</w:t>
      </w:r>
      <w:proofErr w:type="gramEnd"/>
      <w:r w:rsidRPr="00A26882">
        <w:rPr>
          <w:caps w:val="0"/>
          <w:spacing w:val="0"/>
        </w:rPr>
        <w:t>SpringLayout.WEST, lblEspecialidad, 11, SpringLayout.WEST, contentPane);</w:t>
      </w:r>
    </w:p>
    <w:p w14:paraId="6FD9ED72"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r>
      <w:proofErr w:type="gramStart"/>
      <w:r w:rsidRPr="00A26882">
        <w:rPr>
          <w:caps w:val="0"/>
          <w:spacing w:val="0"/>
        </w:rPr>
        <w:t>contentPane.add(</w:t>
      </w:r>
      <w:proofErr w:type="gramEnd"/>
      <w:r w:rsidRPr="00A26882">
        <w:rPr>
          <w:caps w:val="0"/>
          <w:spacing w:val="0"/>
        </w:rPr>
        <w:t>lblEspecialidad);</w:t>
      </w:r>
    </w:p>
    <w:p w14:paraId="16772ADF" w14:textId="77777777" w:rsidR="00A26882" w:rsidRPr="00A26882" w:rsidRDefault="00A26882" w:rsidP="00A26882">
      <w:pPr>
        <w:pStyle w:val="Ttulo2"/>
        <w:rPr>
          <w:caps w:val="0"/>
          <w:spacing w:val="0"/>
        </w:rPr>
      </w:pPr>
      <w:r w:rsidRPr="00A26882">
        <w:rPr>
          <w:caps w:val="0"/>
          <w:spacing w:val="0"/>
        </w:rPr>
        <w:lastRenderedPageBreak/>
        <w:tab/>
      </w:r>
      <w:r w:rsidRPr="00A26882">
        <w:rPr>
          <w:caps w:val="0"/>
          <w:spacing w:val="0"/>
        </w:rPr>
        <w:tab/>
      </w:r>
    </w:p>
    <w:p w14:paraId="74B47B9C"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r>
      <w:proofErr w:type="gramStart"/>
      <w:r w:rsidRPr="00A26882">
        <w:rPr>
          <w:caps w:val="0"/>
          <w:spacing w:val="0"/>
        </w:rPr>
        <w:t>comboBoxEspecialidad</w:t>
      </w:r>
      <w:proofErr w:type="gramEnd"/>
      <w:r w:rsidRPr="00A26882">
        <w:rPr>
          <w:caps w:val="0"/>
          <w:spacing w:val="0"/>
        </w:rPr>
        <w:t xml:space="preserve"> = new JComboBox&lt;Object&gt;();</w:t>
      </w:r>
    </w:p>
    <w:p w14:paraId="4AF6FE44"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t>sl_</w:t>
      </w:r>
      <w:proofErr w:type="gramStart"/>
      <w:r w:rsidRPr="00A26882">
        <w:rPr>
          <w:caps w:val="0"/>
          <w:spacing w:val="0"/>
        </w:rPr>
        <w:t>contentPane.putConstraint(</w:t>
      </w:r>
      <w:proofErr w:type="gramEnd"/>
      <w:r w:rsidRPr="00A26882">
        <w:rPr>
          <w:caps w:val="0"/>
          <w:spacing w:val="0"/>
        </w:rPr>
        <w:t>SpringLayout.NORTH, comboBoxEspecialidad, -3, SpringLayout.NORTH, lblEspecialidad);</w:t>
      </w:r>
    </w:p>
    <w:p w14:paraId="00855471"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t>sl_</w:t>
      </w:r>
      <w:proofErr w:type="gramStart"/>
      <w:r w:rsidRPr="00A26882">
        <w:rPr>
          <w:caps w:val="0"/>
          <w:spacing w:val="0"/>
        </w:rPr>
        <w:t>contentPane.putConstraint(</w:t>
      </w:r>
      <w:proofErr w:type="gramEnd"/>
      <w:r w:rsidRPr="00A26882">
        <w:rPr>
          <w:caps w:val="0"/>
          <w:spacing w:val="0"/>
        </w:rPr>
        <w:t>SpringLayout.WEST, comboBoxEspecialidad, 14, SpringLayout.EAST, lblEspecialidad);</w:t>
      </w:r>
    </w:p>
    <w:p w14:paraId="16052F72"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r>
      <w:proofErr w:type="gramStart"/>
      <w:r w:rsidRPr="00A26882">
        <w:rPr>
          <w:caps w:val="0"/>
          <w:spacing w:val="0"/>
        </w:rPr>
        <w:t>comboBoxEspecialidad.setModel(</w:t>
      </w:r>
      <w:proofErr w:type="gramEnd"/>
      <w:r w:rsidRPr="00A26882">
        <w:rPr>
          <w:caps w:val="0"/>
          <w:spacing w:val="0"/>
        </w:rPr>
        <w:t>new DefaultComboBoxModel&lt;Object&gt;(new String[] {"Frenos", "Electricidad", "Tren delantero y amortiguaci\u00F3n", "Encendido y carburaci\u00F3n", "Chapa y pintura", "Mec\u00E1nica general"}));</w:t>
      </w:r>
    </w:p>
    <w:p w14:paraId="5FF9EB53"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r>
      <w:proofErr w:type="gramStart"/>
      <w:r w:rsidRPr="00A26882">
        <w:rPr>
          <w:caps w:val="0"/>
          <w:spacing w:val="0"/>
        </w:rPr>
        <w:t>contentPane.add(</w:t>
      </w:r>
      <w:proofErr w:type="gramEnd"/>
      <w:r w:rsidRPr="00A26882">
        <w:rPr>
          <w:caps w:val="0"/>
          <w:spacing w:val="0"/>
        </w:rPr>
        <w:t>comboBoxEspecialidad);</w:t>
      </w:r>
    </w:p>
    <w:p w14:paraId="11C5BC5D"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r>
    </w:p>
    <w:p w14:paraId="69D7F88D"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t xml:space="preserve">JLabel lblFecha = new </w:t>
      </w:r>
      <w:proofErr w:type="gramStart"/>
      <w:r w:rsidRPr="00A26882">
        <w:rPr>
          <w:caps w:val="0"/>
          <w:spacing w:val="0"/>
        </w:rPr>
        <w:t>JLabel(</w:t>
      </w:r>
      <w:proofErr w:type="gramEnd"/>
      <w:r w:rsidRPr="00A26882">
        <w:rPr>
          <w:caps w:val="0"/>
          <w:spacing w:val="0"/>
        </w:rPr>
        <w:t>"Fecha:");</w:t>
      </w:r>
    </w:p>
    <w:p w14:paraId="1D671EFA"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t>sl_</w:t>
      </w:r>
      <w:proofErr w:type="gramStart"/>
      <w:r w:rsidRPr="00A26882">
        <w:rPr>
          <w:caps w:val="0"/>
          <w:spacing w:val="0"/>
        </w:rPr>
        <w:t>contentPane.putConstraint(</w:t>
      </w:r>
      <w:proofErr w:type="gramEnd"/>
      <w:r w:rsidRPr="00A26882">
        <w:rPr>
          <w:caps w:val="0"/>
          <w:spacing w:val="0"/>
        </w:rPr>
        <w:t>SpringLayout.NORTH, lblFecha, 0, SpringLayout.NORTH, lblEspecialidad);</w:t>
      </w:r>
    </w:p>
    <w:p w14:paraId="181C29ED"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t>sl_</w:t>
      </w:r>
      <w:proofErr w:type="gramStart"/>
      <w:r w:rsidRPr="00A26882">
        <w:rPr>
          <w:caps w:val="0"/>
          <w:spacing w:val="0"/>
        </w:rPr>
        <w:t>contentPane.putConstraint(</w:t>
      </w:r>
      <w:proofErr w:type="gramEnd"/>
      <w:r w:rsidRPr="00A26882">
        <w:rPr>
          <w:caps w:val="0"/>
          <w:spacing w:val="0"/>
        </w:rPr>
        <w:t>SpringLayout.WEST, lblFecha, 23, SpringLayout.EAST, comboBoxEspecialidad);</w:t>
      </w:r>
    </w:p>
    <w:p w14:paraId="0B81190E"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r>
      <w:proofErr w:type="gramStart"/>
      <w:r w:rsidRPr="00A26882">
        <w:rPr>
          <w:caps w:val="0"/>
          <w:spacing w:val="0"/>
        </w:rPr>
        <w:t>contentPane.add(</w:t>
      </w:r>
      <w:proofErr w:type="gramEnd"/>
      <w:r w:rsidRPr="00A26882">
        <w:rPr>
          <w:caps w:val="0"/>
          <w:spacing w:val="0"/>
        </w:rPr>
        <w:t>lblFecha);</w:t>
      </w:r>
    </w:p>
    <w:p w14:paraId="72AAEB26"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r>
    </w:p>
    <w:p w14:paraId="220C126F"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r>
      <w:proofErr w:type="gramStart"/>
      <w:r w:rsidRPr="00A26882">
        <w:rPr>
          <w:caps w:val="0"/>
          <w:spacing w:val="0"/>
        </w:rPr>
        <w:t>comboBoxDia</w:t>
      </w:r>
      <w:proofErr w:type="gramEnd"/>
      <w:r w:rsidRPr="00A26882">
        <w:rPr>
          <w:caps w:val="0"/>
          <w:spacing w:val="0"/>
        </w:rPr>
        <w:t xml:space="preserve"> = new JComboBox&lt;Object&gt;();</w:t>
      </w:r>
    </w:p>
    <w:p w14:paraId="442BE8F1"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t>sl_</w:t>
      </w:r>
      <w:proofErr w:type="gramStart"/>
      <w:r w:rsidRPr="00A26882">
        <w:rPr>
          <w:caps w:val="0"/>
          <w:spacing w:val="0"/>
        </w:rPr>
        <w:t>contentPane.putConstraint(</w:t>
      </w:r>
      <w:proofErr w:type="gramEnd"/>
      <w:r w:rsidRPr="00A26882">
        <w:rPr>
          <w:caps w:val="0"/>
          <w:spacing w:val="0"/>
        </w:rPr>
        <w:t>SpringLayout.NORTH, comboBoxDia, -3, SpringLayout.NORTH, lblEspecialidad);</w:t>
      </w:r>
    </w:p>
    <w:p w14:paraId="63943D5D"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t>sl_</w:t>
      </w:r>
      <w:proofErr w:type="gramStart"/>
      <w:r w:rsidRPr="00A26882">
        <w:rPr>
          <w:caps w:val="0"/>
          <w:spacing w:val="0"/>
        </w:rPr>
        <w:t>contentPane.putConstraint(</w:t>
      </w:r>
      <w:proofErr w:type="gramEnd"/>
      <w:r w:rsidRPr="00A26882">
        <w:rPr>
          <w:caps w:val="0"/>
          <w:spacing w:val="0"/>
        </w:rPr>
        <w:t>SpringLayout.WEST, comboBoxDia, 6, SpringLayout.EAST, lblFecha);</w:t>
      </w:r>
    </w:p>
    <w:p w14:paraId="4903147E"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t>comboBoxDia.setModel(new DefaultComboBoxModel&lt;Object&gt;(new String[] {"01", "02", "03", "04", "05", "06", "07", "08", "09", "10", "11", "12", "13", "14", "15", "16", "17", "18", "19", "20", "21", "22", "23", "24", "25", "26", "27", "28", "29", "30", "31"}));</w:t>
      </w:r>
    </w:p>
    <w:p w14:paraId="1635FB58"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r>
      <w:proofErr w:type="gramStart"/>
      <w:r w:rsidRPr="00A26882">
        <w:rPr>
          <w:caps w:val="0"/>
          <w:spacing w:val="0"/>
        </w:rPr>
        <w:t>contentPane.add(</w:t>
      </w:r>
      <w:proofErr w:type="gramEnd"/>
      <w:r w:rsidRPr="00A26882">
        <w:rPr>
          <w:caps w:val="0"/>
          <w:spacing w:val="0"/>
        </w:rPr>
        <w:t>comboBoxDia);</w:t>
      </w:r>
    </w:p>
    <w:p w14:paraId="2FF82314"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r>
    </w:p>
    <w:p w14:paraId="5D669460" w14:textId="77777777" w:rsidR="00A26882" w:rsidRPr="00A26882" w:rsidRDefault="00A26882" w:rsidP="00A26882">
      <w:pPr>
        <w:pStyle w:val="Ttulo2"/>
        <w:rPr>
          <w:caps w:val="0"/>
          <w:spacing w:val="0"/>
        </w:rPr>
      </w:pPr>
      <w:r w:rsidRPr="00A26882">
        <w:rPr>
          <w:caps w:val="0"/>
          <w:spacing w:val="0"/>
        </w:rPr>
        <w:lastRenderedPageBreak/>
        <w:tab/>
      </w:r>
      <w:r w:rsidRPr="00A26882">
        <w:rPr>
          <w:caps w:val="0"/>
          <w:spacing w:val="0"/>
        </w:rPr>
        <w:tab/>
      </w:r>
      <w:proofErr w:type="gramStart"/>
      <w:r w:rsidRPr="00A26882">
        <w:rPr>
          <w:caps w:val="0"/>
          <w:spacing w:val="0"/>
        </w:rPr>
        <w:t>comboBoxMes</w:t>
      </w:r>
      <w:proofErr w:type="gramEnd"/>
      <w:r w:rsidRPr="00A26882">
        <w:rPr>
          <w:caps w:val="0"/>
          <w:spacing w:val="0"/>
        </w:rPr>
        <w:t xml:space="preserve"> = new JComboBox&lt;Object&gt;();</w:t>
      </w:r>
    </w:p>
    <w:p w14:paraId="4357061C"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t>sl_</w:t>
      </w:r>
      <w:proofErr w:type="gramStart"/>
      <w:r w:rsidRPr="00A26882">
        <w:rPr>
          <w:caps w:val="0"/>
          <w:spacing w:val="0"/>
        </w:rPr>
        <w:t>contentPane.putConstraint(</w:t>
      </w:r>
      <w:proofErr w:type="gramEnd"/>
      <w:r w:rsidRPr="00A26882">
        <w:rPr>
          <w:caps w:val="0"/>
          <w:spacing w:val="0"/>
        </w:rPr>
        <w:t>SpringLayout.NORTH, comboBoxMes, -3, SpringLayout.NORTH, lblEspecialidad);</w:t>
      </w:r>
    </w:p>
    <w:p w14:paraId="7C9234D6"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t>sl_</w:t>
      </w:r>
      <w:proofErr w:type="gramStart"/>
      <w:r w:rsidRPr="00A26882">
        <w:rPr>
          <w:caps w:val="0"/>
          <w:spacing w:val="0"/>
        </w:rPr>
        <w:t>contentPane.putConstraint(</w:t>
      </w:r>
      <w:proofErr w:type="gramEnd"/>
      <w:r w:rsidRPr="00A26882">
        <w:rPr>
          <w:caps w:val="0"/>
          <w:spacing w:val="0"/>
        </w:rPr>
        <w:t>SpringLayout.WEST, comboBoxMes, 6, SpringLayout.EAST, comboBoxDia);</w:t>
      </w:r>
    </w:p>
    <w:p w14:paraId="1001FFB0"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t>comboBoxMes.setModel(new DefaultComboBoxModel&lt;Object&gt;(new String[] {"Enero", "Febrero", "Marzo", "Abril", "Mayo", "Junio", "Julio", "Agosto", "Septiembre", "Octubre", "Noviembre", "Diciembre"}));</w:t>
      </w:r>
    </w:p>
    <w:p w14:paraId="37BAC5D9"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r>
      <w:proofErr w:type="gramStart"/>
      <w:r w:rsidRPr="00A26882">
        <w:rPr>
          <w:caps w:val="0"/>
          <w:spacing w:val="0"/>
        </w:rPr>
        <w:t>contentPane.add(</w:t>
      </w:r>
      <w:proofErr w:type="gramEnd"/>
      <w:r w:rsidRPr="00A26882">
        <w:rPr>
          <w:caps w:val="0"/>
          <w:spacing w:val="0"/>
        </w:rPr>
        <w:t>comboBoxMes);</w:t>
      </w:r>
    </w:p>
    <w:p w14:paraId="1344F78B"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r>
    </w:p>
    <w:p w14:paraId="57D93D93"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t xml:space="preserve">JButton btnVolver = new </w:t>
      </w:r>
      <w:proofErr w:type="gramStart"/>
      <w:r w:rsidRPr="00A26882">
        <w:rPr>
          <w:caps w:val="0"/>
          <w:spacing w:val="0"/>
        </w:rPr>
        <w:t>JButton(</w:t>
      </w:r>
      <w:proofErr w:type="gramEnd"/>
      <w:r w:rsidRPr="00A26882">
        <w:rPr>
          <w:caps w:val="0"/>
          <w:spacing w:val="0"/>
        </w:rPr>
        <w:t>"Volver");</w:t>
      </w:r>
    </w:p>
    <w:p w14:paraId="441C2571"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t>sl_</w:t>
      </w:r>
      <w:proofErr w:type="gramStart"/>
      <w:r w:rsidRPr="00A26882">
        <w:rPr>
          <w:caps w:val="0"/>
          <w:spacing w:val="0"/>
        </w:rPr>
        <w:t>contentPane.putConstraint(</w:t>
      </w:r>
      <w:proofErr w:type="gramEnd"/>
      <w:r w:rsidRPr="00A26882">
        <w:rPr>
          <w:caps w:val="0"/>
          <w:spacing w:val="0"/>
        </w:rPr>
        <w:t>SpringLayout.EAST, scrollTabla, 0, SpringLayout.EAST, btnVolver);</w:t>
      </w:r>
    </w:p>
    <w:p w14:paraId="06D52F41"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r>
      <w:proofErr w:type="gramStart"/>
      <w:r w:rsidRPr="00A26882">
        <w:rPr>
          <w:caps w:val="0"/>
          <w:spacing w:val="0"/>
        </w:rPr>
        <w:t>btnVolver.addActionListener(</w:t>
      </w:r>
      <w:proofErr w:type="gramEnd"/>
      <w:r w:rsidRPr="00A26882">
        <w:rPr>
          <w:caps w:val="0"/>
          <w:spacing w:val="0"/>
        </w:rPr>
        <w:t>new ActionListener() {</w:t>
      </w:r>
    </w:p>
    <w:p w14:paraId="3B8283DD"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r>
      <w:r w:rsidRPr="00A26882">
        <w:rPr>
          <w:caps w:val="0"/>
          <w:spacing w:val="0"/>
        </w:rPr>
        <w:tab/>
      </w:r>
      <w:proofErr w:type="gramStart"/>
      <w:r w:rsidRPr="00A26882">
        <w:rPr>
          <w:caps w:val="0"/>
          <w:spacing w:val="0"/>
        </w:rPr>
        <w:t>public</w:t>
      </w:r>
      <w:proofErr w:type="gramEnd"/>
      <w:r w:rsidRPr="00A26882">
        <w:rPr>
          <w:caps w:val="0"/>
          <w:spacing w:val="0"/>
        </w:rPr>
        <w:t xml:space="preserve"> void actionPerformed(ActionEvent e) {</w:t>
      </w:r>
    </w:p>
    <w:p w14:paraId="1909986B"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r>
      <w:r w:rsidRPr="00A26882">
        <w:rPr>
          <w:caps w:val="0"/>
          <w:spacing w:val="0"/>
        </w:rPr>
        <w:tab/>
      </w:r>
      <w:r w:rsidRPr="00A26882">
        <w:rPr>
          <w:caps w:val="0"/>
          <w:spacing w:val="0"/>
        </w:rPr>
        <w:tab/>
      </w:r>
    </w:p>
    <w:p w14:paraId="20290043"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r>
      <w:r w:rsidRPr="00A26882">
        <w:rPr>
          <w:caps w:val="0"/>
          <w:spacing w:val="0"/>
        </w:rPr>
        <w:tab/>
      </w:r>
      <w:r w:rsidRPr="00A26882">
        <w:rPr>
          <w:caps w:val="0"/>
          <w:spacing w:val="0"/>
        </w:rPr>
        <w:tab/>
      </w:r>
      <w:proofErr w:type="gramStart"/>
      <w:r w:rsidRPr="00A26882">
        <w:rPr>
          <w:caps w:val="0"/>
          <w:spacing w:val="0"/>
        </w:rPr>
        <w:t>dispose</w:t>
      </w:r>
      <w:proofErr w:type="gramEnd"/>
      <w:r w:rsidRPr="00A26882">
        <w:rPr>
          <w:caps w:val="0"/>
          <w:spacing w:val="0"/>
        </w:rPr>
        <w:t>();</w:t>
      </w:r>
    </w:p>
    <w:p w14:paraId="5FFBD770"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r>
      <w:r w:rsidRPr="00A26882">
        <w:rPr>
          <w:caps w:val="0"/>
          <w:spacing w:val="0"/>
        </w:rPr>
        <w:tab/>
        <w:t>}</w:t>
      </w:r>
    </w:p>
    <w:p w14:paraId="5B84E05E"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t>});</w:t>
      </w:r>
    </w:p>
    <w:p w14:paraId="13A05995"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t>sl_</w:t>
      </w:r>
      <w:proofErr w:type="gramStart"/>
      <w:r w:rsidRPr="00A26882">
        <w:rPr>
          <w:caps w:val="0"/>
          <w:spacing w:val="0"/>
        </w:rPr>
        <w:t>contentPane.putConstraint(</w:t>
      </w:r>
      <w:proofErr w:type="gramEnd"/>
      <w:r w:rsidRPr="00A26882">
        <w:rPr>
          <w:caps w:val="0"/>
          <w:spacing w:val="0"/>
        </w:rPr>
        <w:t>SpringLayout.SOUTH, btnVolver, -31, SpringLayout.SOUTH, contentPane);</w:t>
      </w:r>
    </w:p>
    <w:p w14:paraId="09995E08"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t>sl_</w:t>
      </w:r>
      <w:proofErr w:type="gramStart"/>
      <w:r w:rsidRPr="00A26882">
        <w:rPr>
          <w:caps w:val="0"/>
          <w:spacing w:val="0"/>
        </w:rPr>
        <w:t>contentPane.putConstraint(</w:t>
      </w:r>
      <w:proofErr w:type="gramEnd"/>
      <w:r w:rsidRPr="00A26882">
        <w:rPr>
          <w:caps w:val="0"/>
          <w:spacing w:val="0"/>
        </w:rPr>
        <w:t>SpringLayout.EAST, btnVolver, -10, SpringLayout.EAST, contentPane);</w:t>
      </w:r>
    </w:p>
    <w:p w14:paraId="5BB91586"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r>
      <w:proofErr w:type="gramStart"/>
      <w:r w:rsidRPr="00A26882">
        <w:rPr>
          <w:caps w:val="0"/>
          <w:spacing w:val="0"/>
        </w:rPr>
        <w:t>contentPane.add(</w:t>
      </w:r>
      <w:proofErr w:type="gramEnd"/>
      <w:r w:rsidRPr="00A26882">
        <w:rPr>
          <w:caps w:val="0"/>
          <w:spacing w:val="0"/>
        </w:rPr>
        <w:t>btnVolver);</w:t>
      </w:r>
    </w:p>
    <w:p w14:paraId="667B8D7E"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r>
    </w:p>
    <w:p w14:paraId="2CF0167B"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t xml:space="preserve">JButton btnAgendar = new </w:t>
      </w:r>
      <w:proofErr w:type="gramStart"/>
      <w:r w:rsidRPr="00A26882">
        <w:rPr>
          <w:caps w:val="0"/>
          <w:spacing w:val="0"/>
        </w:rPr>
        <w:t>JButton(</w:t>
      </w:r>
      <w:proofErr w:type="gramEnd"/>
      <w:r w:rsidRPr="00A26882">
        <w:rPr>
          <w:caps w:val="0"/>
          <w:spacing w:val="0"/>
        </w:rPr>
        <w:t>"Agendar");</w:t>
      </w:r>
    </w:p>
    <w:p w14:paraId="119B4241"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r>
      <w:proofErr w:type="gramStart"/>
      <w:r w:rsidRPr="00A26882">
        <w:rPr>
          <w:caps w:val="0"/>
          <w:spacing w:val="0"/>
        </w:rPr>
        <w:t>btnAgendar.addActionListener(</w:t>
      </w:r>
      <w:proofErr w:type="gramEnd"/>
      <w:r w:rsidRPr="00A26882">
        <w:rPr>
          <w:caps w:val="0"/>
          <w:spacing w:val="0"/>
        </w:rPr>
        <w:t>new ActionListener() {</w:t>
      </w:r>
    </w:p>
    <w:p w14:paraId="0C497BBA" w14:textId="77777777" w:rsidR="00A26882" w:rsidRPr="00A26882" w:rsidRDefault="00A26882" w:rsidP="00A26882">
      <w:pPr>
        <w:pStyle w:val="Ttulo2"/>
        <w:rPr>
          <w:caps w:val="0"/>
          <w:spacing w:val="0"/>
        </w:rPr>
      </w:pPr>
      <w:r w:rsidRPr="00A26882">
        <w:rPr>
          <w:caps w:val="0"/>
          <w:spacing w:val="0"/>
        </w:rPr>
        <w:lastRenderedPageBreak/>
        <w:tab/>
      </w:r>
      <w:r w:rsidRPr="00A26882">
        <w:rPr>
          <w:caps w:val="0"/>
          <w:spacing w:val="0"/>
        </w:rPr>
        <w:tab/>
      </w:r>
      <w:r w:rsidRPr="00A26882">
        <w:rPr>
          <w:caps w:val="0"/>
          <w:spacing w:val="0"/>
        </w:rPr>
        <w:tab/>
      </w:r>
      <w:proofErr w:type="gramStart"/>
      <w:r w:rsidRPr="00A26882">
        <w:rPr>
          <w:caps w:val="0"/>
          <w:spacing w:val="0"/>
        </w:rPr>
        <w:t>public</w:t>
      </w:r>
      <w:proofErr w:type="gramEnd"/>
      <w:r w:rsidRPr="00A26882">
        <w:rPr>
          <w:caps w:val="0"/>
          <w:spacing w:val="0"/>
        </w:rPr>
        <w:t xml:space="preserve"> void actionPerformed(ActionEvent e) {</w:t>
      </w:r>
    </w:p>
    <w:p w14:paraId="7A1C4650"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r>
      <w:r w:rsidRPr="00A26882">
        <w:rPr>
          <w:caps w:val="0"/>
          <w:spacing w:val="0"/>
        </w:rPr>
        <w:tab/>
      </w:r>
      <w:r w:rsidRPr="00A26882">
        <w:rPr>
          <w:caps w:val="0"/>
          <w:spacing w:val="0"/>
        </w:rPr>
        <w:tab/>
      </w:r>
    </w:p>
    <w:p w14:paraId="29C270A9"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r>
      <w:r w:rsidRPr="00A26882">
        <w:rPr>
          <w:caps w:val="0"/>
          <w:spacing w:val="0"/>
        </w:rPr>
        <w:tab/>
      </w:r>
      <w:r w:rsidRPr="00A26882">
        <w:rPr>
          <w:caps w:val="0"/>
          <w:spacing w:val="0"/>
        </w:rPr>
        <w:tab/>
        <w:t>// Asigna un turno y lo guarda en la base de datos.</w:t>
      </w:r>
    </w:p>
    <w:p w14:paraId="2368D824"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r>
      <w:r w:rsidRPr="00A26882">
        <w:rPr>
          <w:caps w:val="0"/>
          <w:spacing w:val="0"/>
        </w:rPr>
        <w:tab/>
        <w:t>}</w:t>
      </w:r>
    </w:p>
    <w:p w14:paraId="0838A144"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t>});</w:t>
      </w:r>
    </w:p>
    <w:p w14:paraId="7F8F6C6A"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t>sl_</w:t>
      </w:r>
      <w:proofErr w:type="gramStart"/>
      <w:r w:rsidRPr="00A26882">
        <w:rPr>
          <w:caps w:val="0"/>
          <w:spacing w:val="0"/>
        </w:rPr>
        <w:t>contentPane.putConstraint(</w:t>
      </w:r>
      <w:proofErr w:type="gramEnd"/>
      <w:r w:rsidRPr="00A26882">
        <w:rPr>
          <w:caps w:val="0"/>
          <w:spacing w:val="0"/>
        </w:rPr>
        <w:t>SpringLayout.NORTH, btnAgendar, 0, SpringLayout.NORTH, btnVolver);</w:t>
      </w:r>
    </w:p>
    <w:p w14:paraId="3C3F1FFC"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t>sl_</w:t>
      </w:r>
      <w:proofErr w:type="gramStart"/>
      <w:r w:rsidRPr="00A26882">
        <w:rPr>
          <w:caps w:val="0"/>
          <w:spacing w:val="0"/>
        </w:rPr>
        <w:t>contentPane.putConstraint(</w:t>
      </w:r>
      <w:proofErr w:type="gramEnd"/>
      <w:r w:rsidRPr="00A26882">
        <w:rPr>
          <w:caps w:val="0"/>
          <w:spacing w:val="0"/>
        </w:rPr>
        <w:t>SpringLayout.EAST, btnAgendar, -50, SpringLayout.WEST, btnVolver);</w:t>
      </w:r>
    </w:p>
    <w:p w14:paraId="5CBADB97"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r>
      <w:proofErr w:type="gramStart"/>
      <w:r w:rsidRPr="00A26882">
        <w:rPr>
          <w:caps w:val="0"/>
          <w:spacing w:val="0"/>
        </w:rPr>
        <w:t>contentPane.add(</w:t>
      </w:r>
      <w:proofErr w:type="gramEnd"/>
      <w:r w:rsidRPr="00A26882">
        <w:rPr>
          <w:caps w:val="0"/>
          <w:spacing w:val="0"/>
        </w:rPr>
        <w:t>btnAgendar);</w:t>
      </w:r>
    </w:p>
    <w:p w14:paraId="07870FEB"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r>
    </w:p>
    <w:p w14:paraId="637A589A"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t xml:space="preserve">JLabel lblNombreApellido = new </w:t>
      </w:r>
      <w:proofErr w:type="gramStart"/>
      <w:r w:rsidRPr="00A26882">
        <w:rPr>
          <w:caps w:val="0"/>
          <w:spacing w:val="0"/>
        </w:rPr>
        <w:t>JLabel(</w:t>
      </w:r>
      <w:proofErr w:type="gramEnd"/>
      <w:r w:rsidRPr="00A26882">
        <w:rPr>
          <w:caps w:val="0"/>
          <w:spacing w:val="0"/>
        </w:rPr>
        <w:t>"Nombre y apellido del cliente:");</w:t>
      </w:r>
    </w:p>
    <w:p w14:paraId="67A5E88E"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t>sl_</w:t>
      </w:r>
      <w:proofErr w:type="gramStart"/>
      <w:r w:rsidRPr="00A26882">
        <w:rPr>
          <w:caps w:val="0"/>
          <w:spacing w:val="0"/>
        </w:rPr>
        <w:t>contentPane.putConstraint(</w:t>
      </w:r>
      <w:proofErr w:type="gramEnd"/>
      <w:r w:rsidRPr="00A26882">
        <w:rPr>
          <w:caps w:val="0"/>
          <w:spacing w:val="0"/>
        </w:rPr>
        <w:t>SpringLayout.NORTH, lblNombreApellido, 19, SpringLayout.SOUTH, scrollTabla);</w:t>
      </w:r>
    </w:p>
    <w:p w14:paraId="62D77CE8"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t>sl_</w:t>
      </w:r>
      <w:proofErr w:type="gramStart"/>
      <w:r w:rsidRPr="00A26882">
        <w:rPr>
          <w:caps w:val="0"/>
          <w:spacing w:val="0"/>
        </w:rPr>
        <w:t>contentPane.putConstraint(</w:t>
      </w:r>
      <w:proofErr w:type="gramEnd"/>
      <w:r w:rsidRPr="00A26882">
        <w:rPr>
          <w:caps w:val="0"/>
          <w:spacing w:val="0"/>
        </w:rPr>
        <w:t>SpringLayout.WEST, lblNombreApellido, 10, SpringLayout.WEST, contentPane);</w:t>
      </w:r>
    </w:p>
    <w:p w14:paraId="7FDFAAA4"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r>
      <w:proofErr w:type="gramStart"/>
      <w:r w:rsidRPr="00A26882">
        <w:rPr>
          <w:caps w:val="0"/>
          <w:spacing w:val="0"/>
        </w:rPr>
        <w:t>contentPane.add(</w:t>
      </w:r>
      <w:proofErr w:type="gramEnd"/>
      <w:r w:rsidRPr="00A26882">
        <w:rPr>
          <w:caps w:val="0"/>
          <w:spacing w:val="0"/>
        </w:rPr>
        <w:t>lblNombreApellido);</w:t>
      </w:r>
    </w:p>
    <w:p w14:paraId="42A25807"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r>
    </w:p>
    <w:p w14:paraId="6917E785"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r>
      <w:proofErr w:type="gramStart"/>
      <w:r w:rsidRPr="00A26882">
        <w:rPr>
          <w:caps w:val="0"/>
          <w:spacing w:val="0"/>
        </w:rPr>
        <w:t>txtNombreApellido</w:t>
      </w:r>
      <w:proofErr w:type="gramEnd"/>
      <w:r w:rsidRPr="00A26882">
        <w:rPr>
          <w:caps w:val="0"/>
          <w:spacing w:val="0"/>
        </w:rPr>
        <w:t xml:space="preserve"> = new JTextField();</w:t>
      </w:r>
    </w:p>
    <w:p w14:paraId="5519D77F"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t>sl_</w:t>
      </w:r>
      <w:proofErr w:type="gramStart"/>
      <w:r w:rsidRPr="00A26882">
        <w:rPr>
          <w:caps w:val="0"/>
          <w:spacing w:val="0"/>
        </w:rPr>
        <w:t>contentPane.putConstraint(</w:t>
      </w:r>
      <w:proofErr w:type="gramEnd"/>
      <w:r w:rsidRPr="00A26882">
        <w:rPr>
          <w:caps w:val="0"/>
          <w:spacing w:val="0"/>
        </w:rPr>
        <w:t>SpringLayout.NORTH, txtNombreApellido, 0, SpringLayout.NORTH, lblNombreApellido);</w:t>
      </w:r>
    </w:p>
    <w:p w14:paraId="5B6CF87B"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t>sl_</w:t>
      </w:r>
      <w:proofErr w:type="gramStart"/>
      <w:r w:rsidRPr="00A26882">
        <w:rPr>
          <w:caps w:val="0"/>
          <w:spacing w:val="0"/>
        </w:rPr>
        <w:t>contentPane.putConstraint(</w:t>
      </w:r>
      <w:proofErr w:type="gramEnd"/>
      <w:r w:rsidRPr="00A26882">
        <w:rPr>
          <w:caps w:val="0"/>
          <w:spacing w:val="0"/>
        </w:rPr>
        <w:t>SpringLayout.WEST, txtNombreApellido, 6, SpringLayout.EAST, lblNombreApellido);</w:t>
      </w:r>
    </w:p>
    <w:p w14:paraId="7E855C40"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t>sl_</w:t>
      </w:r>
      <w:proofErr w:type="gramStart"/>
      <w:r w:rsidRPr="00A26882">
        <w:rPr>
          <w:caps w:val="0"/>
          <w:spacing w:val="0"/>
        </w:rPr>
        <w:t>contentPane.putConstraint(</w:t>
      </w:r>
      <w:proofErr w:type="gramEnd"/>
      <w:r w:rsidRPr="00A26882">
        <w:rPr>
          <w:caps w:val="0"/>
          <w:spacing w:val="0"/>
        </w:rPr>
        <w:t>SpringLayout.EAST, txtNombreApellido, 400, SpringLayout.EAST, lblNombreApellido);</w:t>
      </w:r>
    </w:p>
    <w:p w14:paraId="5D30EDB9"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r>
      <w:proofErr w:type="gramStart"/>
      <w:r w:rsidRPr="00A26882">
        <w:rPr>
          <w:caps w:val="0"/>
          <w:spacing w:val="0"/>
        </w:rPr>
        <w:t>contentPane.add(</w:t>
      </w:r>
      <w:proofErr w:type="gramEnd"/>
      <w:r w:rsidRPr="00A26882">
        <w:rPr>
          <w:caps w:val="0"/>
          <w:spacing w:val="0"/>
        </w:rPr>
        <w:t>txtNombreApellido);</w:t>
      </w:r>
    </w:p>
    <w:p w14:paraId="391CB065" w14:textId="77777777" w:rsidR="00A26882" w:rsidRPr="00A26882" w:rsidRDefault="00A26882" w:rsidP="00A26882">
      <w:pPr>
        <w:pStyle w:val="Ttulo2"/>
        <w:rPr>
          <w:caps w:val="0"/>
          <w:spacing w:val="0"/>
        </w:rPr>
      </w:pPr>
      <w:r w:rsidRPr="00A26882">
        <w:rPr>
          <w:caps w:val="0"/>
          <w:spacing w:val="0"/>
        </w:rPr>
        <w:tab/>
      </w:r>
      <w:r w:rsidRPr="00A26882">
        <w:rPr>
          <w:caps w:val="0"/>
          <w:spacing w:val="0"/>
        </w:rPr>
        <w:tab/>
      </w:r>
      <w:proofErr w:type="gramStart"/>
      <w:r w:rsidRPr="00A26882">
        <w:rPr>
          <w:caps w:val="0"/>
          <w:spacing w:val="0"/>
        </w:rPr>
        <w:t>txtNombreApellido.setColumns(</w:t>
      </w:r>
      <w:proofErr w:type="gramEnd"/>
      <w:r w:rsidRPr="00A26882">
        <w:rPr>
          <w:caps w:val="0"/>
          <w:spacing w:val="0"/>
        </w:rPr>
        <w:t>10);</w:t>
      </w:r>
    </w:p>
    <w:p w14:paraId="1CA7D288" w14:textId="77777777" w:rsidR="00A26882" w:rsidRPr="00A26882" w:rsidRDefault="00A26882" w:rsidP="00A26882">
      <w:pPr>
        <w:pStyle w:val="Ttulo2"/>
        <w:rPr>
          <w:caps w:val="0"/>
          <w:spacing w:val="0"/>
        </w:rPr>
      </w:pPr>
      <w:r w:rsidRPr="00A26882">
        <w:rPr>
          <w:caps w:val="0"/>
          <w:spacing w:val="0"/>
        </w:rPr>
        <w:lastRenderedPageBreak/>
        <w:tab/>
        <w:t>}</w:t>
      </w:r>
    </w:p>
    <w:p w14:paraId="3A4F2833" w14:textId="6D447BF4" w:rsidR="007E5E8C" w:rsidRDefault="00A26882" w:rsidP="00A26882">
      <w:pPr>
        <w:pStyle w:val="Ttulo2"/>
      </w:pPr>
      <w:proofErr w:type="gramStart"/>
      <w:r w:rsidRPr="00A26882">
        <w:rPr>
          <w:caps w:val="0"/>
          <w:spacing w:val="0"/>
        </w:rPr>
        <w:t>}</w:t>
      </w:r>
      <w:r w:rsidR="007E5E8C">
        <w:t>VentanaRegistrarAsistencia.java</w:t>
      </w:r>
      <w:bookmarkEnd w:id="10"/>
      <w:proofErr w:type="gramEnd"/>
    </w:p>
    <w:p w14:paraId="66A042F2" w14:textId="77777777" w:rsidR="007E5E8C" w:rsidRDefault="007E5E8C" w:rsidP="007E5E8C">
      <w:proofErr w:type="gramStart"/>
      <w:r>
        <w:t>package</w:t>
      </w:r>
      <w:proofErr w:type="gramEnd"/>
      <w:r>
        <w:t xml:space="preserve"> seminarioProgramacion;</w:t>
      </w:r>
    </w:p>
    <w:p w14:paraId="2D353461" w14:textId="77777777" w:rsidR="007E5E8C" w:rsidRDefault="007E5E8C" w:rsidP="007E5E8C"/>
    <w:p w14:paraId="6D272761" w14:textId="77777777" w:rsidR="007E5E8C" w:rsidRDefault="007E5E8C" w:rsidP="007E5E8C">
      <w:proofErr w:type="gramStart"/>
      <w:r>
        <w:t>import</w:t>
      </w:r>
      <w:proofErr w:type="gramEnd"/>
      <w:r>
        <w:t xml:space="preserve"> javax.swing.JFrame;</w:t>
      </w:r>
    </w:p>
    <w:p w14:paraId="121EB2A5" w14:textId="77777777" w:rsidR="007E5E8C" w:rsidRDefault="007E5E8C" w:rsidP="007E5E8C">
      <w:proofErr w:type="gramStart"/>
      <w:r>
        <w:t>import</w:t>
      </w:r>
      <w:proofErr w:type="gramEnd"/>
      <w:r>
        <w:t xml:space="preserve"> javax.swing.JPanel;</w:t>
      </w:r>
    </w:p>
    <w:p w14:paraId="3EB827E7" w14:textId="77777777" w:rsidR="007E5E8C" w:rsidRDefault="007E5E8C" w:rsidP="007E5E8C">
      <w:proofErr w:type="gramStart"/>
      <w:r>
        <w:t>import</w:t>
      </w:r>
      <w:proofErr w:type="gramEnd"/>
      <w:r>
        <w:t xml:space="preserve"> javax.swing.JScrollPane;</w:t>
      </w:r>
    </w:p>
    <w:p w14:paraId="39DF9918" w14:textId="77777777" w:rsidR="007E5E8C" w:rsidRDefault="007E5E8C" w:rsidP="007E5E8C">
      <w:proofErr w:type="gramStart"/>
      <w:r>
        <w:t>import</w:t>
      </w:r>
      <w:proofErr w:type="gramEnd"/>
      <w:r>
        <w:t xml:space="preserve"> javax.swing.JTable;</w:t>
      </w:r>
    </w:p>
    <w:p w14:paraId="5200EED5" w14:textId="77777777" w:rsidR="007E5E8C" w:rsidRDefault="007E5E8C" w:rsidP="007E5E8C">
      <w:proofErr w:type="gramStart"/>
      <w:r>
        <w:t>import</w:t>
      </w:r>
      <w:proofErr w:type="gramEnd"/>
      <w:r>
        <w:t xml:space="preserve"> javax.swing.SpringLayout;</w:t>
      </w:r>
    </w:p>
    <w:p w14:paraId="08D7354D" w14:textId="77777777" w:rsidR="007E5E8C" w:rsidRDefault="007E5E8C" w:rsidP="007E5E8C">
      <w:proofErr w:type="gramStart"/>
      <w:r>
        <w:t>import</w:t>
      </w:r>
      <w:proofErr w:type="gramEnd"/>
      <w:r>
        <w:t xml:space="preserve"> javax.swing.table.DefaultTableModel;</w:t>
      </w:r>
    </w:p>
    <w:p w14:paraId="43248F3C" w14:textId="77777777" w:rsidR="007E5E8C" w:rsidRDefault="007E5E8C" w:rsidP="007E5E8C">
      <w:proofErr w:type="gramStart"/>
      <w:r>
        <w:t>import</w:t>
      </w:r>
      <w:proofErr w:type="gramEnd"/>
      <w:r>
        <w:t xml:space="preserve"> javax.swing.JButton;</w:t>
      </w:r>
    </w:p>
    <w:p w14:paraId="6C97B67A" w14:textId="77777777" w:rsidR="007E5E8C" w:rsidRDefault="007E5E8C" w:rsidP="007E5E8C">
      <w:proofErr w:type="gramStart"/>
      <w:r>
        <w:t>import</w:t>
      </w:r>
      <w:proofErr w:type="gramEnd"/>
      <w:r>
        <w:t xml:space="preserve"> java.awt.event.ActionListener;</w:t>
      </w:r>
    </w:p>
    <w:p w14:paraId="134063AE" w14:textId="77777777" w:rsidR="007E5E8C" w:rsidRDefault="007E5E8C" w:rsidP="007E5E8C">
      <w:proofErr w:type="gramStart"/>
      <w:r>
        <w:t>import</w:t>
      </w:r>
      <w:proofErr w:type="gramEnd"/>
      <w:r>
        <w:t xml:space="preserve"> java.awt.event.ItemEvent;</w:t>
      </w:r>
    </w:p>
    <w:p w14:paraId="283CB958" w14:textId="77777777" w:rsidR="007E5E8C" w:rsidRDefault="007E5E8C" w:rsidP="007E5E8C">
      <w:proofErr w:type="gramStart"/>
      <w:r>
        <w:t>import</w:t>
      </w:r>
      <w:proofErr w:type="gramEnd"/>
      <w:r>
        <w:t xml:space="preserve"> java.awt.event.ItemListener;</w:t>
      </w:r>
    </w:p>
    <w:p w14:paraId="3C9F221C" w14:textId="77777777" w:rsidR="007E5E8C" w:rsidRDefault="007E5E8C" w:rsidP="007E5E8C">
      <w:proofErr w:type="gramStart"/>
      <w:r>
        <w:t>import</w:t>
      </w:r>
      <w:proofErr w:type="gramEnd"/>
      <w:r>
        <w:t xml:space="preserve"> java.awt.EventQueue;</w:t>
      </w:r>
    </w:p>
    <w:p w14:paraId="3FEC6E67" w14:textId="77777777" w:rsidR="007E5E8C" w:rsidRDefault="007E5E8C" w:rsidP="007E5E8C">
      <w:proofErr w:type="gramStart"/>
      <w:r>
        <w:t>import</w:t>
      </w:r>
      <w:proofErr w:type="gramEnd"/>
      <w:r>
        <w:t xml:space="preserve"> java.awt.event.ActionEvent;</w:t>
      </w:r>
    </w:p>
    <w:p w14:paraId="6C544446" w14:textId="77777777" w:rsidR="007E5E8C" w:rsidRDefault="007E5E8C" w:rsidP="007E5E8C">
      <w:proofErr w:type="gramStart"/>
      <w:r>
        <w:t>import</w:t>
      </w:r>
      <w:proofErr w:type="gramEnd"/>
      <w:r>
        <w:t xml:space="preserve"> javax.swing.JCheckBox;</w:t>
      </w:r>
    </w:p>
    <w:p w14:paraId="77CC2FFB" w14:textId="77777777" w:rsidR="007E5E8C" w:rsidRDefault="007E5E8C" w:rsidP="007E5E8C">
      <w:proofErr w:type="gramStart"/>
      <w:r>
        <w:t>import</w:t>
      </w:r>
      <w:proofErr w:type="gramEnd"/>
      <w:r>
        <w:t xml:space="preserve"> javax.swing.JLabel;</w:t>
      </w:r>
    </w:p>
    <w:p w14:paraId="6F59A871" w14:textId="77777777" w:rsidR="007E5E8C" w:rsidRDefault="007E5E8C" w:rsidP="007E5E8C">
      <w:proofErr w:type="gramStart"/>
      <w:r>
        <w:t>import</w:t>
      </w:r>
      <w:proofErr w:type="gramEnd"/>
      <w:r>
        <w:t xml:space="preserve"> javax.swing.JTextField;</w:t>
      </w:r>
    </w:p>
    <w:p w14:paraId="5D9FE56B" w14:textId="77777777" w:rsidR="007E5E8C" w:rsidRDefault="007E5E8C" w:rsidP="007E5E8C"/>
    <w:p w14:paraId="5A312923" w14:textId="77777777" w:rsidR="007E5E8C" w:rsidRDefault="007E5E8C" w:rsidP="007E5E8C">
      <w:proofErr w:type="gramStart"/>
      <w:r>
        <w:t>public</w:t>
      </w:r>
      <w:proofErr w:type="gramEnd"/>
      <w:r>
        <w:t xml:space="preserve"> class VentanaRegistrarAsistencia extends Ventanas {</w:t>
      </w:r>
    </w:p>
    <w:p w14:paraId="2B0419CE" w14:textId="77777777" w:rsidR="007E5E8C" w:rsidRDefault="007E5E8C" w:rsidP="007E5E8C"/>
    <w:p w14:paraId="575EB180" w14:textId="77777777" w:rsidR="007E5E8C" w:rsidRDefault="007E5E8C" w:rsidP="007E5E8C">
      <w:r>
        <w:lastRenderedPageBreak/>
        <w:tab/>
      </w:r>
      <w:proofErr w:type="gramStart"/>
      <w:r>
        <w:t>private</w:t>
      </w:r>
      <w:proofErr w:type="gramEnd"/>
      <w:r>
        <w:t xml:space="preserve"> static final long serialVersionUID = 1L;</w:t>
      </w:r>
    </w:p>
    <w:p w14:paraId="66CC6825" w14:textId="77777777" w:rsidR="007E5E8C" w:rsidRDefault="007E5E8C" w:rsidP="007E5E8C">
      <w:r>
        <w:tab/>
      </w:r>
      <w:proofErr w:type="gramStart"/>
      <w:r>
        <w:t>private</w:t>
      </w:r>
      <w:proofErr w:type="gramEnd"/>
      <w:r>
        <w:t xml:space="preserve"> JPanel contentPane;</w:t>
      </w:r>
    </w:p>
    <w:p w14:paraId="4AC43BD1" w14:textId="77777777" w:rsidR="007E5E8C" w:rsidRDefault="007E5E8C" w:rsidP="007E5E8C">
      <w:r>
        <w:tab/>
      </w:r>
      <w:proofErr w:type="gramStart"/>
      <w:r>
        <w:t>private</w:t>
      </w:r>
      <w:proofErr w:type="gramEnd"/>
      <w:r>
        <w:t xml:space="preserve"> JScrollPane scrollTablaAsistencia;</w:t>
      </w:r>
    </w:p>
    <w:p w14:paraId="65379BBD" w14:textId="77777777" w:rsidR="007E5E8C" w:rsidRDefault="007E5E8C" w:rsidP="007E5E8C">
      <w:r>
        <w:tab/>
      </w:r>
      <w:proofErr w:type="gramStart"/>
      <w:r>
        <w:t>private</w:t>
      </w:r>
      <w:proofErr w:type="gramEnd"/>
      <w:r>
        <w:t xml:space="preserve"> JTable asistencia;</w:t>
      </w:r>
    </w:p>
    <w:p w14:paraId="215E8132" w14:textId="77777777" w:rsidR="007E5E8C" w:rsidRDefault="007E5E8C" w:rsidP="007E5E8C">
      <w:r>
        <w:tab/>
      </w:r>
      <w:proofErr w:type="gramStart"/>
      <w:r>
        <w:t>private</w:t>
      </w:r>
      <w:proofErr w:type="gramEnd"/>
      <w:r>
        <w:t xml:space="preserve"> JScrollPane scrollClientes;</w:t>
      </w:r>
    </w:p>
    <w:p w14:paraId="418F2558" w14:textId="77777777" w:rsidR="007E5E8C" w:rsidRDefault="007E5E8C" w:rsidP="007E5E8C">
      <w:r>
        <w:tab/>
      </w:r>
      <w:proofErr w:type="gramStart"/>
      <w:r>
        <w:t>private</w:t>
      </w:r>
      <w:proofErr w:type="gramEnd"/>
      <w:r>
        <w:t xml:space="preserve"> JTable clientes;</w:t>
      </w:r>
    </w:p>
    <w:p w14:paraId="2B987411" w14:textId="77777777" w:rsidR="007E5E8C" w:rsidRDefault="007E5E8C" w:rsidP="007E5E8C">
      <w:r>
        <w:tab/>
      </w:r>
      <w:proofErr w:type="gramStart"/>
      <w:r>
        <w:t>private</w:t>
      </w:r>
      <w:proofErr w:type="gramEnd"/>
      <w:r>
        <w:t xml:space="preserve"> JButton btnVolver;</w:t>
      </w:r>
    </w:p>
    <w:p w14:paraId="12A97483" w14:textId="77777777" w:rsidR="007E5E8C" w:rsidRDefault="007E5E8C" w:rsidP="007E5E8C">
      <w:r>
        <w:tab/>
      </w:r>
      <w:proofErr w:type="gramStart"/>
      <w:r>
        <w:t>private</w:t>
      </w:r>
      <w:proofErr w:type="gramEnd"/>
      <w:r>
        <w:t xml:space="preserve"> JButton btnRegistrar;</w:t>
      </w:r>
    </w:p>
    <w:p w14:paraId="09E7923F" w14:textId="77777777" w:rsidR="007E5E8C" w:rsidRDefault="007E5E8C" w:rsidP="007E5E8C">
      <w:r>
        <w:tab/>
      </w:r>
      <w:proofErr w:type="gramStart"/>
      <w:r>
        <w:t>private</w:t>
      </w:r>
      <w:proofErr w:type="gramEnd"/>
      <w:r>
        <w:t xml:space="preserve"> JTextField txtBusquedaCliente;</w:t>
      </w:r>
    </w:p>
    <w:p w14:paraId="13E22766" w14:textId="77777777" w:rsidR="007E5E8C" w:rsidRDefault="007E5E8C" w:rsidP="007E5E8C">
      <w:r>
        <w:tab/>
      </w:r>
      <w:proofErr w:type="gramStart"/>
      <w:r>
        <w:t>private</w:t>
      </w:r>
      <w:proofErr w:type="gramEnd"/>
      <w:r>
        <w:t xml:space="preserve"> JLabel lblCliente;</w:t>
      </w:r>
    </w:p>
    <w:p w14:paraId="660E237B" w14:textId="77777777" w:rsidR="007E5E8C" w:rsidRDefault="007E5E8C" w:rsidP="007E5E8C">
      <w:r>
        <w:tab/>
      </w:r>
    </w:p>
    <w:p w14:paraId="47742510" w14:textId="77777777" w:rsidR="007E5E8C" w:rsidRDefault="007E5E8C" w:rsidP="007E5E8C">
      <w:r>
        <w:tab/>
      </w:r>
      <w:proofErr w:type="gramStart"/>
      <w:r>
        <w:t>public</w:t>
      </w:r>
      <w:proofErr w:type="gramEnd"/>
      <w:r>
        <w:t xml:space="preserve"> VentanaRegistrarAsistencia(String nombreVentana) {</w:t>
      </w:r>
    </w:p>
    <w:p w14:paraId="4DBEA88F" w14:textId="77777777" w:rsidR="007E5E8C" w:rsidRDefault="007E5E8C" w:rsidP="007E5E8C">
      <w:r>
        <w:tab/>
      </w:r>
      <w:r>
        <w:tab/>
      </w:r>
    </w:p>
    <w:p w14:paraId="2655564F" w14:textId="77777777" w:rsidR="007E5E8C" w:rsidRDefault="007E5E8C" w:rsidP="007E5E8C">
      <w:r>
        <w:tab/>
      </w:r>
      <w:r>
        <w:tab/>
      </w:r>
      <w:proofErr w:type="gramStart"/>
      <w:r>
        <w:t>super(</w:t>
      </w:r>
      <w:proofErr w:type="gramEnd"/>
      <w:r>
        <w:t>nombreVentana);</w:t>
      </w:r>
    </w:p>
    <w:p w14:paraId="32DCDECE" w14:textId="77777777" w:rsidR="007E5E8C" w:rsidRDefault="007E5E8C" w:rsidP="007E5E8C">
      <w:r>
        <w:tab/>
      </w:r>
      <w:r>
        <w:tab/>
      </w:r>
      <w:proofErr w:type="gramStart"/>
      <w:r>
        <w:t>setDefaultCloseOperation(</w:t>
      </w:r>
      <w:proofErr w:type="gramEnd"/>
      <w:r>
        <w:t>JFrame.DISPOSE_ON_CLOSE);</w:t>
      </w:r>
    </w:p>
    <w:p w14:paraId="5E5C50F6" w14:textId="77777777" w:rsidR="007E5E8C" w:rsidRDefault="007E5E8C" w:rsidP="007E5E8C">
      <w:r>
        <w:tab/>
      </w:r>
      <w:r>
        <w:tab/>
      </w:r>
      <w:proofErr w:type="gramStart"/>
      <w:r>
        <w:t>contentPane</w:t>
      </w:r>
      <w:proofErr w:type="gramEnd"/>
      <w:r>
        <w:t xml:space="preserve"> = new JPanel();</w:t>
      </w:r>
    </w:p>
    <w:p w14:paraId="169ADC30" w14:textId="77777777" w:rsidR="007E5E8C" w:rsidRDefault="007E5E8C" w:rsidP="007E5E8C">
      <w:r>
        <w:tab/>
      </w:r>
      <w:r>
        <w:tab/>
      </w:r>
      <w:proofErr w:type="gramStart"/>
      <w:r>
        <w:t>setContentPane(</w:t>
      </w:r>
      <w:proofErr w:type="gramEnd"/>
      <w:r>
        <w:t>contentPane);</w:t>
      </w:r>
    </w:p>
    <w:p w14:paraId="4DFDE9B7" w14:textId="77777777" w:rsidR="007E5E8C" w:rsidRDefault="007E5E8C" w:rsidP="007E5E8C">
      <w:r>
        <w:tab/>
      </w:r>
      <w:r>
        <w:tab/>
        <w:t xml:space="preserve">SpringLayout sl_contentPane = new </w:t>
      </w:r>
      <w:proofErr w:type="gramStart"/>
      <w:r>
        <w:t>SpringLayout(</w:t>
      </w:r>
      <w:proofErr w:type="gramEnd"/>
      <w:r>
        <w:t>);</w:t>
      </w:r>
    </w:p>
    <w:p w14:paraId="20FBE7E0" w14:textId="77777777" w:rsidR="007E5E8C" w:rsidRDefault="007E5E8C" w:rsidP="007E5E8C">
      <w:r>
        <w:tab/>
      </w:r>
      <w:r>
        <w:tab/>
      </w:r>
      <w:proofErr w:type="gramStart"/>
      <w:r>
        <w:t>contentPane.setLayout(</w:t>
      </w:r>
      <w:proofErr w:type="gramEnd"/>
      <w:r>
        <w:t>sl_contentPane);</w:t>
      </w:r>
    </w:p>
    <w:p w14:paraId="7AFB4068" w14:textId="77777777" w:rsidR="007E5E8C" w:rsidRDefault="007E5E8C" w:rsidP="007E5E8C">
      <w:r>
        <w:tab/>
      </w:r>
      <w:r>
        <w:tab/>
      </w:r>
    </w:p>
    <w:p w14:paraId="13E2D34A" w14:textId="77777777" w:rsidR="007E5E8C" w:rsidRDefault="007E5E8C" w:rsidP="007E5E8C">
      <w:r>
        <w:tab/>
      </w:r>
      <w:r>
        <w:tab/>
      </w:r>
      <w:proofErr w:type="gramStart"/>
      <w:r>
        <w:t>scrollTablaAsistencia</w:t>
      </w:r>
      <w:proofErr w:type="gramEnd"/>
      <w:r>
        <w:t xml:space="preserve"> = new JScrollPane();</w:t>
      </w:r>
    </w:p>
    <w:p w14:paraId="7FD07AF2" w14:textId="77777777" w:rsidR="007E5E8C" w:rsidRDefault="007E5E8C" w:rsidP="007E5E8C">
      <w:r>
        <w:lastRenderedPageBreak/>
        <w:tab/>
      </w:r>
      <w:r>
        <w:tab/>
        <w:t>sl_</w:t>
      </w:r>
      <w:proofErr w:type="gramStart"/>
      <w:r>
        <w:t>contentPane.putConstraint(</w:t>
      </w:r>
      <w:proofErr w:type="gramEnd"/>
      <w:r>
        <w:t>SpringLayout.NORTH, scrollTablaAsistencia, 23, SpringLayout.NORTH, contentPane);</w:t>
      </w:r>
    </w:p>
    <w:p w14:paraId="7C099789" w14:textId="77777777" w:rsidR="007E5E8C" w:rsidRDefault="007E5E8C" w:rsidP="007E5E8C">
      <w:r>
        <w:tab/>
      </w:r>
      <w:r>
        <w:tab/>
        <w:t>sl_</w:t>
      </w:r>
      <w:proofErr w:type="gramStart"/>
      <w:r>
        <w:t>contentPane.putConstraint(</w:t>
      </w:r>
      <w:proofErr w:type="gramEnd"/>
      <w:r>
        <w:t>SpringLayout.WEST, scrollTablaAsistencia, 10, SpringLayout.WEST, contentPane);</w:t>
      </w:r>
    </w:p>
    <w:p w14:paraId="17076C44" w14:textId="77777777" w:rsidR="007E5E8C" w:rsidRDefault="007E5E8C" w:rsidP="007E5E8C">
      <w:r>
        <w:tab/>
      </w:r>
      <w:r>
        <w:tab/>
        <w:t>sl_</w:t>
      </w:r>
      <w:proofErr w:type="gramStart"/>
      <w:r>
        <w:t>contentPane.putConstraint(</w:t>
      </w:r>
      <w:proofErr w:type="gramEnd"/>
      <w:r>
        <w:t>SpringLayout.SOUTH, scrollTablaAsistencia, -224, SpringLayout.SOUTH, contentPane);</w:t>
      </w:r>
    </w:p>
    <w:p w14:paraId="12D12C2C" w14:textId="77777777" w:rsidR="007E5E8C" w:rsidRDefault="007E5E8C" w:rsidP="007E5E8C">
      <w:r>
        <w:tab/>
      </w:r>
      <w:r>
        <w:tab/>
        <w:t>sl_</w:t>
      </w:r>
      <w:proofErr w:type="gramStart"/>
      <w:r>
        <w:t>contentPane.putConstraint(</w:t>
      </w:r>
      <w:proofErr w:type="gramEnd"/>
      <w:r>
        <w:t>SpringLayout.EAST, scrollTablaAsistencia, -10, SpringLayout.EAST, contentPane);</w:t>
      </w:r>
    </w:p>
    <w:p w14:paraId="7D9841B0" w14:textId="77777777" w:rsidR="007E5E8C" w:rsidRDefault="007E5E8C" w:rsidP="007E5E8C">
      <w:r>
        <w:tab/>
      </w:r>
      <w:r>
        <w:tab/>
      </w:r>
      <w:proofErr w:type="gramStart"/>
      <w:r>
        <w:t>contentPane.add(</w:t>
      </w:r>
      <w:proofErr w:type="gramEnd"/>
      <w:r>
        <w:t>scrollTablaAsistencia);</w:t>
      </w:r>
    </w:p>
    <w:p w14:paraId="551CF57F" w14:textId="77777777" w:rsidR="007E5E8C" w:rsidRDefault="007E5E8C" w:rsidP="007E5E8C">
      <w:r>
        <w:tab/>
      </w:r>
      <w:r>
        <w:tab/>
      </w:r>
      <w:proofErr w:type="gramStart"/>
      <w:r>
        <w:t>asistencia</w:t>
      </w:r>
      <w:proofErr w:type="gramEnd"/>
      <w:r>
        <w:t xml:space="preserve"> = new JTable();</w:t>
      </w:r>
    </w:p>
    <w:p w14:paraId="5302ED04" w14:textId="77777777" w:rsidR="007E5E8C" w:rsidRDefault="007E5E8C" w:rsidP="007E5E8C">
      <w:r>
        <w:tab/>
      </w:r>
      <w:r>
        <w:tab/>
      </w:r>
      <w:proofErr w:type="gramStart"/>
      <w:r>
        <w:t>asistencia.setModel(</w:t>
      </w:r>
      <w:proofErr w:type="gramEnd"/>
      <w:r>
        <w:t>new DefaultTableModel(</w:t>
      </w:r>
    </w:p>
    <w:p w14:paraId="324B912A" w14:textId="77777777" w:rsidR="007E5E8C" w:rsidRDefault="007E5E8C" w:rsidP="007E5E8C">
      <w:r>
        <w:tab/>
      </w:r>
      <w:r>
        <w:tab/>
      </w:r>
      <w:r>
        <w:tab/>
      </w:r>
      <w:proofErr w:type="gramStart"/>
      <w:r>
        <w:t>new</w:t>
      </w:r>
      <w:proofErr w:type="gramEnd"/>
      <w:r>
        <w:t xml:space="preserve"> Object[][] {</w:t>
      </w:r>
    </w:p>
    <w:p w14:paraId="180CC284" w14:textId="77777777" w:rsidR="007E5E8C" w:rsidRDefault="007E5E8C" w:rsidP="007E5E8C">
      <w:r>
        <w:tab/>
      </w:r>
      <w:r>
        <w:tab/>
      </w:r>
      <w:r>
        <w:tab/>
      </w:r>
      <w:r>
        <w:tab/>
      </w:r>
    </w:p>
    <w:p w14:paraId="3C8EF5A7" w14:textId="77777777" w:rsidR="007E5E8C" w:rsidRDefault="007E5E8C" w:rsidP="007E5E8C">
      <w:r>
        <w:tab/>
      </w:r>
      <w:r>
        <w:tab/>
      </w:r>
      <w:r>
        <w:tab/>
      </w:r>
      <w:r>
        <w:tab/>
        <w:t>{</w:t>
      </w:r>
      <w:proofErr w:type="gramStart"/>
      <w:r>
        <w:t>null</w:t>
      </w:r>
      <w:proofErr w:type="gramEnd"/>
      <w:r>
        <w:t>, null, null},</w:t>
      </w:r>
    </w:p>
    <w:p w14:paraId="5372EE3E" w14:textId="77777777" w:rsidR="007E5E8C" w:rsidRDefault="007E5E8C" w:rsidP="007E5E8C">
      <w:r>
        <w:tab/>
      </w:r>
      <w:r>
        <w:tab/>
      </w:r>
      <w:r>
        <w:tab/>
        <w:t>},</w:t>
      </w:r>
    </w:p>
    <w:p w14:paraId="7B2AB3E9" w14:textId="77777777" w:rsidR="007E5E8C" w:rsidRDefault="007E5E8C" w:rsidP="007E5E8C">
      <w:r>
        <w:tab/>
      </w:r>
      <w:r>
        <w:tab/>
      </w:r>
      <w:r>
        <w:tab/>
      </w:r>
      <w:proofErr w:type="gramStart"/>
      <w:r>
        <w:t>new</w:t>
      </w:r>
      <w:proofErr w:type="gramEnd"/>
      <w:r>
        <w:t xml:space="preserve"> String[] {</w:t>
      </w:r>
    </w:p>
    <w:p w14:paraId="3044E75C" w14:textId="77777777" w:rsidR="007E5E8C" w:rsidRDefault="007E5E8C" w:rsidP="007E5E8C">
      <w:r>
        <w:tab/>
      </w:r>
      <w:r>
        <w:tab/>
      </w:r>
      <w:r>
        <w:tab/>
      </w:r>
      <w:r>
        <w:tab/>
        <w:t>"Cliente", "Turno", "Sel."</w:t>
      </w:r>
    </w:p>
    <w:p w14:paraId="5E6C75AF" w14:textId="77777777" w:rsidR="007E5E8C" w:rsidRDefault="007E5E8C" w:rsidP="007E5E8C">
      <w:r>
        <w:tab/>
      </w:r>
      <w:r>
        <w:tab/>
      </w:r>
      <w:r>
        <w:tab/>
        <w:t>}</w:t>
      </w:r>
    </w:p>
    <w:p w14:paraId="01EB9C6F" w14:textId="77777777" w:rsidR="007E5E8C" w:rsidRDefault="007E5E8C" w:rsidP="007E5E8C">
      <w:r>
        <w:tab/>
      </w:r>
      <w:r>
        <w:tab/>
        <w:t>));</w:t>
      </w:r>
    </w:p>
    <w:p w14:paraId="46DD0A57" w14:textId="77777777" w:rsidR="007E5E8C" w:rsidRDefault="007E5E8C" w:rsidP="007E5E8C">
      <w:r>
        <w:tab/>
      </w:r>
      <w:r>
        <w:tab/>
      </w:r>
      <w:proofErr w:type="gramStart"/>
      <w:r>
        <w:t>scrollTablaAsistencia.setViewportView(</w:t>
      </w:r>
      <w:proofErr w:type="gramEnd"/>
      <w:r>
        <w:t>asistencia);</w:t>
      </w:r>
    </w:p>
    <w:p w14:paraId="28E29868" w14:textId="77777777" w:rsidR="007E5E8C" w:rsidRDefault="007E5E8C" w:rsidP="007E5E8C">
      <w:r>
        <w:tab/>
      </w:r>
      <w:r>
        <w:tab/>
      </w:r>
    </w:p>
    <w:p w14:paraId="17FD8E5F" w14:textId="77777777" w:rsidR="007E5E8C" w:rsidRDefault="007E5E8C" w:rsidP="007E5E8C">
      <w:r>
        <w:tab/>
      </w:r>
      <w:r>
        <w:tab/>
        <w:t xml:space="preserve">JCheckBox chckbxNuevoCliente = new </w:t>
      </w:r>
      <w:proofErr w:type="gramStart"/>
      <w:r>
        <w:t>JCheckBox(</w:t>
      </w:r>
      <w:proofErr w:type="gramEnd"/>
      <w:r>
        <w:t>"Nuevo cliente");</w:t>
      </w:r>
    </w:p>
    <w:p w14:paraId="754B9C03" w14:textId="77777777" w:rsidR="007E5E8C" w:rsidRDefault="007E5E8C" w:rsidP="007E5E8C">
      <w:r>
        <w:tab/>
      </w:r>
      <w:r>
        <w:tab/>
      </w:r>
      <w:proofErr w:type="gramStart"/>
      <w:r>
        <w:t>chckbxNuevoCliente.setSelected(</w:t>
      </w:r>
      <w:proofErr w:type="gramEnd"/>
      <w:r>
        <w:t>false);</w:t>
      </w:r>
    </w:p>
    <w:p w14:paraId="70AD268F" w14:textId="77777777" w:rsidR="007E5E8C" w:rsidRDefault="007E5E8C" w:rsidP="007E5E8C">
      <w:r>
        <w:lastRenderedPageBreak/>
        <w:tab/>
      </w:r>
      <w:r>
        <w:tab/>
        <w:t>sl_</w:t>
      </w:r>
      <w:proofErr w:type="gramStart"/>
      <w:r>
        <w:t>contentPane.putConstraint(</w:t>
      </w:r>
      <w:proofErr w:type="gramEnd"/>
      <w:r>
        <w:t>SpringLayout.NORTH, chckbxNuevoCliente, 10, SpringLayout.SOUTH, scrollTablaAsistencia);</w:t>
      </w:r>
    </w:p>
    <w:p w14:paraId="3DAD2560" w14:textId="77777777" w:rsidR="007E5E8C" w:rsidRDefault="007E5E8C" w:rsidP="007E5E8C">
      <w:r>
        <w:tab/>
      </w:r>
      <w:r>
        <w:tab/>
        <w:t>sl_</w:t>
      </w:r>
      <w:proofErr w:type="gramStart"/>
      <w:r>
        <w:t>contentPane.putConstraint(</w:t>
      </w:r>
      <w:proofErr w:type="gramEnd"/>
      <w:r>
        <w:t>SpringLayout.WEST, chckbxNuevoCliente, 10, SpringLayout.WEST, contentPane);</w:t>
      </w:r>
    </w:p>
    <w:p w14:paraId="367F9D3B" w14:textId="77777777" w:rsidR="007E5E8C" w:rsidRDefault="007E5E8C" w:rsidP="007E5E8C">
      <w:r>
        <w:tab/>
      </w:r>
      <w:r>
        <w:tab/>
      </w:r>
      <w:proofErr w:type="gramStart"/>
      <w:r>
        <w:t>chckbxNuevoCliente.addItemListener(</w:t>
      </w:r>
      <w:proofErr w:type="gramEnd"/>
      <w:r>
        <w:t>new ItemListener() {</w:t>
      </w:r>
    </w:p>
    <w:p w14:paraId="58BFB39A" w14:textId="77777777" w:rsidR="007E5E8C" w:rsidRDefault="007E5E8C" w:rsidP="007E5E8C"/>
    <w:p w14:paraId="4D5A0C9C" w14:textId="77777777" w:rsidR="007E5E8C" w:rsidRDefault="007E5E8C" w:rsidP="007E5E8C">
      <w:r>
        <w:t xml:space="preserve">            @Override</w:t>
      </w:r>
    </w:p>
    <w:p w14:paraId="12A2AB92" w14:textId="77777777" w:rsidR="007E5E8C" w:rsidRDefault="007E5E8C" w:rsidP="007E5E8C">
      <w:r>
        <w:t xml:space="preserve">            </w:t>
      </w:r>
      <w:proofErr w:type="gramStart"/>
      <w:r>
        <w:t>public</w:t>
      </w:r>
      <w:proofErr w:type="gramEnd"/>
      <w:r>
        <w:t xml:space="preserve"> void itemStateChanged(ItemEvent e) {</w:t>
      </w:r>
    </w:p>
    <w:p w14:paraId="059CACED" w14:textId="77777777" w:rsidR="007E5E8C" w:rsidRDefault="007E5E8C" w:rsidP="007E5E8C"/>
    <w:p w14:paraId="66A2AC01" w14:textId="77777777" w:rsidR="007E5E8C" w:rsidRDefault="007E5E8C" w:rsidP="007E5E8C">
      <w:r>
        <w:t xml:space="preserve">            </w:t>
      </w:r>
      <w:r>
        <w:tab/>
      </w:r>
      <w:proofErr w:type="gramStart"/>
      <w:r>
        <w:t>actualizar</w:t>
      </w:r>
      <w:proofErr w:type="gramEnd"/>
      <w:r>
        <w:t>(!chckbxNuevoCliente.isSelected());</w:t>
      </w:r>
    </w:p>
    <w:p w14:paraId="09AD8D24" w14:textId="77777777" w:rsidR="007E5E8C" w:rsidRDefault="007E5E8C" w:rsidP="007E5E8C">
      <w:r>
        <w:t xml:space="preserve">            }</w:t>
      </w:r>
    </w:p>
    <w:p w14:paraId="620C4B55" w14:textId="77777777" w:rsidR="007E5E8C" w:rsidRDefault="007E5E8C" w:rsidP="007E5E8C">
      <w:r>
        <w:t xml:space="preserve">        });</w:t>
      </w:r>
    </w:p>
    <w:p w14:paraId="0CB2F0FF" w14:textId="77777777" w:rsidR="007E5E8C" w:rsidRDefault="007E5E8C" w:rsidP="007E5E8C">
      <w:r>
        <w:tab/>
      </w:r>
      <w:r>
        <w:tab/>
      </w:r>
      <w:proofErr w:type="gramStart"/>
      <w:r>
        <w:t>contentPane.add(</w:t>
      </w:r>
      <w:proofErr w:type="gramEnd"/>
      <w:r>
        <w:t>chckbxNuevoCliente);</w:t>
      </w:r>
    </w:p>
    <w:p w14:paraId="47D41671" w14:textId="77777777" w:rsidR="007E5E8C" w:rsidRDefault="007E5E8C" w:rsidP="007E5E8C">
      <w:r>
        <w:tab/>
      </w:r>
      <w:r>
        <w:tab/>
      </w:r>
    </w:p>
    <w:p w14:paraId="2E6DC28C" w14:textId="77777777" w:rsidR="007E5E8C" w:rsidRDefault="007E5E8C" w:rsidP="007E5E8C">
      <w:r>
        <w:tab/>
      </w:r>
      <w:r>
        <w:tab/>
      </w:r>
      <w:proofErr w:type="gramStart"/>
      <w:r>
        <w:t>lblCliente</w:t>
      </w:r>
      <w:proofErr w:type="gramEnd"/>
      <w:r>
        <w:t xml:space="preserve"> = new JLabel("Cliente:");</w:t>
      </w:r>
    </w:p>
    <w:p w14:paraId="43CD3200" w14:textId="77777777" w:rsidR="007E5E8C" w:rsidRDefault="007E5E8C" w:rsidP="007E5E8C">
      <w:r>
        <w:tab/>
      </w:r>
      <w:r>
        <w:tab/>
        <w:t>sl_</w:t>
      </w:r>
      <w:proofErr w:type="gramStart"/>
      <w:r>
        <w:t>contentPane.putConstraint(</w:t>
      </w:r>
      <w:proofErr w:type="gramEnd"/>
      <w:r>
        <w:t>SpringLayout.NORTH, lblCliente, 4, SpringLayout.NORTH, chckbxNuevoCliente);</w:t>
      </w:r>
    </w:p>
    <w:p w14:paraId="32040C3B" w14:textId="77777777" w:rsidR="007E5E8C" w:rsidRDefault="007E5E8C" w:rsidP="007E5E8C">
      <w:r>
        <w:tab/>
      </w:r>
      <w:r>
        <w:tab/>
        <w:t>sl_</w:t>
      </w:r>
      <w:proofErr w:type="gramStart"/>
      <w:r>
        <w:t>contentPane.putConstraint(</w:t>
      </w:r>
      <w:proofErr w:type="gramEnd"/>
      <w:r>
        <w:t>SpringLayout.WEST, lblCliente, 40, SpringLayout.EAST, chckbxNuevoCliente);</w:t>
      </w:r>
    </w:p>
    <w:p w14:paraId="6056124B" w14:textId="77777777" w:rsidR="007E5E8C" w:rsidRDefault="007E5E8C" w:rsidP="007E5E8C">
      <w:r>
        <w:tab/>
      </w:r>
      <w:r>
        <w:tab/>
      </w:r>
      <w:proofErr w:type="gramStart"/>
      <w:r>
        <w:t>contentPane.add(</w:t>
      </w:r>
      <w:proofErr w:type="gramEnd"/>
      <w:r>
        <w:t>lblCliente);</w:t>
      </w:r>
    </w:p>
    <w:p w14:paraId="61089F6F" w14:textId="77777777" w:rsidR="007E5E8C" w:rsidRDefault="007E5E8C" w:rsidP="007E5E8C">
      <w:r>
        <w:tab/>
      </w:r>
      <w:r>
        <w:tab/>
      </w:r>
    </w:p>
    <w:p w14:paraId="22D95D83" w14:textId="77777777" w:rsidR="007E5E8C" w:rsidRDefault="007E5E8C" w:rsidP="007E5E8C">
      <w:r>
        <w:tab/>
      </w:r>
      <w:r>
        <w:tab/>
      </w:r>
      <w:proofErr w:type="gramStart"/>
      <w:r>
        <w:t>txtBusquedaCliente</w:t>
      </w:r>
      <w:proofErr w:type="gramEnd"/>
      <w:r>
        <w:t xml:space="preserve"> = new JTextField();</w:t>
      </w:r>
    </w:p>
    <w:p w14:paraId="07E52B8E" w14:textId="77777777" w:rsidR="007E5E8C" w:rsidRDefault="007E5E8C" w:rsidP="007E5E8C">
      <w:r>
        <w:lastRenderedPageBreak/>
        <w:tab/>
      </w:r>
      <w:r>
        <w:tab/>
        <w:t>sl_</w:t>
      </w:r>
      <w:proofErr w:type="gramStart"/>
      <w:r>
        <w:t>contentPane.putConstraint(</w:t>
      </w:r>
      <w:proofErr w:type="gramEnd"/>
      <w:r>
        <w:t>SpringLayout.NORTH, txtBusquedaCliente, 11, SpringLayout.SOUTH, scrollTablaAsistencia);</w:t>
      </w:r>
    </w:p>
    <w:p w14:paraId="7DC4AC91" w14:textId="77777777" w:rsidR="007E5E8C" w:rsidRDefault="007E5E8C" w:rsidP="007E5E8C">
      <w:r>
        <w:tab/>
      </w:r>
      <w:r>
        <w:tab/>
        <w:t>sl_</w:t>
      </w:r>
      <w:proofErr w:type="gramStart"/>
      <w:r>
        <w:t>contentPane.putConstraint(</w:t>
      </w:r>
      <w:proofErr w:type="gramEnd"/>
      <w:r>
        <w:t>SpringLayout.WEST, txtBusquedaCliente, 25, SpringLayout.EAST, lblCliente);</w:t>
      </w:r>
    </w:p>
    <w:p w14:paraId="7D1D298A" w14:textId="77777777" w:rsidR="007E5E8C" w:rsidRDefault="007E5E8C" w:rsidP="007E5E8C">
      <w:r>
        <w:tab/>
      </w:r>
      <w:r>
        <w:tab/>
        <w:t>sl_</w:t>
      </w:r>
      <w:proofErr w:type="gramStart"/>
      <w:r>
        <w:t>contentPane.putConstraint(</w:t>
      </w:r>
      <w:proofErr w:type="gramEnd"/>
      <w:r>
        <w:t>SpringLayout.EAST, txtBusquedaCliente, 231, SpringLayout.EAST, lblCliente);</w:t>
      </w:r>
    </w:p>
    <w:p w14:paraId="62CF7E81" w14:textId="77777777" w:rsidR="007E5E8C" w:rsidRDefault="007E5E8C" w:rsidP="007E5E8C">
      <w:r>
        <w:tab/>
      </w:r>
      <w:r>
        <w:tab/>
      </w:r>
      <w:proofErr w:type="gramStart"/>
      <w:r>
        <w:t>contentPane.add(</w:t>
      </w:r>
      <w:proofErr w:type="gramEnd"/>
      <w:r>
        <w:t>txtBusquedaCliente);</w:t>
      </w:r>
    </w:p>
    <w:p w14:paraId="4D34FFF1" w14:textId="77777777" w:rsidR="007E5E8C" w:rsidRDefault="007E5E8C" w:rsidP="007E5E8C">
      <w:r>
        <w:tab/>
      </w:r>
      <w:r>
        <w:tab/>
      </w:r>
      <w:proofErr w:type="gramStart"/>
      <w:r>
        <w:t>txtBusquedaCliente.setColumns(</w:t>
      </w:r>
      <w:proofErr w:type="gramEnd"/>
      <w:r>
        <w:t>10);</w:t>
      </w:r>
    </w:p>
    <w:p w14:paraId="054B9BAB" w14:textId="77777777" w:rsidR="007E5E8C" w:rsidRDefault="007E5E8C" w:rsidP="007E5E8C">
      <w:r>
        <w:tab/>
      </w:r>
      <w:r>
        <w:tab/>
      </w:r>
    </w:p>
    <w:p w14:paraId="409F9DCD" w14:textId="77777777" w:rsidR="007E5E8C" w:rsidRDefault="007E5E8C" w:rsidP="007E5E8C">
      <w:r>
        <w:tab/>
      </w:r>
      <w:r>
        <w:tab/>
      </w:r>
      <w:proofErr w:type="gramStart"/>
      <w:r>
        <w:t>scrollClientes</w:t>
      </w:r>
      <w:proofErr w:type="gramEnd"/>
      <w:r>
        <w:t xml:space="preserve"> = new JScrollPane();</w:t>
      </w:r>
    </w:p>
    <w:p w14:paraId="4675A188" w14:textId="77777777" w:rsidR="007E5E8C" w:rsidRDefault="007E5E8C" w:rsidP="007E5E8C">
      <w:r>
        <w:tab/>
      </w:r>
      <w:r>
        <w:tab/>
        <w:t>sl_</w:t>
      </w:r>
      <w:proofErr w:type="gramStart"/>
      <w:r>
        <w:t>contentPane.putConstraint(</w:t>
      </w:r>
      <w:proofErr w:type="gramEnd"/>
      <w:r>
        <w:t>SpringLayout.NORTH, scrollClientes, 280, SpringLayout.NORTH, contentPane);</w:t>
      </w:r>
    </w:p>
    <w:p w14:paraId="29C2B301" w14:textId="77777777" w:rsidR="007E5E8C" w:rsidRDefault="007E5E8C" w:rsidP="007E5E8C">
      <w:r>
        <w:tab/>
      </w:r>
      <w:r>
        <w:tab/>
        <w:t>sl_</w:t>
      </w:r>
      <w:proofErr w:type="gramStart"/>
      <w:r>
        <w:t>contentPane.putConstraint(</w:t>
      </w:r>
      <w:proofErr w:type="gramEnd"/>
      <w:r>
        <w:t>SpringLayout.WEST, scrollClientes, 10, SpringLayout.WEST, contentPane);</w:t>
      </w:r>
    </w:p>
    <w:p w14:paraId="2D59E39D" w14:textId="77777777" w:rsidR="007E5E8C" w:rsidRDefault="007E5E8C" w:rsidP="007E5E8C">
      <w:r>
        <w:tab/>
      </w:r>
      <w:r>
        <w:tab/>
        <w:t>sl_</w:t>
      </w:r>
      <w:proofErr w:type="gramStart"/>
      <w:r>
        <w:t>contentPane.putConstraint(</w:t>
      </w:r>
      <w:proofErr w:type="gramEnd"/>
      <w:r>
        <w:t>SpringLayout.SOUTH, scrollClientes, -50, SpringLayout.SOUTH, contentPane);</w:t>
      </w:r>
    </w:p>
    <w:p w14:paraId="6C7DC4FD" w14:textId="77777777" w:rsidR="007E5E8C" w:rsidRDefault="007E5E8C" w:rsidP="007E5E8C">
      <w:r>
        <w:tab/>
      </w:r>
      <w:r>
        <w:tab/>
        <w:t>sl_</w:t>
      </w:r>
      <w:proofErr w:type="gramStart"/>
      <w:r>
        <w:t>contentPane.putConstraint(</w:t>
      </w:r>
      <w:proofErr w:type="gramEnd"/>
      <w:r>
        <w:t>SpringLayout.EAST, scrollClientes, -10, SpringLayout.EAST, contentPane);</w:t>
      </w:r>
    </w:p>
    <w:p w14:paraId="2FFB1EA3" w14:textId="77777777" w:rsidR="007E5E8C" w:rsidRDefault="007E5E8C" w:rsidP="007E5E8C">
      <w:r>
        <w:tab/>
      </w:r>
      <w:r>
        <w:tab/>
      </w:r>
      <w:proofErr w:type="gramStart"/>
      <w:r>
        <w:t>contentPane.add(</w:t>
      </w:r>
      <w:proofErr w:type="gramEnd"/>
      <w:r>
        <w:t>scrollClientes);</w:t>
      </w:r>
    </w:p>
    <w:p w14:paraId="4FD32F73" w14:textId="77777777" w:rsidR="007E5E8C" w:rsidRDefault="007E5E8C" w:rsidP="007E5E8C">
      <w:r>
        <w:tab/>
      </w:r>
      <w:r>
        <w:tab/>
      </w:r>
      <w:proofErr w:type="gramStart"/>
      <w:r>
        <w:t>clientes</w:t>
      </w:r>
      <w:proofErr w:type="gramEnd"/>
      <w:r>
        <w:t xml:space="preserve"> = new JTable();</w:t>
      </w:r>
    </w:p>
    <w:p w14:paraId="73D03F9E" w14:textId="77777777" w:rsidR="007E5E8C" w:rsidRDefault="007E5E8C" w:rsidP="007E5E8C">
      <w:r>
        <w:tab/>
      </w:r>
      <w:r>
        <w:tab/>
      </w:r>
      <w:proofErr w:type="gramStart"/>
      <w:r>
        <w:t>clientes.setModel(</w:t>
      </w:r>
      <w:proofErr w:type="gramEnd"/>
      <w:r>
        <w:t>new DefaultTableModel(</w:t>
      </w:r>
    </w:p>
    <w:p w14:paraId="17257F5F" w14:textId="77777777" w:rsidR="007E5E8C" w:rsidRDefault="007E5E8C" w:rsidP="007E5E8C">
      <w:r>
        <w:tab/>
      </w:r>
      <w:r>
        <w:tab/>
      </w:r>
      <w:r>
        <w:tab/>
      </w:r>
      <w:proofErr w:type="gramStart"/>
      <w:r>
        <w:t>new</w:t>
      </w:r>
      <w:proofErr w:type="gramEnd"/>
      <w:r>
        <w:t xml:space="preserve"> Object[][] {</w:t>
      </w:r>
    </w:p>
    <w:p w14:paraId="14941371" w14:textId="77777777" w:rsidR="007E5E8C" w:rsidRDefault="007E5E8C" w:rsidP="007E5E8C">
      <w:r>
        <w:tab/>
      </w:r>
      <w:r>
        <w:tab/>
      </w:r>
      <w:r>
        <w:tab/>
      </w:r>
      <w:r>
        <w:tab/>
      </w:r>
    </w:p>
    <w:p w14:paraId="0FBA84CF" w14:textId="77777777" w:rsidR="007E5E8C" w:rsidRDefault="007E5E8C" w:rsidP="007E5E8C">
      <w:r>
        <w:tab/>
      </w:r>
      <w:r>
        <w:tab/>
      </w:r>
      <w:r>
        <w:tab/>
      </w:r>
      <w:r>
        <w:tab/>
        <w:t>{</w:t>
      </w:r>
      <w:proofErr w:type="gramStart"/>
      <w:r>
        <w:t>null</w:t>
      </w:r>
      <w:proofErr w:type="gramEnd"/>
      <w:r>
        <w:t>, null, null},</w:t>
      </w:r>
    </w:p>
    <w:p w14:paraId="0185B9DE" w14:textId="77777777" w:rsidR="007E5E8C" w:rsidRDefault="007E5E8C" w:rsidP="007E5E8C">
      <w:r>
        <w:lastRenderedPageBreak/>
        <w:tab/>
      </w:r>
      <w:r>
        <w:tab/>
      </w:r>
      <w:r>
        <w:tab/>
        <w:t>},</w:t>
      </w:r>
    </w:p>
    <w:p w14:paraId="023823C3" w14:textId="77777777" w:rsidR="007E5E8C" w:rsidRDefault="007E5E8C" w:rsidP="007E5E8C">
      <w:r>
        <w:tab/>
      </w:r>
      <w:r>
        <w:tab/>
      </w:r>
      <w:r>
        <w:tab/>
      </w:r>
      <w:proofErr w:type="gramStart"/>
      <w:r>
        <w:t>new</w:t>
      </w:r>
      <w:proofErr w:type="gramEnd"/>
      <w:r>
        <w:t xml:space="preserve"> String[] {</w:t>
      </w:r>
    </w:p>
    <w:p w14:paraId="3EC0A677" w14:textId="77777777" w:rsidR="007E5E8C" w:rsidRDefault="007E5E8C" w:rsidP="007E5E8C">
      <w:r>
        <w:tab/>
      </w:r>
      <w:r>
        <w:tab/>
      </w:r>
      <w:r>
        <w:tab/>
      </w:r>
      <w:r>
        <w:tab/>
        <w:t>"Cliente", "Vehículo", "Sel."</w:t>
      </w:r>
    </w:p>
    <w:p w14:paraId="7FBEF229" w14:textId="77777777" w:rsidR="007E5E8C" w:rsidRDefault="007E5E8C" w:rsidP="007E5E8C">
      <w:r>
        <w:tab/>
      </w:r>
      <w:r>
        <w:tab/>
      </w:r>
      <w:r>
        <w:tab/>
        <w:t>}</w:t>
      </w:r>
    </w:p>
    <w:p w14:paraId="5B5D1910" w14:textId="77777777" w:rsidR="007E5E8C" w:rsidRDefault="007E5E8C" w:rsidP="007E5E8C">
      <w:r>
        <w:tab/>
      </w:r>
      <w:r>
        <w:tab/>
        <w:t>));</w:t>
      </w:r>
    </w:p>
    <w:p w14:paraId="1D97528E" w14:textId="77777777" w:rsidR="007E5E8C" w:rsidRDefault="007E5E8C" w:rsidP="007E5E8C">
      <w:r>
        <w:tab/>
      </w:r>
      <w:r>
        <w:tab/>
      </w:r>
      <w:proofErr w:type="gramStart"/>
      <w:r>
        <w:t>scrollClientes.setViewportView(</w:t>
      </w:r>
      <w:proofErr w:type="gramEnd"/>
      <w:r>
        <w:t>clientes);</w:t>
      </w:r>
    </w:p>
    <w:p w14:paraId="5146DFF6" w14:textId="77777777" w:rsidR="007E5E8C" w:rsidRDefault="007E5E8C" w:rsidP="007E5E8C"/>
    <w:p w14:paraId="270ABA0F" w14:textId="77777777" w:rsidR="007E5E8C" w:rsidRDefault="007E5E8C" w:rsidP="007E5E8C">
      <w:r>
        <w:tab/>
      </w:r>
      <w:r>
        <w:tab/>
      </w:r>
      <w:proofErr w:type="gramStart"/>
      <w:r>
        <w:t>btnVolver</w:t>
      </w:r>
      <w:proofErr w:type="gramEnd"/>
      <w:r>
        <w:t xml:space="preserve"> = new JButton("Volver");</w:t>
      </w:r>
    </w:p>
    <w:p w14:paraId="6190952F" w14:textId="77777777" w:rsidR="007E5E8C" w:rsidRDefault="007E5E8C" w:rsidP="007E5E8C">
      <w:r>
        <w:tab/>
      </w:r>
      <w:r>
        <w:tab/>
        <w:t>sl_</w:t>
      </w:r>
      <w:proofErr w:type="gramStart"/>
      <w:r>
        <w:t>contentPane.putConstraint(</w:t>
      </w:r>
      <w:proofErr w:type="gramEnd"/>
      <w:r>
        <w:t>SpringLayout.EAST, btnVolver, -10, SpringLayout.EAST, contentPane);</w:t>
      </w:r>
    </w:p>
    <w:p w14:paraId="02B80DB6" w14:textId="77777777" w:rsidR="007E5E8C" w:rsidRDefault="007E5E8C" w:rsidP="007E5E8C">
      <w:r>
        <w:tab/>
      </w:r>
      <w:r>
        <w:tab/>
      </w:r>
      <w:proofErr w:type="gramStart"/>
      <w:r>
        <w:t>btnVolver.addActionListener(</w:t>
      </w:r>
      <w:proofErr w:type="gramEnd"/>
      <w:r>
        <w:t>new ActionListener() {</w:t>
      </w:r>
    </w:p>
    <w:p w14:paraId="69F2A63A" w14:textId="77777777" w:rsidR="007E5E8C" w:rsidRDefault="007E5E8C" w:rsidP="007E5E8C">
      <w:r>
        <w:tab/>
      </w:r>
      <w:r>
        <w:tab/>
      </w:r>
      <w:r>
        <w:tab/>
      </w:r>
      <w:proofErr w:type="gramStart"/>
      <w:r>
        <w:t>public</w:t>
      </w:r>
      <w:proofErr w:type="gramEnd"/>
      <w:r>
        <w:t xml:space="preserve"> void actionPerformed(ActionEvent e) {</w:t>
      </w:r>
    </w:p>
    <w:p w14:paraId="1CDFF83C" w14:textId="77777777" w:rsidR="007E5E8C" w:rsidRDefault="007E5E8C" w:rsidP="007E5E8C">
      <w:r>
        <w:tab/>
      </w:r>
      <w:r>
        <w:tab/>
      </w:r>
      <w:r>
        <w:tab/>
      </w:r>
      <w:r>
        <w:tab/>
      </w:r>
    </w:p>
    <w:p w14:paraId="5742D543" w14:textId="77777777" w:rsidR="007E5E8C" w:rsidRDefault="007E5E8C" w:rsidP="007E5E8C">
      <w:r>
        <w:tab/>
      </w:r>
      <w:r>
        <w:tab/>
      </w:r>
      <w:r>
        <w:tab/>
      </w:r>
      <w:r>
        <w:tab/>
      </w:r>
      <w:proofErr w:type="gramStart"/>
      <w:r>
        <w:t>dispose</w:t>
      </w:r>
      <w:proofErr w:type="gramEnd"/>
      <w:r>
        <w:t>();</w:t>
      </w:r>
    </w:p>
    <w:p w14:paraId="39FC3F69" w14:textId="77777777" w:rsidR="007E5E8C" w:rsidRDefault="007E5E8C" w:rsidP="007E5E8C">
      <w:r>
        <w:tab/>
      </w:r>
      <w:r>
        <w:tab/>
      </w:r>
      <w:r>
        <w:tab/>
        <w:t>}</w:t>
      </w:r>
    </w:p>
    <w:p w14:paraId="1D197158" w14:textId="77777777" w:rsidR="007E5E8C" w:rsidRDefault="007E5E8C" w:rsidP="007E5E8C">
      <w:r>
        <w:tab/>
      </w:r>
      <w:r>
        <w:tab/>
        <w:t>});</w:t>
      </w:r>
    </w:p>
    <w:p w14:paraId="741DFA68" w14:textId="77777777" w:rsidR="007E5E8C" w:rsidRDefault="007E5E8C" w:rsidP="007E5E8C">
      <w:r>
        <w:tab/>
      </w:r>
      <w:r>
        <w:tab/>
        <w:t>sl_</w:t>
      </w:r>
      <w:proofErr w:type="gramStart"/>
      <w:r>
        <w:t>contentPane.putConstraint(</w:t>
      </w:r>
      <w:proofErr w:type="gramEnd"/>
      <w:r>
        <w:t>SpringLayout.SOUTH, btnVolver, -10, SpringLayout.SOUTH, contentPane);</w:t>
      </w:r>
    </w:p>
    <w:p w14:paraId="3D1C65E3" w14:textId="77777777" w:rsidR="007E5E8C" w:rsidRDefault="007E5E8C" w:rsidP="007E5E8C">
      <w:r>
        <w:tab/>
      </w:r>
      <w:r>
        <w:tab/>
      </w:r>
      <w:proofErr w:type="gramStart"/>
      <w:r>
        <w:t>contentPane.add(</w:t>
      </w:r>
      <w:proofErr w:type="gramEnd"/>
      <w:r>
        <w:t>btnVolver);</w:t>
      </w:r>
    </w:p>
    <w:p w14:paraId="057D83EB" w14:textId="77777777" w:rsidR="007E5E8C" w:rsidRDefault="007E5E8C" w:rsidP="007E5E8C">
      <w:r>
        <w:tab/>
      </w:r>
      <w:r>
        <w:tab/>
      </w:r>
    </w:p>
    <w:p w14:paraId="3B3A88AA" w14:textId="77777777" w:rsidR="007E5E8C" w:rsidRDefault="007E5E8C" w:rsidP="007E5E8C">
      <w:r>
        <w:tab/>
      </w:r>
      <w:r>
        <w:tab/>
      </w:r>
      <w:proofErr w:type="gramStart"/>
      <w:r>
        <w:t>btnRegistrar</w:t>
      </w:r>
      <w:proofErr w:type="gramEnd"/>
      <w:r>
        <w:t xml:space="preserve"> = new JButton("Registrar");</w:t>
      </w:r>
    </w:p>
    <w:p w14:paraId="4F99C7BC" w14:textId="77777777" w:rsidR="007E5E8C" w:rsidRDefault="007E5E8C" w:rsidP="007E5E8C">
      <w:r>
        <w:tab/>
      </w:r>
      <w:r>
        <w:tab/>
      </w:r>
      <w:proofErr w:type="gramStart"/>
      <w:r>
        <w:t>btnRegistrar.addActionListener(</w:t>
      </w:r>
      <w:proofErr w:type="gramEnd"/>
      <w:r>
        <w:t>new ActionListener() {</w:t>
      </w:r>
    </w:p>
    <w:p w14:paraId="5990594D" w14:textId="77777777" w:rsidR="007E5E8C" w:rsidRDefault="007E5E8C" w:rsidP="007E5E8C">
      <w:r>
        <w:lastRenderedPageBreak/>
        <w:tab/>
      </w:r>
      <w:r>
        <w:tab/>
      </w:r>
      <w:r>
        <w:tab/>
      </w:r>
      <w:proofErr w:type="gramStart"/>
      <w:r>
        <w:t>public</w:t>
      </w:r>
      <w:proofErr w:type="gramEnd"/>
      <w:r>
        <w:t xml:space="preserve"> void actionPerformed(ActionEvent e) {</w:t>
      </w:r>
    </w:p>
    <w:p w14:paraId="11BECF4B" w14:textId="77777777" w:rsidR="007E5E8C" w:rsidRDefault="007E5E8C" w:rsidP="007E5E8C">
      <w:r>
        <w:tab/>
      </w:r>
      <w:r>
        <w:tab/>
      </w:r>
      <w:r>
        <w:tab/>
      </w:r>
      <w:r>
        <w:tab/>
      </w:r>
    </w:p>
    <w:p w14:paraId="60232E6F" w14:textId="77777777" w:rsidR="007E5E8C" w:rsidRDefault="007E5E8C" w:rsidP="007E5E8C">
      <w:r>
        <w:tab/>
      </w:r>
      <w:r>
        <w:tab/>
      </w:r>
      <w:r>
        <w:tab/>
      </w:r>
      <w:r>
        <w:tab/>
        <w:t>// Guardo en la base de datos las asistencia.</w:t>
      </w:r>
    </w:p>
    <w:p w14:paraId="40B94F63" w14:textId="77777777" w:rsidR="007E5E8C" w:rsidRDefault="007E5E8C" w:rsidP="007E5E8C">
      <w:r>
        <w:tab/>
      </w:r>
      <w:r>
        <w:tab/>
      </w:r>
      <w:r>
        <w:tab/>
      </w:r>
      <w:r>
        <w:tab/>
      </w:r>
    </w:p>
    <w:p w14:paraId="2027547F" w14:textId="77777777" w:rsidR="007E5E8C" w:rsidRDefault="007E5E8C" w:rsidP="007E5E8C">
      <w:r>
        <w:tab/>
      </w:r>
      <w:r>
        <w:tab/>
      </w:r>
      <w:r>
        <w:tab/>
      </w:r>
      <w:r>
        <w:tab/>
      </w:r>
      <w:proofErr w:type="gramStart"/>
      <w:r>
        <w:t>if(</w:t>
      </w:r>
      <w:proofErr w:type="gramEnd"/>
      <w:r>
        <w:t>chckbxNuevoCliente.isSelected()) {</w:t>
      </w:r>
    </w:p>
    <w:p w14:paraId="1FE14336" w14:textId="77777777" w:rsidR="007E5E8C" w:rsidRDefault="007E5E8C" w:rsidP="007E5E8C">
      <w:r>
        <w:tab/>
      </w:r>
      <w:r>
        <w:tab/>
      </w:r>
      <w:r>
        <w:tab/>
      </w:r>
      <w:r>
        <w:tab/>
      </w:r>
      <w:r>
        <w:tab/>
      </w:r>
    </w:p>
    <w:p w14:paraId="1FDC3580" w14:textId="77777777" w:rsidR="007E5E8C" w:rsidRDefault="007E5E8C" w:rsidP="007E5E8C">
      <w:r>
        <w:tab/>
      </w:r>
      <w:r>
        <w:tab/>
      </w:r>
      <w:r>
        <w:tab/>
      </w:r>
      <w:r>
        <w:tab/>
      </w:r>
      <w:r>
        <w:tab/>
      </w:r>
      <w:proofErr w:type="gramStart"/>
      <w:r>
        <w:t>EventQueue.invokeLater(</w:t>
      </w:r>
      <w:proofErr w:type="gramEnd"/>
      <w:r>
        <w:t>new Runnable() {</w:t>
      </w:r>
    </w:p>
    <w:p w14:paraId="5DFD42E5" w14:textId="77777777" w:rsidR="007E5E8C" w:rsidRDefault="007E5E8C" w:rsidP="007E5E8C">
      <w:r>
        <w:tab/>
      </w:r>
      <w:r>
        <w:tab/>
      </w:r>
      <w:r>
        <w:tab/>
      </w:r>
      <w:r>
        <w:tab/>
      </w:r>
      <w:r>
        <w:tab/>
      </w:r>
      <w:r>
        <w:tab/>
      </w:r>
      <w:proofErr w:type="gramStart"/>
      <w:r>
        <w:t>public</w:t>
      </w:r>
      <w:proofErr w:type="gramEnd"/>
      <w:r>
        <w:t xml:space="preserve"> void run() {</w:t>
      </w:r>
    </w:p>
    <w:p w14:paraId="57FC2B66" w14:textId="77777777" w:rsidR="007E5E8C" w:rsidRDefault="007E5E8C" w:rsidP="007E5E8C">
      <w:r>
        <w:tab/>
      </w:r>
      <w:r>
        <w:tab/>
      </w:r>
      <w:r>
        <w:tab/>
      </w:r>
      <w:r>
        <w:tab/>
      </w:r>
      <w:r>
        <w:tab/>
      </w:r>
      <w:r>
        <w:tab/>
      </w:r>
      <w:r>
        <w:tab/>
      </w:r>
      <w:proofErr w:type="gramStart"/>
      <w:r>
        <w:t>try</w:t>
      </w:r>
      <w:proofErr w:type="gramEnd"/>
      <w:r>
        <w:t xml:space="preserve"> {</w:t>
      </w:r>
    </w:p>
    <w:p w14:paraId="0019CA97" w14:textId="77777777" w:rsidR="007E5E8C" w:rsidRDefault="007E5E8C" w:rsidP="007E5E8C">
      <w:r>
        <w:tab/>
      </w:r>
      <w:r>
        <w:tab/>
      </w:r>
      <w:r>
        <w:tab/>
      </w:r>
      <w:r>
        <w:tab/>
      </w:r>
      <w:r>
        <w:tab/>
      </w:r>
      <w:r>
        <w:tab/>
      </w:r>
      <w:r>
        <w:tab/>
      </w:r>
      <w:r>
        <w:tab/>
        <w:t xml:space="preserve">VentanaNuevoCliente frame = new </w:t>
      </w:r>
      <w:proofErr w:type="gramStart"/>
      <w:r>
        <w:t>VentanaNuevoCliente(</w:t>
      </w:r>
      <w:proofErr w:type="gramEnd"/>
      <w:r>
        <w:t>"Nuevo Cliente");</w:t>
      </w:r>
    </w:p>
    <w:p w14:paraId="787DB0DC" w14:textId="77777777" w:rsidR="007E5E8C" w:rsidRDefault="007E5E8C" w:rsidP="007E5E8C">
      <w:r>
        <w:tab/>
      </w:r>
      <w:r>
        <w:tab/>
      </w:r>
      <w:r>
        <w:tab/>
      </w:r>
      <w:r>
        <w:tab/>
      </w:r>
      <w:r>
        <w:tab/>
      </w:r>
      <w:r>
        <w:tab/>
      </w:r>
      <w:r>
        <w:tab/>
      </w:r>
      <w:r>
        <w:tab/>
      </w:r>
      <w:proofErr w:type="gramStart"/>
      <w:r>
        <w:t>frame.setVisible(</w:t>
      </w:r>
      <w:proofErr w:type="gramEnd"/>
      <w:r>
        <w:t>true);</w:t>
      </w:r>
    </w:p>
    <w:p w14:paraId="08F6D5FF" w14:textId="77777777" w:rsidR="007E5E8C" w:rsidRDefault="007E5E8C" w:rsidP="007E5E8C">
      <w:r>
        <w:tab/>
      </w:r>
      <w:r>
        <w:tab/>
      </w:r>
      <w:r>
        <w:tab/>
      </w:r>
      <w:r>
        <w:tab/>
      </w:r>
      <w:r>
        <w:tab/>
      </w:r>
      <w:r>
        <w:tab/>
      </w:r>
      <w:r>
        <w:tab/>
        <w:t xml:space="preserve">} </w:t>
      </w:r>
      <w:proofErr w:type="gramStart"/>
      <w:r>
        <w:t>catch</w:t>
      </w:r>
      <w:proofErr w:type="gramEnd"/>
      <w:r>
        <w:t xml:space="preserve"> (Exception e) {</w:t>
      </w:r>
    </w:p>
    <w:p w14:paraId="007C524F" w14:textId="77777777" w:rsidR="007E5E8C" w:rsidRDefault="007E5E8C" w:rsidP="007E5E8C">
      <w:r>
        <w:tab/>
      </w:r>
      <w:r>
        <w:tab/>
      </w:r>
      <w:r>
        <w:tab/>
      </w:r>
      <w:r>
        <w:tab/>
      </w:r>
      <w:r>
        <w:tab/>
      </w:r>
      <w:r>
        <w:tab/>
      </w:r>
      <w:r>
        <w:tab/>
      </w:r>
      <w:r>
        <w:tab/>
      </w:r>
      <w:proofErr w:type="gramStart"/>
      <w:r>
        <w:t>e.printStackTrace(</w:t>
      </w:r>
      <w:proofErr w:type="gramEnd"/>
      <w:r>
        <w:t>);</w:t>
      </w:r>
    </w:p>
    <w:p w14:paraId="3C6E5CCB" w14:textId="77777777" w:rsidR="007E5E8C" w:rsidRDefault="007E5E8C" w:rsidP="007E5E8C">
      <w:r>
        <w:tab/>
      </w:r>
      <w:r>
        <w:tab/>
      </w:r>
      <w:r>
        <w:tab/>
      </w:r>
      <w:r>
        <w:tab/>
      </w:r>
      <w:r>
        <w:tab/>
      </w:r>
      <w:r>
        <w:tab/>
      </w:r>
      <w:r>
        <w:tab/>
        <w:t>}</w:t>
      </w:r>
    </w:p>
    <w:p w14:paraId="70EAA525" w14:textId="77777777" w:rsidR="007E5E8C" w:rsidRDefault="007E5E8C" w:rsidP="007E5E8C">
      <w:r>
        <w:tab/>
      </w:r>
      <w:r>
        <w:tab/>
      </w:r>
      <w:r>
        <w:tab/>
      </w:r>
      <w:r>
        <w:tab/>
      </w:r>
      <w:r>
        <w:tab/>
      </w:r>
      <w:r>
        <w:tab/>
        <w:t>}</w:t>
      </w:r>
    </w:p>
    <w:p w14:paraId="74CE7A18" w14:textId="77777777" w:rsidR="007E5E8C" w:rsidRDefault="007E5E8C" w:rsidP="007E5E8C">
      <w:r>
        <w:tab/>
      </w:r>
      <w:r>
        <w:tab/>
      </w:r>
      <w:r>
        <w:tab/>
      </w:r>
      <w:r>
        <w:tab/>
      </w:r>
      <w:r>
        <w:tab/>
        <w:t>});</w:t>
      </w:r>
    </w:p>
    <w:p w14:paraId="302EDC16" w14:textId="77777777" w:rsidR="007E5E8C" w:rsidRDefault="007E5E8C" w:rsidP="007E5E8C">
      <w:r>
        <w:tab/>
      </w:r>
      <w:r>
        <w:tab/>
      </w:r>
      <w:r>
        <w:tab/>
      </w:r>
      <w:r>
        <w:tab/>
        <w:t xml:space="preserve">} </w:t>
      </w:r>
      <w:proofErr w:type="gramStart"/>
      <w:r>
        <w:t>else</w:t>
      </w:r>
      <w:proofErr w:type="gramEnd"/>
      <w:r>
        <w:t xml:space="preserve"> {</w:t>
      </w:r>
    </w:p>
    <w:p w14:paraId="10BE0B17" w14:textId="77777777" w:rsidR="007E5E8C" w:rsidRDefault="007E5E8C" w:rsidP="007E5E8C"/>
    <w:p w14:paraId="65BC35B0" w14:textId="77777777" w:rsidR="007E5E8C" w:rsidRDefault="007E5E8C" w:rsidP="007E5E8C">
      <w:r>
        <w:tab/>
      </w:r>
      <w:r>
        <w:tab/>
      </w:r>
      <w:r>
        <w:tab/>
      </w:r>
      <w:r>
        <w:tab/>
      </w:r>
      <w:r>
        <w:tab/>
        <w:t>// Imprimo la planilla para el taller</w:t>
      </w:r>
    </w:p>
    <w:p w14:paraId="006493F5" w14:textId="77777777" w:rsidR="007E5E8C" w:rsidRDefault="007E5E8C" w:rsidP="007E5E8C">
      <w:r>
        <w:tab/>
      </w:r>
      <w:r>
        <w:tab/>
      </w:r>
      <w:r>
        <w:tab/>
      </w:r>
      <w:r>
        <w:tab/>
      </w:r>
      <w:r>
        <w:tab/>
      </w:r>
    </w:p>
    <w:p w14:paraId="2D8CCA83" w14:textId="77777777" w:rsidR="007E5E8C" w:rsidRDefault="007E5E8C" w:rsidP="007E5E8C">
      <w:r>
        <w:tab/>
      </w:r>
      <w:r>
        <w:tab/>
      </w:r>
      <w:r>
        <w:tab/>
      </w:r>
      <w:r>
        <w:tab/>
        <w:t>}</w:t>
      </w:r>
    </w:p>
    <w:p w14:paraId="0D41D963" w14:textId="77777777" w:rsidR="007E5E8C" w:rsidRDefault="007E5E8C" w:rsidP="007E5E8C">
      <w:r>
        <w:lastRenderedPageBreak/>
        <w:tab/>
      </w:r>
      <w:r>
        <w:tab/>
      </w:r>
      <w:r>
        <w:tab/>
        <w:t>}</w:t>
      </w:r>
    </w:p>
    <w:p w14:paraId="323D6C01" w14:textId="77777777" w:rsidR="007E5E8C" w:rsidRDefault="007E5E8C" w:rsidP="007E5E8C">
      <w:r>
        <w:tab/>
      </w:r>
      <w:r>
        <w:tab/>
        <w:t>});</w:t>
      </w:r>
    </w:p>
    <w:p w14:paraId="79652F50" w14:textId="77777777" w:rsidR="007E5E8C" w:rsidRDefault="007E5E8C" w:rsidP="007E5E8C">
      <w:r>
        <w:tab/>
      </w:r>
      <w:r>
        <w:tab/>
        <w:t>sl_</w:t>
      </w:r>
      <w:proofErr w:type="gramStart"/>
      <w:r>
        <w:t>contentPane.putConstraint(</w:t>
      </w:r>
      <w:proofErr w:type="gramEnd"/>
      <w:r>
        <w:t>SpringLayout.NORTH, btnRegistrar, 0, SpringLayout.NORTH, btnVolver);</w:t>
      </w:r>
    </w:p>
    <w:p w14:paraId="39D4FECF" w14:textId="77777777" w:rsidR="007E5E8C" w:rsidRDefault="007E5E8C" w:rsidP="007E5E8C">
      <w:r>
        <w:tab/>
      </w:r>
      <w:r>
        <w:tab/>
        <w:t>sl_</w:t>
      </w:r>
      <w:proofErr w:type="gramStart"/>
      <w:r>
        <w:t>contentPane.putConstraint(</w:t>
      </w:r>
      <w:proofErr w:type="gramEnd"/>
      <w:r>
        <w:t>SpringLayout.EAST, btnRegistrar, -50, SpringLayout.WEST, btnVolver);</w:t>
      </w:r>
    </w:p>
    <w:p w14:paraId="3B4010A9" w14:textId="77777777" w:rsidR="007E5E8C" w:rsidRDefault="007E5E8C" w:rsidP="007E5E8C">
      <w:r>
        <w:tab/>
      </w:r>
      <w:r>
        <w:tab/>
      </w:r>
      <w:proofErr w:type="gramStart"/>
      <w:r>
        <w:t>contentPane.add(</w:t>
      </w:r>
      <w:proofErr w:type="gramEnd"/>
      <w:r>
        <w:t>btnRegistrar);</w:t>
      </w:r>
    </w:p>
    <w:p w14:paraId="23CBE57C" w14:textId="77777777" w:rsidR="007E5E8C" w:rsidRDefault="007E5E8C" w:rsidP="007E5E8C">
      <w:r>
        <w:tab/>
        <w:t>}</w:t>
      </w:r>
    </w:p>
    <w:p w14:paraId="602F8177" w14:textId="77777777" w:rsidR="007E5E8C" w:rsidRDefault="007E5E8C" w:rsidP="007E5E8C">
      <w:r>
        <w:tab/>
      </w:r>
    </w:p>
    <w:p w14:paraId="19868DA5" w14:textId="77777777" w:rsidR="007E5E8C" w:rsidRDefault="007E5E8C" w:rsidP="007E5E8C">
      <w:r>
        <w:tab/>
      </w:r>
      <w:proofErr w:type="gramStart"/>
      <w:r>
        <w:t>private</w:t>
      </w:r>
      <w:proofErr w:type="gramEnd"/>
      <w:r>
        <w:t xml:space="preserve"> void actualizar(boolean visivilidad) {</w:t>
      </w:r>
    </w:p>
    <w:p w14:paraId="59F4BD7E" w14:textId="77777777" w:rsidR="007E5E8C" w:rsidRDefault="007E5E8C" w:rsidP="007E5E8C">
      <w:r>
        <w:tab/>
      </w:r>
      <w:r>
        <w:tab/>
      </w:r>
    </w:p>
    <w:p w14:paraId="1D1680B7" w14:textId="77777777" w:rsidR="007E5E8C" w:rsidRDefault="007E5E8C" w:rsidP="007E5E8C">
      <w:r>
        <w:tab/>
      </w:r>
      <w:r>
        <w:tab/>
      </w:r>
      <w:proofErr w:type="gramStart"/>
      <w:r>
        <w:t>lblCliente.setVisible(</w:t>
      </w:r>
      <w:proofErr w:type="gramEnd"/>
      <w:r>
        <w:t>visivilidad);</w:t>
      </w:r>
    </w:p>
    <w:p w14:paraId="03549C37" w14:textId="77777777" w:rsidR="007E5E8C" w:rsidRDefault="007E5E8C" w:rsidP="007E5E8C">
      <w:r>
        <w:tab/>
      </w:r>
      <w:r>
        <w:tab/>
      </w:r>
      <w:proofErr w:type="gramStart"/>
      <w:r>
        <w:t>txtBusquedaCliente.setVisible(</w:t>
      </w:r>
      <w:proofErr w:type="gramEnd"/>
      <w:r>
        <w:t>visivilidad);</w:t>
      </w:r>
    </w:p>
    <w:p w14:paraId="5FF99224" w14:textId="77777777" w:rsidR="007E5E8C" w:rsidRDefault="007E5E8C" w:rsidP="007E5E8C">
      <w:r>
        <w:tab/>
      </w:r>
      <w:r>
        <w:tab/>
      </w:r>
      <w:proofErr w:type="gramStart"/>
      <w:r>
        <w:t>scrollClientes.setVisible(</w:t>
      </w:r>
      <w:proofErr w:type="gramEnd"/>
      <w:r>
        <w:t>visivilidad);</w:t>
      </w:r>
    </w:p>
    <w:p w14:paraId="046856B6" w14:textId="77777777" w:rsidR="007E5E8C" w:rsidRDefault="007E5E8C" w:rsidP="007E5E8C">
      <w:r>
        <w:tab/>
        <w:t>}</w:t>
      </w:r>
    </w:p>
    <w:p w14:paraId="0784FF72" w14:textId="31D33040" w:rsidR="007E5E8C" w:rsidRDefault="007E5E8C" w:rsidP="007E5E8C">
      <w:r>
        <w:t>}</w:t>
      </w:r>
    </w:p>
    <w:p w14:paraId="4688EA59" w14:textId="269B8D62" w:rsidR="00264296" w:rsidRDefault="00264296" w:rsidP="00264296">
      <w:pPr>
        <w:pStyle w:val="Ttulo2"/>
      </w:pPr>
      <w:bookmarkStart w:id="11" w:name="_Toc113265467"/>
      <w:r>
        <w:t>VentanaNuevoCliente.java</w:t>
      </w:r>
      <w:bookmarkEnd w:id="11"/>
    </w:p>
    <w:p w14:paraId="49BA6A97" w14:textId="77777777" w:rsidR="00264296" w:rsidRDefault="00264296" w:rsidP="00264296">
      <w:proofErr w:type="gramStart"/>
      <w:r>
        <w:t>package</w:t>
      </w:r>
      <w:proofErr w:type="gramEnd"/>
      <w:r>
        <w:t xml:space="preserve"> seminarioProgramacion;</w:t>
      </w:r>
    </w:p>
    <w:p w14:paraId="0F97FAD3" w14:textId="77777777" w:rsidR="00264296" w:rsidRDefault="00264296" w:rsidP="00264296"/>
    <w:p w14:paraId="547E2D91" w14:textId="77777777" w:rsidR="00264296" w:rsidRDefault="00264296" w:rsidP="00264296">
      <w:proofErr w:type="gramStart"/>
      <w:r>
        <w:t>import</w:t>
      </w:r>
      <w:proofErr w:type="gramEnd"/>
      <w:r>
        <w:t xml:space="preserve"> javax.swing.JFrame;</w:t>
      </w:r>
    </w:p>
    <w:p w14:paraId="07A7075E" w14:textId="77777777" w:rsidR="00264296" w:rsidRDefault="00264296" w:rsidP="00264296">
      <w:proofErr w:type="gramStart"/>
      <w:r>
        <w:t>import</w:t>
      </w:r>
      <w:proofErr w:type="gramEnd"/>
      <w:r>
        <w:t xml:space="preserve"> javax.swing.JPanel;</w:t>
      </w:r>
    </w:p>
    <w:p w14:paraId="2DD26602" w14:textId="77777777" w:rsidR="00264296" w:rsidRDefault="00264296" w:rsidP="00264296">
      <w:proofErr w:type="gramStart"/>
      <w:r>
        <w:t>import</w:t>
      </w:r>
      <w:proofErr w:type="gramEnd"/>
      <w:r>
        <w:t xml:space="preserve"> javax.swing.SpringLayout;</w:t>
      </w:r>
    </w:p>
    <w:p w14:paraId="7BA031CA" w14:textId="77777777" w:rsidR="00264296" w:rsidRDefault="00264296" w:rsidP="00264296">
      <w:proofErr w:type="gramStart"/>
      <w:r>
        <w:lastRenderedPageBreak/>
        <w:t>import</w:t>
      </w:r>
      <w:proofErr w:type="gramEnd"/>
      <w:r>
        <w:t xml:space="preserve"> javax.swing.JLabel;</w:t>
      </w:r>
    </w:p>
    <w:p w14:paraId="4BA31522" w14:textId="77777777" w:rsidR="00264296" w:rsidRDefault="00264296" w:rsidP="00264296">
      <w:proofErr w:type="gramStart"/>
      <w:r>
        <w:t>import</w:t>
      </w:r>
      <w:proofErr w:type="gramEnd"/>
      <w:r>
        <w:t xml:space="preserve"> javax.swing.JButton;</w:t>
      </w:r>
    </w:p>
    <w:p w14:paraId="4A6E91D7" w14:textId="77777777" w:rsidR="00264296" w:rsidRDefault="00264296" w:rsidP="00264296">
      <w:proofErr w:type="gramStart"/>
      <w:r>
        <w:t>import</w:t>
      </w:r>
      <w:proofErr w:type="gramEnd"/>
      <w:r>
        <w:t xml:space="preserve"> java.awt.event.ActionListener;</w:t>
      </w:r>
    </w:p>
    <w:p w14:paraId="0EDDD2CE" w14:textId="77777777" w:rsidR="00264296" w:rsidRDefault="00264296" w:rsidP="00264296">
      <w:proofErr w:type="gramStart"/>
      <w:r>
        <w:t>import</w:t>
      </w:r>
      <w:proofErr w:type="gramEnd"/>
      <w:r>
        <w:t xml:space="preserve"> java.awt.event.ActionEvent;</w:t>
      </w:r>
    </w:p>
    <w:p w14:paraId="6EECD950" w14:textId="77777777" w:rsidR="00264296" w:rsidRDefault="00264296" w:rsidP="00264296">
      <w:proofErr w:type="gramStart"/>
      <w:r>
        <w:t>import</w:t>
      </w:r>
      <w:proofErr w:type="gramEnd"/>
      <w:r>
        <w:t xml:space="preserve"> javax.swing.JTextField;</w:t>
      </w:r>
    </w:p>
    <w:p w14:paraId="0F59BFE9" w14:textId="77777777" w:rsidR="00264296" w:rsidRDefault="00264296" w:rsidP="00264296"/>
    <w:p w14:paraId="01240C37" w14:textId="77777777" w:rsidR="00264296" w:rsidRDefault="00264296" w:rsidP="00264296"/>
    <w:p w14:paraId="5EF540CB" w14:textId="77777777" w:rsidR="00264296" w:rsidRDefault="00264296" w:rsidP="00264296">
      <w:proofErr w:type="gramStart"/>
      <w:r>
        <w:t>public</w:t>
      </w:r>
      <w:proofErr w:type="gramEnd"/>
      <w:r>
        <w:t xml:space="preserve"> class VentanaNuevoCliente extends Ventanas {</w:t>
      </w:r>
    </w:p>
    <w:p w14:paraId="01C38909" w14:textId="77777777" w:rsidR="00264296" w:rsidRDefault="00264296" w:rsidP="00264296"/>
    <w:p w14:paraId="456CE2AE" w14:textId="77777777" w:rsidR="00264296" w:rsidRDefault="00264296" w:rsidP="00264296">
      <w:r>
        <w:tab/>
      </w:r>
      <w:proofErr w:type="gramStart"/>
      <w:r>
        <w:t>private</w:t>
      </w:r>
      <w:proofErr w:type="gramEnd"/>
      <w:r>
        <w:t xml:space="preserve"> static final long serialVersionUID = 1L;</w:t>
      </w:r>
    </w:p>
    <w:p w14:paraId="7D4100D4" w14:textId="77777777" w:rsidR="00264296" w:rsidRDefault="00264296" w:rsidP="00264296">
      <w:r>
        <w:tab/>
      </w:r>
      <w:proofErr w:type="gramStart"/>
      <w:r>
        <w:t>private</w:t>
      </w:r>
      <w:proofErr w:type="gramEnd"/>
      <w:r>
        <w:t xml:space="preserve"> JPanel contentPane;</w:t>
      </w:r>
    </w:p>
    <w:p w14:paraId="41C9D122" w14:textId="77777777" w:rsidR="00264296" w:rsidRDefault="00264296" w:rsidP="00264296">
      <w:r>
        <w:tab/>
      </w:r>
      <w:proofErr w:type="gramStart"/>
      <w:r>
        <w:t>private</w:t>
      </w:r>
      <w:proofErr w:type="gramEnd"/>
      <w:r>
        <w:t xml:space="preserve"> JTextField txtNombre;</w:t>
      </w:r>
    </w:p>
    <w:p w14:paraId="7668D29A" w14:textId="77777777" w:rsidR="00264296" w:rsidRDefault="00264296" w:rsidP="00264296">
      <w:r>
        <w:tab/>
      </w:r>
      <w:proofErr w:type="gramStart"/>
      <w:r>
        <w:t>private</w:t>
      </w:r>
      <w:proofErr w:type="gramEnd"/>
      <w:r>
        <w:t xml:space="preserve"> JTextField txtApellido;</w:t>
      </w:r>
    </w:p>
    <w:p w14:paraId="2E644233" w14:textId="77777777" w:rsidR="00264296" w:rsidRDefault="00264296" w:rsidP="00264296">
      <w:r>
        <w:tab/>
      </w:r>
      <w:proofErr w:type="gramStart"/>
      <w:r>
        <w:t>private</w:t>
      </w:r>
      <w:proofErr w:type="gramEnd"/>
      <w:r>
        <w:t xml:space="preserve"> JTextField txtTipoDocumento;</w:t>
      </w:r>
    </w:p>
    <w:p w14:paraId="574C79DD" w14:textId="77777777" w:rsidR="00264296" w:rsidRDefault="00264296" w:rsidP="00264296">
      <w:r>
        <w:tab/>
      </w:r>
      <w:proofErr w:type="gramStart"/>
      <w:r>
        <w:t>private</w:t>
      </w:r>
      <w:proofErr w:type="gramEnd"/>
      <w:r>
        <w:t xml:space="preserve"> JTextField txtNumeroDocumento;</w:t>
      </w:r>
    </w:p>
    <w:p w14:paraId="2BEBFD3C" w14:textId="77777777" w:rsidR="00264296" w:rsidRDefault="00264296" w:rsidP="00264296">
      <w:r>
        <w:tab/>
      </w:r>
      <w:proofErr w:type="gramStart"/>
      <w:r>
        <w:t>private</w:t>
      </w:r>
      <w:proofErr w:type="gramEnd"/>
      <w:r>
        <w:t xml:space="preserve"> JTextField txtTelefono;</w:t>
      </w:r>
    </w:p>
    <w:p w14:paraId="175EBA7F" w14:textId="77777777" w:rsidR="00264296" w:rsidRDefault="00264296" w:rsidP="00264296">
      <w:r>
        <w:tab/>
      </w:r>
      <w:proofErr w:type="gramStart"/>
      <w:r>
        <w:t>private</w:t>
      </w:r>
      <w:proofErr w:type="gramEnd"/>
      <w:r>
        <w:t xml:space="preserve"> JTextField txtCiaAseguradora;</w:t>
      </w:r>
    </w:p>
    <w:p w14:paraId="2825497E" w14:textId="77777777" w:rsidR="00264296" w:rsidRDefault="00264296" w:rsidP="00264296">
      <w:r>
        <w:tab/>
      </w:r>
      <w:proofErr w:type="gramStart"/>
      <w:r>
        <w:t>private</w:t>
      </w:r>
      <w:proofErr w:type="gramEnd"/>
      <w:r>
        <w:t xml:space="preserve"> JTextField txtPoliza;</w:t>
      </w:r>
    </w:p>
    <w:p w14:paraId="398138D2" w14:textId="77777777" w:rsidR="00264296" w:rsidRDefault="00264296" w:rsidP="00264296">
      <w:r>
        <w:tab/>
      </w:r>
      <w:proofErr w:type="gramStart"/>
      <w:r>
        <w:t>private</w:t>
      </w:r>
      <w:proofErr w:type="gramEnd"/>
      <w:r>
        <w:t xml:space="preserve"> JTextField txtMarca;</w:t>
      </w:r>
    </w:p>
    <w:p w14:paraId="2D6DA629" w14:textId="77777777" w:rsidR="00264296" w:rsidRDefault="00264296" w:rsidP="00264296">
      <w:r>
        <w:tab/>
      </w:r>
      <w:proofErr w:type="gramStart"/>
      <w:r>
        <w:t>private</w:t>
      </w:r>
      <w:proofErr w:type="gramEnd"/>
      <w:r>
        <w:t xml:space="preserve"> JTextField txtModelo;</w:t>
      </w:r>
    </w:p>
    <w:p w14:paraId="628C2C83" w14:textId="77777777" w:rsidR="00264296" w:rsidRDefault="00264296" w:rsidP="00264296"/>
    <w:p w14:paraId="36949194" w14:textId="77777777" w:rsidR="00264296" w:rsidRDefault="00264296" w:rsidP="00264296">
      <w:r>
        <w:tab/>
      </w:r>
      <w:proofErr w:type="gramStart"/>
      <w:r>
        <w:t>public</w:t>
      </w:r>
      <w:proofErr w:type="gramEnd"/>
      <w:r>
        <w:t xml:space="preserve"> VentanaNuevoCliente(String nombreVentana) {</w:t>
      </w:r>
    </w:p>
    <w:p w14:paraId="7CA1BB7F" w14:textId="77777777" w:rsidR="00264296" w:rsidRDefault="00264296" w:rsidP="00264296">
      <w:r>
        <w:lastRenderedPageBreak/>
        <w:tab/>
      </w:r>
      <w:r>
        <w:tab/>
      </w:r>
    </w:p>
    <w:p w14:paraId="63A2E415" w14:textId="77777777" w:rsidR="00264296" w:rsidRDefault="00264296" w:rsidP="00264296">
      <w:r>
        <w:tab/>
      </w:r>
      <w:r>
        <w:tab/>
      </w:r>
      <w:proofErr w:type="gramStart"/>
      <w:r>
        <w:t>super(</w:t>
      </w:r>
      <w:proofErr w:type="gramEnd"/>
      <w:r>
        <w:t>nombreVentana);</w:t>
      </w:r>
    </w:p>
    <w:p w14:paraId="7B14D7A9" w14:textId="77777777" w:rsidR="00264296" w:rsidRDefault="00264296" w:rsidP="00264296">
      <w:r>
        <w:tab/>
      </w:r>
      <w:r>
        <w:tab/>
      </w:r>
      <w:proofErr w:type="gramStart"/>
      <w:r>
        <w:t>setDefaultCloseOperation(</w:t>
      </w:r>
      <w:proofErr w:type="gramEnd"/>
      <w:r>
        <w:t>JFrame.DISPOSE_ON_CLOSE);</w:t>
      </w:r>
    </w:p>
    <w:p w14:paraId="69A26D05" w14:textId="77777777" w:rsidR="00264296" w:rsidRDefault="00264296" w:rsidP="00264296">
      <w:r>
        <w:tab/>
      </w:r>
      <w:r>
        <w:tab/>
      </w:r>
      <w:proofErr w:type="gramStart"/>
      <w:r>
        <w:t>contentPane</w:t>
      </w:r>
      <w:proofErr w:type="gramEnd"/>
      <w:r>
        <w:t xml:space="preserve"> = new JPanel();</w:t>
      </w:r>
    </w:p>
    <w:p w14:paraId="173D581F" w14:textId="77777777" w:rsidR="00264296" w:rsidRDefault="00264296" w:rsidP="00264296">
      <w:r>
        <w:tab/>
      </w:r>
      <w:r>
        <w:tab/>
      </w:r>
      <w:proofErr w:type="gramStart"/>
      <w:r>
        <w:t>setContentPane(</w:t>
      </w:r>
      <w:proofErr w:type="gramEnd"/>
      <w:r>
        <w:t>contentPane);</w:t>
      </w:r>
    </w:p>
    <w:p w14:paraId="276A680B" w14:textId="77777777" w:rsidR="00264296" w:rsidRDefault="00264296" w:rsidP="00264296">
      <w:r>
        <w:tab/>
      </w:r>
      <w:r>
        <w:tab/>
        <w:t xml:space="preserve">SpringLayout sl_contentPane = new </w:t>
      </w:r>
      <w:proofErr w:type="gramStart"/>
      <w:r>
        <w:t>SpringLayout(</w:t>
      </w:r>
      <w:proofErr w:type="gramEnd"/>
      <w:r>
        <w:t>);</w:t>
      </w:r>
    </w:p>
    <w:p w14:paraId="38262C1D" w14:textId="77777777" w:rsidR="00264296" w:rsidRDefault="00264296" w:rsidP="00264296">
      <w:r>
        <w:tab/>
      </w:r>
      <w:r>
        <w:tab/>
      </w:r>
      <w:proofErr w:type="gramStart"/>
      <w:r>
        <w:t>contentPane.setLayout(</w:t>
      </w:r>
      <w:proofErr w:type="gramEnd"/>
      <w:r>
        <w:t>sl_contentPane);</w:t>
      </w:r>
    </w:p>
    <w:p w14:paraId="2B771E44" w14:textId="77777777" w:rsidR="00264296" w:rsidRDefault="00264296" w:rsidP="00264296">
      <w:r>
        <w:tab/>
      </w:r>
      <w:r>
        <w:tab/>
      </w:r>
    </w:p>
    <w:p w14:paraId="13D0E65B" w14:textId="77777777" w:rsidR="00264296" w:rsidRDefault="00264296" w:rsidP="00264296">
      <w:r>
        <w:tab/>
      </w:r>
      <w:r>
        <w:tab/>
        <w:t xml:space="preserve">JLabel lblNombre = new </w:t>
      </w:r>
      <w:proofErr w:type="gramStart"/>
      <w:r>
        <w:t>JLabel(</w:t>
      </w:r>
      <w:proofErr w:type="gramEnd"/>
      <w:r>
        <w:t>"Nombre:");</w:t>
      </w:r>
    </w:p>
    <w:p w14:paraId="5021E7C1" w14:textId="77777777" w:rsidR="00264296" w:rsidRDefault="00264296" w:rsidP="00264296">
      <w:r>
        <w:tab/>
      </w:r>
      <w:r>
        <w:tab/>
        <w:t>sl_</w:t>
      </w:r>
      <w:proofErr w:type="gramStart"/>
      <w:r>
        <w:t>contentPane.putConstraint(</w:t>
      </w:r>
      <w:proofErr w:type="gramEnd"/>
      <w:r>
        <w:t>SpringLayout.NORTH, lblNombre, 25, SpringLayout.NORTH, contentPane);</w:t>
      </w:r>
    </w:p>
    <w:p w14:paraId="3FC4C7E1" w14:textId="77777777" w:rsidR="00264296" w:rsidRDefault="00264296" w:rsidP="00264296">
      <w:r>
        <w:tab/>
      </w:r>
      <w:r>
        <w:tab/>
        <w:t>sl_</w:t>
      </w:r>
      <w:proofErr w:type="gramStart"/>
      <w:r>
        <w:t>contentPane.putConstraint(</w:t>
      </w:r>
      <w:proofErr w:type="gramEnd"/>
      <w:r>
        <w:t>SpringLayout.WEST, lblNombre, 10, SpringLayout.WEST, contentPane);</w:t>
      </w:r>
    </w:p>
    <w:p w14:paraId="7B34EABC" w14:textId="77777777" w:rsidR="00264296" w:rsidRDefault="00264296" w:rsidP="00264296">
      <w:r>
        <w:tab/>
      </w:r>
      <w:r>
        <w:tab/>
      </w:r>
      <w:proofErr w:type="gramStart"/>
      <w:r>
        <w:t>contentPane.add(</w:t>
      </w:r>
      <w:proofErr w:type="gramEnd"/>
      <w:r>
        <w:t>lblNombre);</w:t>
      </w:r>
    </w:p>
    <w:p w14:paraId="381E32FF" w14:textId="77777777" w:rsidR="00264296" w:rsidRDefault="00264296" w:rsidP="00264296">
      <w:r>
        <w:tab/>
      </w:r>
      <w:r>
        <w:tab/>
      </w:r>
    </w:p>
    <w:p w14:paraId="79972E7C" w14:textId="77777777" w:rsidR="00264296" w:rsidRDefault="00264296" w:rsidP="00264296">
      <w:r>
        <w:tab/>
      </w:r>
      <w:r>
        <w:tab/>
      </w:r>
      <w:proofErr w:type="gramStart"/>
      <w:r>
        <w:t>txtNombre</w:t>
      </w:r>
      <w:proofErr w:type="gramEnd"/>
      <w:r>
        <w:t xml:space="preserve"> = new JTextField();</w:t>
      </w:r>
    </w:p>
    <w:p w14:paraId="37DF40AF" w14:textId="77777777" w:rsidR="00264296" w:rsidRDefault="00264296" w:rsidP="00264296">
      <w:r>
        <w:tab/>
      </w:r>
      <w:r>
        <w:tab/>
        <w:t>sl_</w:t>
      </w:r>
      <w:proofErr w:type="gramStart"/>
      <w:r>
        <w:t>contentPane.putConstraint(</w:t>
      </w:r>
      <w:proofErr w:type="gramEnd"/>
      <w:r>
        <w:t>SpringLayout.NORTH, txtNombre, 25, SpringLayout.NORTH, contentPane);</w:t>
      </w:r>
    </w:p>
    <w:p w14:paraId="0AC15A4F" w14:textId="77777777" w:rsidR="00264296" w:rsidRDefault="00264296" w:rsidP="00264296">
      <w:r>
        <w:tab/>
      </w:r>
      <w:r>
        <w:tab/>
        <w:t>sl_</w:t>
      </w:r>
      <w:proofErr w:type="gramStart"/>
      <w:r>
        <w:t>contentPane.putConstraint(</w:t>
      </w:r>
      <w:proofErr w:type="gramEnd"/>
      <w:r>
        <w:t>SpringLayout.WEST, txtNombre, 110, SpringLayout.WEST, contentPane);</w:t>
      </w:r>
    </w:p>
    <w:p w14:paraId="36B24F48" w14:textId="77777777" w:rsidR="00264296" w:rsidRDefault="00264296" w:rsidP="00264296">
      <w:r>
        <w:tab/>
      </w:r>
      <w:r>
        <w:tab/>
        <w:t>sl_</w:t>
      </w:r>
      <w:proofErr w:type="gramStart"/>
      <w:r>
        <w:t>contentPane.putConstraint(</w:t>
      </w:r>
      <w:proofErr w:type="gramEnd"/>
      <w:r>
        <w:t>SpringLayout.EAST, txtNombre, 300, SpringLayout.WEST, contentPane);</w:t>
      </w:r>
    </w:p>
    <w:p w14:paraId="71985B0A" w14:textId="77777777" w:rsidR="00264296" w:rsidRDefault="00264296" w:rsidP="00264296">
      <w:r>
        <w:tab/>
      </w:r>
      <w:r>
        <w:tab/>
      </w:r>
      <w:proofErr w:type="gramStart"/>
      <w:r>
        <w:t>contentPane.add(</w:t>
      </w:r>
      <w:proofErr w:type="gramEnd"/>
      <w:r>
        <w:t>txtNombre);</w:t>
      </w:r>
    </w:p>
    <w:p w14:paraId="7CE97F52" w14:textId="77777777" w:rsidR="00264296" w:rsidRDefault="00264296" w:rsidP="00264296">
      <w:r>
        <w:lastRenderedPageBreak/>
        <w:tab/>
      </w:r>
      <w:r>
        <w:tab/>
      </w:r>
      <w:proofErr w:type="gramStart"/>
      <w:r>
        <w:t>txtNombre.setColumns(</w:t>
      </w:r>
      <w:proofErr w:type="gramEnd"/>
      <w:r>
        <w:t>10);</w:t>
      </w:r>
    </w:p>
    <w:p w14:paraId="24C67430" w14:textId="77777777" w:rsidR="00264296" w:rsidRDefault="00264296" w:rsidP="00264296">
      <w:r>
        <w:tab/>
      </w:r>
      <w:r>
        <w:tab/>
      </w:r>
    </w:p>
    <w:p w14:paraId="6C64119A" w14:textId="77777777" w:rsidR="00264296" w:rsidRDefault="00264296" w:rsidP="00264296">
      <w:r>
        <w:tab/>
      </w:r>
      <w:r>
        <w:tab/>
        <w:t xml:space="preserve">JLabel lblApellido = new </w:t>
      </w:r>
      <w:proofErr w:type="gramStart"/>
      <w:r>
        <w:t>JLabel(</w:t>
      </w:r>
      <w:proofErr w:type="gramEnd"/>
      <w:r>
        <w:t>"Apellido:");</w:t>
      </w:r>
    </w:p>
    <w:p w14:paraId="56043BAD" w14:textId="77777777" w:rsidR="00264296" w:rsidRDefault="00264296" w:rsidP="00264296">
      <w:r>
        <w:tab/>
      </w:r>
      <w:r>
        <w:tab/>
        <w:t>sl_</w:t>
      </w:r>
      <w:proofErr w:type="gramStart"/>
      <w:r>
        <w:t>contentPane.putConstraint(</w:t>
      </w:r>
      <w:proofErr w:type="gramEnd"/>
      <w:r>
        <w:t>SpringLayout.NORTH, lblApellido, 20, SpringLayout.SOUTH, lblNombre);</w:t>
      </w:r>
    </w:p>
    <w:p w14:paraId="7B724A10" w14:textId="77777777" w:rsidR="00264296" w:rsidRDefault="00264296" w:rsidP="00264296">
      <w:r>
        <w:tab/>
      </w:r>
      <w:r>
        <w:tab/>
        <w:t>sl_</w:t>
      </w:r>
      <w:proofErr w:type="gramStart"/>
      <w:r>
        <w:t>contentPane.putConstraint(</w:t>
      </w:r>
      <w:proofErr w:type="gramEnd"/>
      <w:r>
        <w:t>SpringLayout.WEST, lblApellido, 10, SpringLayout.WEST, contentPane);</w:t>
      </w:r>
    </w:p>
    <w:p w14:paraId="6A904F6E" w14:textId="77777777" w:rsidR="00264296" w:rsidRDefault="00264296" w:rsidP="00264296">
      <w:r>
        <w:tab/>
      </w:r>
      <w:r>
        <w:tab/>
      </w:r>
      <w:proofErr w:type="gramStart"/>
      <w:r>
        <w:t>contentPane.add(</w:t>
      </w:r>
      <w:proofErr w:type="gramEnd"/>
      <w:r>
        <w:t>lblApellido);</w:t>
      </w:r>
    </w:p>
    <w:p w14:paraId="3D442679" w14:textId="77777777" w:rsidR="00264296" w:rsidRDefault="00264296" w:rsidP="00264296">
      <w:r>
        <w:tab/>
      </w:r>
      <w:r>
        <w:tab/>
      </w:r>
    </w:p>
    <w:p w14:paraId="7A84BEEE" w14:textId="77777777" w:rsidR="00264296" w:rsidRDefault="00264296" w:rsidP="00264296">
      <w:r>
        <w:tab/>
      </w:r>
      <w:r>
        <w:tab/>
      </w:r>
      <w:proofErr w:type="gramStart"/>
      <w:r>
        <w:t>txtApellido</w:t>
      </w:r>
      <w:proofErr w:type="gramEnd"/>
      <w:r>
        <w:t xml:space="preserve"> = new JTextField();</w:t>
      </w:r>
    </w:p>
    <w:p w14:paraId="519D9B88" w14:textId="77777777" w:rsidR="00264296" w:rsidRDefault="00264296" w:rsidP="00264296">
      <w:r>
        <w:tab/>
      </w:r>
      <w:r>
        <w:tab/>
        <w:t>sl_</w:t>
      </w:r>
      <w:proofErr w:type="gramStart"/>
      <w:r>
        <w:t>contentPane.putConstraint(</w:t>
      </w:r>
      <w:proofErr w:type="gramEnd"/>
      <w:r>
        <w:t>SpringLayout.NORTH, txtApellido, 0, SpringLayout.NORTH, lblApellido);</w:t>
      </w:r>
    </w:p>
    <w:p w14:paraId="26649FFA" w14:textId="77777777" w:rsidR="00264296" w:rsidRDefault="00264296" w:rsidP="00264296">
      <w:r>
        <w:tab/>
      </w:r>
      <w:r>
        <w:tab/>
        <w:t>sl_</w:t>
      </w:r>
      <w:proofErr w:type="gramStart"/>
      <w:r>
        <w:t>contentPane.putConstraint(</w:t>
      </w:r>
      <w:proofErr w:type="gramEnd"/>
      <w:r>
        <w:t>SpringLayout.WEST, txtApellido, 110, SpringLayout.WEST, contentPane);</w:t>
      </w:r>
    </w:p>
    <w:p w14:paraId="7D59FF0D" w14:textId="77777777" w:rsidR="00264296" w:rsidRDefault="00264296" w:rsidP="00264296">
      <w:r>
        <w:tab/>
      </w:r>
      <w:r>
        <w:tab/>
        <w:t>sl_</w:t>
      </w:r>
      <w:proofErr w:type="gramStart"/>
      <w:r>
        <w:t>contentPane.putConstraint(</w:t>
      </w:r>
      <w:proofErr w:type="gramEnd"/>
      <w:r>
        <w:t>SpringLayout.EAST, txtApellido, 300, SpringLayout.WEST, contentPane);</w:t>
      </w:r>
    </w:p>
    <w:p w14:paraId="009A8FA3" w14:textId="77777777" w:rsidR="00264296" w:rsidRDefault="00264296" w:rsidP="00264296">
      <w:r>
        <w:tab/>
      </w:r>
      <w:r>
        <w:tab/>
      </w:r>
      <w:proofErr w:type="gramStart"/>
      <w:r>
        <w:t>contentPane.add(</w:t>
      </w:r>
      <w:proofErr w:type="gramEnd"/>
      <w:r>
        <w:t>txtApellido);</w:t>
      </w:r>
    </w:p>
    <w:p w14:paraId="448501B5" w14:textId="77777777" w:rsidR="00264296" w:rsidRDefault="00264296" w:rsidP="00264296">
      <w:r>
        <w:tab/>
      </w:r>
      <w:r>
        <w:tab/>
      </w:r>
      <w:proofErr w:type="gramStart"/>
      <w:r>
        <w:t>txtApellido.setColumns(</w:t>
      </w:r>
      <w:proofErr w:type="gramEnd"/>
      <w:r>
        <w:t>10);</w:t>
      </w:r>
    </w:p>
    <w:p w14:paraId="3D9F5E03" w14:textId="77777777" w:rsidR="00264296" w:rsidRDefault="00264296" w:rsidP="00264296">
      <w:r>
        <w:tab/>
      </w:r>
      <w:r>
        <w:tab/>
      </w:r>
    </w:p>
    <w:p w14:paraId="25E6758E" w14:textId="77777777" w:rsidR="00264296" w:rsidRDefault="00264296" w:rsidP="00264296">
      <w:r>
        <w:tab/>
      </w:r>
      <w:r>
        <w:tab/>
        <w:t xml:space="preserve">JLabel lblTipo = new </w:t>
      </w:r>
      <w:proofErr w:type="gramStart"/>
      <w:r>
        <w:t>JLabel(</w:t>
      </w:r>
      <w:proofErr w:type="gramEnd"/>
      <w:r>
        <w:t>"Tipo documento:");</w:t>
      </w:r>
    </w:p>
    <w:p w14:paraId="1538819C" w14:textId="77777777" w:rsidR="00264296" w:rsidRDefault="00264296" w:rsidP="00264296">
      <w:r>
        <w:tab/>
      </w:r>
      <w:r>
        <w:tab/>
        <w:t>sl_</w:t>
      </w:r>
      <w:proofErr w:type="gramStart"/>
      <w:r>
        <w:t>contentPane.putConstraint(</w:t>
      </w:r>
      <w:proofErr w:type="gramEnd"/>
      <w:r>
        <w:t>SpringLayout.NORTH, lblTipo, 20, SpringLayout.SOUTH, lblApellido);</w:t>
      </w:r>
    </w:p>
    <w:p w14:paraId="33D0F9EA" w14:textId="77777777" w:rsidR="00264296" w:rsidRDefault="00264296" w:rsidP="00264296">
      <w:r>
        <w:tab/>
      </w:r>
      <w:r>
        <w:tab/>
        <w:t>sl_</w:t>
      </w:r>
      <w:proofErr w:type="gramStart"/>
      <w:r>
        <w:t>contentPane.putConstraint(</w:t>
      </w:r>
      <w:proofErr w:type="gramEnd"/>
      <w:r>
        <w:t>SpringLayout.WEST, lblTipo, 10, SpringLayout.WEST, contentPane);</w:t>
      </w:r>
    </w:p>
    <w:p w14:paraId="73106158" w14:textId="77777777" w:rsidR="00264296" w:rsidRDefault="00264296" w:rsidP="00264296">
      <w:r>
        <w:lastRenderedPageBreak/>
        <w:tab/>
      </w:r>
      <w:r>
        <w:tab/>
      </w:r>
      <w:proofErr w:type="gramStart"/>
      <w:r>
        <w:t>contentPane.add(</w:t>
      </w:r>
      <w:proofErr w:type="gramEnd"/>
      <w:r>
        <w:t>lblTipo);</w:t>
      </w:r>
    </w:p>
    <w:p w14:paraId="567356EB" w14:textId="77777777" w:rsidR="00264296" w:rsidRDefault="00264296" w:rsidP="00264296">
      <w:r>
        <w:tab/>
      </w:r>
      <w:r>
        <w:tab/>
      </w:r>
    </w:p>
    <w:p w14:paraId="21DA4938" w14:textId="77777777" w:rsidR="00264296" w:rsidRDefault="00264296" w:rsidP="00264296">
      <w:r>
        <w:tab/>
      </w:r>
      <w:r>
        <w:tab/>
      </w:r>
      <w:proofErr w:type="gramStart"/>
      <w:r>
        <w:t>txtTipoDocumento</w:t>
      </w:r>
      <w:proofErr w:type="gramEnd"/>
      <w:r>
        <w:t xml:space="preserve"> = new JTextField();</w:t>
      </w:r>
    </w:p>
    <w:p w14:paraId="4E37A6A2" w14:textId="77777777" w:rsidR="00264296" w:rsidRDefault="00264296" w:rsidP="00264296">
      <w:r>
        <w:tab/>
      </w:r>
      <w:r>
        <w:tab/>
        <w:t>sl_</w:t>
      </w:r>
      <w:proofErr w:type="gramStart"/>
      <w:r>
        <w:t>contentPane.putConstraint(</w:t>
      </w:r>
      <w:proofErr w:type="gramEnd"/>
      <w:r>
        <w:t>SpringLayout.NORTH, txtTipoDocumento, 0, SpringLayout.NORTH, lblTipo);</w:t>
      </w:r>
    </w:p>
    <w:p w14:paraId="48008505" w14:textId="77777777" w:rsidR="00264296" w:rsidRDefault="00264296" w:rsidP="00264296">
      <w:r>
        <w:tab/>
      </w:r>
      <w:r>
        <w:tab/>
        <w:t>sl_</w:t>
      </w:r>
      <w:proofErr w:type="gramStart"/>
      <w:r>
        <w:t>contentPane.putConstraint(</w:t>
      </w:r>
      <w:proofErr w:type="gramEnd"/>
      <w:r>
        <w:t>SpringLayout.WEST, txtTipoDocumento, 110, SpringLayout.WEST, contentPane);</w:t>
      </w:r>
    </w:p>
    <w:p w14:paraId="56FBE76F" w14:textId="77777777" w:rsidR="00264296" w:rsidRDefault="00264296" w:rsidP="00264296">
      <w:r>
        <w:tab/>
      </w:r>
      <w:r>
        <w:tab/>
        <w:t>sl_</w:t>
      </w:r>
      <w:proofErr w:type="gramStart"/>
      <w:r>
        <w:t>contentPane.putConstraint(</w:t>
      </w:r>
      <w:proofErr w:type="gramEnd"/>
      <w:r>
        <w:t>SpringLayout.EAST, txtTipoDocumento, 300, SpringLayout.WEST, contentPane);</w:t>
      </w:r>
    </w:p>
    <w:p w14:paraId="18EA6644" w14:textId="77777777" w:rsidR="00264296" w:rsidRDefault="00264296" w:rsidP="00264296">
      <w:r>
        <w:tab/>
      </w:r>
      <w:r>
        <w:tab/>
      </w:r>
      <w:proofErr w:type="gramStart"/>
      <w:r>
        <w:t>contentPane.add(</w:t>
      </w:r>
      <w:proofErr w:type="gramEnd"/>
      <w:r>
        <w:t>txtTipoDocumento);</w:t>
      </w:r>
    </w:p>
    <w:p w14:paraId="7362097B" w14:textId="77777777" w:rsidR="00264296" w:rsidRDefault="00264296" w:rsidP="00264296">
      <w:r>
        <w:tab/>
      </w:r>
      <w:r>
        <w:tab/>
      </w:r>
      <w:proofErr w:type="gramStart"/>
      <w:r>
        <w:t>txtTipoDocumento.setColumns(</w:t>
      </w:r>
      <w:proofErr w:type="gramEnd"/>
      <w:r>
        <w:t>10);</w:t>
      </w:r>
    </w:p>
    <w:p w14:paraId="1312982A" w14:textId="77777777" w:rsidR="00264296" w:rsidRDefault="00264296" w:rsidP="00264296">
      <w:r>
        <w:tab/>
      </w:r>
      <w:r>
        <w:tab/>
      </w:r>
      <w:r>
        <w:tab/>
      </w:r>
      <w:r>
        <w:tab/>
      </w:r>
    </w:p>
    <w:p w14:paraId="4B644D10" w14:textId="77777777" w:rsidR="00264296" w:rsidRDefault="00264296" w:rsidP="00264296">
      <w:r>
        <w:tab/>
      </w:r>
      <w:r>
        <w:tab/>
        <w:t xml:space="preserve">JLabel lblNumero = new </w:t>
      </w:r>
      <w:proofErr w:type="gramStart"/>
      <w:r>
        <w:t>JLabel(</w:t>
      </w:r>
      <w:proofErr w:type="gramEnd"/>
      <w:r>
        <w:t>"Número:");</w:t>
      </w:r>
    </w:p>
    <w:p w14:paraId="61ED356E" w14:textId="77777777" w:rsidR="00264296" w:rsidRDefault="00264296" w:rsidP="00264296">
      <w:r>
        <w:tab/>
      </w:r>
      <w:r>
        <w:tab/>
        <w:t>sl_</w:t>
      </w:r>
      <w:proofErr w:type="gramStart"/>
      <w:r>
        <w:t>contentPane.putConstraint(</w:t>
      </w:r>
      <w:proofErr w:type="gramEnd"/>
      <w:r>
        <w:t>SpringLayout.NORTH, lblNumero, 20, SpringLayout.SOUTH, lblTipo);</w:t>
      </w:r>
    </w:p>
    <w:p w14:paraId="642795E6" w14:textId="77777777" w:rsidR="00264296" w:rsidRDefault="00264296" w:rsidP="00264296">
      <w:r>
        <w:tab/>
      </w:r>
      <w:r>
        <w:tab/>
        <w:t>sl_</w:t>
      </w:r>
      <w:proofErr w:type="gramStart"/>
      <w:r>
        <w:t>contentPane.putConstraint(</w:t>
      </w:r>
      <w:proofErr w:type="gramEnd"/>
      <w:r>
        <w:t>SpringLayout.WEST, lblNumero, 10, SpringLayout.WEST, contentPane);</w:t>
      </w:r>
    </w:p>
    <w:p w14:paraId="5DAE89B2" w14:textId="77777777" w:rsidR="00264296" w:rsidRDefault="00264296" w:rsidP="00264296">
      <w:r>
        <w:tab/>
      </w:r>
      <w:r>
        <w:tab/>
      </w:r>
      <w:proofErr w:type="gramStart"/>
      <w:r>
        <w:t>contentPane.add(</w:t>
      </w:r>
      <w:proofErr w:type="gramEnd"/>
      <w:r>
        <w:t>lblNumero);</w:t>
      </w:r>
    </w:p>
    <w:p w14:paraId="0BE55625" w14:textId="77777777" w:rsidR="00264296" w:rsidRDefault="00264296" w:rsidP="00264296">
      <w:r>
        <w:tab/>
      </w:r>
      <w:r>
        <w:tab/>
      </w:r>
    </w:p>
    <w:p w14:paraId="7826932B" w14:textId="77777777" w:rsidR="00264296" w:rsidRDefault="00264296" w:rsidP="00264296">
      <w:r>
        <w:tab/>
      </w:r>
      <w:r>
        <w:tab/>
      </w:r>
      <w:proofErr w:type="gramStart"/>
      <w:r>
        <w:t>txtNumeroDocumento</w:t>
      </w:r>
      <w:proofErr w:type="gramEnd"/>
      <w:r>
        <w:t xml:space="preserve"> = new JTextField();</w:t>
      </w:r>
    </w:p>
    <w:p w14:paraId="7AE8CEA1" w14:textId="77777777" w:rsidR="00264296" w:rsidRDefault="00264296" w:rsidP="00264296">
      <w:r>
        <w:tab/>
      </w:r>
      <w:r>
        <w:tab/>
        <w:t>sl_</w:t>
      </w:r>
      <w:proofErr w:type="gramStart"/>
      <w:r>
        <w:t>contentPane.putConstraint(</w:t>
      </w:r>
      <w:proofErr w:type="gramEnd"/>
      <w:r>
        <w:t>SpringLayout.NORTH, txtNumeroDocumento, 0, SpringLayout.NORTH, lblNumero);</w:t>
      </w:r>
    </w:p>
    <w:p w14:paraId="504BF9FD" w14:textId="77777777" w:rsidR="00264296" w:rsidRDefault="00264296" w:rsidP="00264296">
      <w:r>
        <w:tab/>
      </w:r>
      <w:r>
        <w:tab/>
        <w:t>sl_</w:t>
      </w:r>
      <w:proofErr w:type="gramStart"/>
      <w:r>
        <w:t>contentPane.putConstraint(</w:t>
      </w:r>
      <w:proofErr w:type="gramEnd"/>
      <w:r>
        <w:t>SpringLayout.WEST, txtNumeroDocumento, 110, SpringLayout.WEST, contentPane);</w:t>
      </w:r>
    </w:p>
    <w:p w14:paraId="0DC2305C" w14:textId="77777777" w:rsidR="00264296" w:rsidRDefault="00264296" w:rsidP="00264296">
      <w:r>
        <w:lastRenderedPageBreak/>
        <w:tab/>
      </w:r>
      <w:r>
        <w:tab/>
        <w:t>sl_</w:t>
      </w:r>
      <w:proofErr w:type="gramStart"/>
      <w:r>
        <w:t>contentPane.putConstraint(</w:t>
      </w:r>
      <w:proofErr w:type="gramEnd"/>
      <w:r>
        <w:t>SpringLayout.EAST, txtNumeroDocumento, 300, SpringLayout.WEST, contentPane);</w:t>
      </w:r>
    </w:p>
    <w:p w14:paraId="6DC5FDE7" w14:textId="77777777" w:rsidR="00264296" w:rsidRDefault="00264296" w:rsidP="00264296">
      <w:r>
        <w:tab/>
      </w:r>
      <w:r>
        <w:tab/>
      </w:r>
      <w:proofErr w:type="gramStart"/>
      <w:r>
        <w:t>contentPane.add(</w:t>
      </w:r>
      <w:proofErr w:type="gramEnd"/>
      <w:r>
        <w:t>txtNumeroDocumento);</w:t>
      </w:r>
    </w:p>
    <w:p w14:paraId="5FAA87DE" w14:textId="77777777" w:rsidR="00264296" w:rsidRDefault="00264296" w:rsidP="00264296">
      <w:r>
        <w:tab/>
      </w:r>
      <w:r>
        <w:tab/>
      </w:r>
      <w:proofErr w:type="gramStart"/>
      <w:r>
        <w:t>txtNumeroDocumento.setColumns(</w:t>
      </w:r>
      <w:proofErr w:type="gramEnd"/>
      <w:r>
        <w:t>10);</w:t>
      </w:r>
    </w:p>
    <w:p w14:paraId="2C2B40B7" w14:textId="77777777" w:rsidR="00264296" w:rsidRDefault="00264296" w:rsidP="00264296">
      <w:r>
        <w:tab/>
      </w:r>
      <w:r>
        <w:tab/>
      </w:r>
    </w:p>
    <w:p w14:paraId="125E89FE" w14:textId="77777777" w:rsidR="00264296" w:rsidRDefault="00264296" w:rsidP="00264296">
      <w:r>
        <w:tab/>
      </w:r>
      <w:r>
        <w:tab/>
        <w:t xml:space="preserve">JLabel lblTelefono = new </w:t>
      </w:r>
      <w:proofErr w:type="gramStart"/>
      <w:r>
        <w:t>JLabel(</w:t>
      </w:r>
      <w:proofErr w:type="gramEnd"/>
      <w:r>
        <w:t>"Teléfono:");</w:t>
      </w:r>
    </w:p>
    <w:p w14:paraId="4FE0A320" w14:textId="77777777" w:rsidR="00264296" w:rsidRDefault="00264296" w:rsidP="00264296">
      <w:r>
        <w:tab/>
      </w:r>
      <w:r>
        <w:tab/>
        <w:t>sl_</w:t>
      </w:r>
      <w:proofErr w:type="gramStart"/>
      <w:r>
        <w:t>contentPane.putConstraint(</w:t>
      </w:r>
      <w:proofErr w:type="gramEnd"/>
      <w:r>
        <w:t>SpringLayout.NORTH, lblTelefono, 20, SpringLayout.SOUTH, lblNumero);</w:t>
      </w:r>
    </w:p>
    <w:p w14:paraId="77DED1E5" w14:textId="77777777" w:rsidR="00264296" w:rsidRDefault="00264296" w:rsidP="00264296">
      <w:r>
        <w:tab/>
      </w:r>
      <w:r>
        <w:tab/>
        <w:t>sl_</w:t>
      </w:r>
      <w:proofErr w:type="gramStart"/>
      <w:r>
        <w:t>contentPane.putConstraint(</w:t>
      </w:r>
      <w:proofErr w:type="gramEnd"/>
      <w:r>
        <w:t>SpringLayout.WEST, lblTelefono, 10, SpringLayout.WEST, contentPane);</w:t>
      </w:r>
    </w:p>
    <w:p w14:paraId="3A274523" w14:textId="77777777" w:rsidR="00264296" w:rsidRDefault="00264296" w:rsidP="00264296">
      <w:r>
        <w:tab/>
      </w:r>
      <w:r>
        <w:tab/>
      </w:r>
      <w:proofErr w:type="gramStart"/>
      <w:r>
        <w:t>contentPane.add(</w:t>
      </w:r>
      <w:proofErr w:type="gramEnd"/>
      <w:r>
        <w:t>lblTelefono);</w:t>
      </w:r>
    </w:p>
    <w:p w14:paraId="0F942ECD" w14:textId="77777777" w:rsidR="00264296" w:rsidRDefault="00264296" w:rsidP="00264296">
      <w:r>
        <w:tab/>
      </w:r>
      <w:r>
        <w:tab/>
      </w:r>
    </w:p>
    <w:p w14:paraId="42D43535" w14:textId="77777777" w:rsidR="00264296" w:rsidRDefault="00264296" w:rsidP="00264296">
      <w:r>
        <w:tab/>
      </w:r>
      <w:r>
        <w:tab/>
      </w:r>
      <w:proofErr w:type="gramStart"/>
      <w:r>
        <w:t>txtTelefono</w:t>
      </w:r>
      <w:proofErr w:type="gramEnd"/>
      <w:r>
        <w:t xml:space="preserve"> = new JTextField();</w:t>
      </w:r>
    </w:p>
    <w:p w14:paraId="6209F7B6" w14:textId="77777777" w:rsidR="00264296" w:rsidRDefault="00264296" w:rsidP="00264296">
      <w:r>
        <w:tab/>
      </w:r>
      <w:r>
        <w:tab/>
        <w:t>sl_</w:t>
      </w:r>
      <w:proofErr w:type="gramStart"/>
      <w:r>
        <w:t>contentPane.putConstraint(</w:t>
      </w:r>
      <w:proofErr w:type="gramEnd"/>
      <w:r>
        <w:t>SpringLayout.NORTH, txtTelefono, 0, SpringLayout.NORTH, lblTelefono);</w:t>
      </w:r>
    </w:p>
    <w:p w14:paraId="3370E991" w14:textId="77777777" w:rsidR="00264296" w:rsidRDefault="00264296" w:rsidP="00264296">
      <w:r>
        <w:tab/>
      </w:r>
      <w:r>
        <w:tab/>
        <w:t>sl_</w:t>
      </w:r>
      <w:proofErr w:type="gramStart"/>
      <w:r>
        <w:t>contentPane.putConstraint(</w:t>
      </w:r>
      <w:proofErr w:type="gramEnd"/>
      <w:r>
        <w:t>SpringLayout.WEST, txtTelefono, 110, SpringLayout.WEST, contentPane);</w:t>
      </w:r>
    </w:p>
    <w:p w14:paraId="0DBD4176" w14:textId="77777777" w:rsidR="00264296" w:rsidRDefault="00264296" w:rsidP="00264296">
      <w:r>
        <w:tab/>
      </w:r>
      <w:r>
        <w:tab/>
        <w:t>sl_</w:t>
      </w:r>
      <w:proofErr w:type="gramStart"/>
      <w:r>
        <w:t>contentPane.putConstraint(</w:t>
      </w:r>
      <w:proofErr w:type="gramEnd"/>
      <w:r>
        <w:t>SpringLayout.EAST, txtTelefono, 300, SpringLayout.WEST, contentPane);</w:t>
      </w:r>
    </w:p>
    <w:p w14:paraId="308500EB" w14:textId="77777777" w:rsidR="00264296" w:rsidRDefault="00264296" w:rsidP="00264296">
      <w:r>
        <w:tab/>
      </w:r>
      <w:r>
        <w:tab/>
      </w:r>
      <w:proofErr w:type="gramStart"/>
      <w:r>
        <w:t>contentPane.add(</w:t>
      </w:r>
      <w:proofErr w:type="gramEnd"/>
      <w:r>
        <w:t>txtTelefono);</w:t>
      </w:r>
    </w:p>
    <w:p w14:paraId="798101EC" w14:textId="77777777" w:rsidR="00264296" w:rsidRDefault="00264296" w:rsidP="00264296">
      <w:r>
        <w:tab/>
      </w:r>
      <w:r>
        <w:tab/>
      </w:r>
      <w:proofErr w:type="gramStart"/>
      <w:r>
        <w:t>txtTelefono.setColumns(</w:t>
      </w:r>
      <w:proofErr w:type="gramEnd"/>
      <w:r>
        <w:t>10);</w:t>
      </w:r>
    </w:p>
    <w:p w14:paraId="6533B0AB" w14:textId="77777777" w:rsidR="00264296" w:rsidRDefault="00264296" w:rsidP="00264296">
      <w:r>
        <w:tab/>
      </w:r>
      <w:r>
        <w:tab/>
      </w:r>
      <w:r>
        <w:tab/>
      </w:r>
      <w:r>
        <w:tab/>
      </w:r>
    </w:p>
    <w:p w14:paraId="0B0D8CBB" w14:textId="77777777" w:rsidR="00264296" w:rsidRDefault="00264296" w:rsidP="00264296">
      <w:r>
        <w:tab/>
      </w:r>
      <w:r>
        <w:tab/>
        <w:t xml:space="preserve">JLabel lblSeguro = new </w:t>
      </w:r>
      <w:proofErr w:type="gramStart"/>
      <w:r>
        <w:t>JLabel(</w:t>
      </w:r>
      <w:proofErr w:type="gramEnd"/>
      <w:r>
        <w:t>"Datos del seguro");</w:t>
      </w:r>
    </w:p>
    <w:p w14:paraId="21DC9809" w14:textId="77777777" w:rsidR="00264296" w:rsidRDefault="00264296" w:rsidP="00264296">
      <w:r>
        <w:lastRenderedPageBreak/>
        <w:tab/>
      </w:r>
      <w:r>
        <w:tab/>
        <w:t>sl_</w:t>
      </w:r>
      <w:proofErr w:type="gramStart"/>
      <w:r>
        <w:t>contentPane.putConstraint(</w:t>
      </w:r>
      <w:proofErr w:type="gramEnd"/>
      <w:r>
        <w:t>SpringLayout.NORTH, lblSeguro, 20, SpringLayout.SOUTH, lblTelefono);</w:t>
      </w:r>
    </w:p>
    <w:p w14:paraId="26C14A4B" w14:textId="77777777" w:rsidR="00264296" w:rsidRDefault="00264296" w:rsidP="00264296">
      <w:r>
        <w:tab/>
      </w:r>
      <w:r>
        <w:tab/>
        <w:t>sl_</w:t>
      </w:r>
      <w:proofErr w:type="gramStart"/>
      <w:r>
        <w:t>contentPane.putConstraint(</w:t>
      </w:r>
      <w:proofErr w:type="gramEnd"/>
      <w:r>
        <w:t>SpringLayout.WEST, lblSeguro, 50, SpringLayout.WEST, contentPane);</w:t>
      </w:r>
    </w:p>
    <w:p w14:paraId="604BDB7D" w14:textId="77777777" w:rsidR="00264296" w:rsidRDefault="00264296" w:rsidP="00264296">
      <w:r>
        <w:tab/>
      </w:r>
      <w:r>
        <w:tab/>
      </w:r>
      <w:proofErr w:type="gramStart"/>
      <w:r>
        <w:t>contentPane.add(</w:t>
      </w:r>
      <w:proofErr w:type="gramEnd"/>
      <w:r>
        <w:t>lblSeguro);</w:t>
      </w:r>
    </w:p>
    <w:p w14:paraId="593025BF" w14:textId="77777777" w:rsidR="00264296" w:rsidRDefault="00264296" w:rsidP="00264296">
      <w:r>
        <w:tab/>
      </w:r>
      <w:r>
        <w:tab/>
      </w:r>
    </w:p>
    <w:p w14:paraId="2724FA56" w14:textId="77777777" w:rsidR="00264296" w:rsidRDefault="00264296" w:rsidP="00264296">
      <w:r>
        <w:tab/>
      </w:r>
      <w:r>
        <w:tab/>
        <w:t xml:space="preserve">JLabel lblCiaAseguradora = new </w:t>
      </w:r>
      <w:proofErr w:type="gramStart"/>
      <w:r>
        <w:t>JLabel(</w:t>
      </w:r>
      <w:proofErr w:type="gramEnd"/>
      <w:r>
        <w:t xml:space="preserve">"Cia. </w:t>
      </w:r>
      <w:proofErr w:type="gramStart"/>
      <w:r>
        <w:t>aseguradora</w:t>
      </w:r>
      <w:proofErr w:type="gramEnd"/>
      <w:r>
        <w:t>:");</w:t>
      </w:r>
    </w:p>
    <w:p w14:paraId="50A488F0" w14:textId="77777777" w:rsidR="00264296" w:rsidRDefault="00264296" w:rsidP="00264296">
      <w:r>
        <w:tab/>
      </w:r>
      <w:r>
        <w:tab/>
        <w:t>sl_</w:t>
      </w:r>
      <w:proofErr w:type="gramStart"/>
      <w:r>
        <w:t>contentPane.putConstraint(</w:t>
      </w:r>
      <w:proofErr w:type="gramEnd"/>
      <w:r>
        <w:t>SpringLayout.NORTH, lblCiaAseguradora, 20, SpringLayout.SOUTH, lblSeguro);</w:t>
      </w:r>
    </w:p>
    <w:p w14:paraId="532634E8" w14:textId="77777777" w:rsidR="00264296" w:rsidRDefault="00264296" w:rsidP="00264296">
      <w:r>
        <w:tab/>
      </w:r>
      <w:r>
        <w:tab/>
        <w:t>sl_</w:t>
      </w:r>
      <w:proofErr w:type="gramStart"/>
      <w:r>
        <w:t>contentPane.putConstraint(</w:t>
      </w:r>
      <w:proofErr w:type="gramEnd"/>
      <w:r>
        <w:t>SpringLayout.WEST, lblCiaAseguradora, 10, SpringLayout.WEST, contentPane);</w:t>
      </w:r>
    </w:p>
    <w:p w14:paraId="7BC87A53" w14:textId="77777777" w:rsidR="00264296" w:rsidRDefault="00264296" w:rsidP="00264296">
      <w:r>
        <w:tab/>
      </w:r>
      <w:r>
        <w:tab/>
      </w:r>
      <w:proofErr w:type="gramStart"/>
      <w:r>
        <w:t>contentPane.add(</w:t>
      </w:r>
      <w:proofErr w:type="gramEnd"/>
      <w:r>
        <w:t>lblCiaAseguradora);</w:t>
      </w:r>
    </w:p>
    <w:p w14:paraId="5509BE62" w14:textId="77777777" w:rsidR="00264296" w:rsidRDefault="00264296" w:rsidP="00264296">
      <w:r>
        <w:tab/>
      </w:r>
      <w:r>
        <w:tab/>
      </w:r>
    </w:p>
    <w:p w14:paraId="71D995BB" w14:textId="77777777" w:rsidR="00264296" w:rsidRDefault="00264296" w:rsidP="00264296">
      <w:r>
        <w:tab/>
      </w:r>
      <w:r>
        <w:tab/>
      </w:r>
      <w:proofErr w:type="gramStart"/>
      <w:r>
        <w:t>txtCiaAseguradora</w:t>
      </w:r>
      <w:proofErr w:type="gramEnd"/>
      <w:r>
        <w:t xml:space="preserve"> = new JTextField();</w:t>
      </w:r>
    </w:p>
    <w:p w14:paraId="435228DC" w14:textId="77777777" w:rsidR="00264296" w:rsidRDefault="00264296" w:rsidP="00264296">
      <w:r>
        <w:tab/>
      </w:r>
      <w:r>
        <w:tab/>
        <w:t>sl_</w:t>
      </w:r>
      <w:proofErr w:type="gramStart"/>
      <w:r>
        <w:t>contentPane.putConstraint(</w:t>
      </w:r>
      <w:proofErr w:type="gramEnd"/>
      <w:r>
        <w:t>SpringLayout.NORTH, txtCiaAseguradora, 0, SpringLayout.NORTH, lblCiaAseguradora);</w:t>
      </w:r>
    </w:p>
    <w:p w14:paraId="41F65890" w14:textId="77777777" w:rsidR="00264296" w:rsidRDefault="00264296" w:rsidP="00264296">
      <w:r>
        <w:tab/>
      </w:r>
      <w:r>
        <w:tab/>
        <w:t>sl_</w:t>
      </w:r>
      <w:proofErr w:type="gramStart"/>
      <w:r>
        <w:t>contentPane.putConstraint(</w:t>
      </w:r>
      <w:proofErr w:type="gramEnd"/>
      <w:r>
        <w:t>SpringLayout.WEST, txtCiaAseguradora, 110, SpringLayout.WEST, contentPane);</w:t>
      </w:r>
    </w:p>
    <w:p w14:paraId="22B06195" w14:textId="77777777" w:rsidR="00264296" w:rsidRDefault="00264296" w:rsidP="00264296">
      <w:r>
        <w:tab/>
      </w:r>
      <w:r>
        <w:tab/>
        <w:t>sl_</w:t>
      </w:r>
      <w:proofErr w:type="gramStart"/>
      <w:r>
        <w:t>contentPane.putConstraint(</w:t>
      </w:r>
      <w:proofErr w:type="gramEnd"/>
      <w:r>
        <w:t>SpringLayout.EAST, txtCiaAseguradora, 300, SpringLayout.WEST, contentPane);</w:t>
      </w:r>
    </w:p>
    <w:p w14:paraId="639C5FBA" w14:textId="77777777" w:rsidR="00264296" w:rsidRDefault="00264296" w:rsidP="00264296">
      <w:r>
        <w:tab/>
      </w:r>
      <w:r>
        <w:tab/>
      </w:r>
      <w:proofErr w:type="gramStart"/>
      <w:r>
        <w:t>contentPane.add(</w:t>
      </w:r>
      <w:proofErr w:type="gramEnd"/>
      <w:r>
        <w:t>txtCiaAseguradora);</w:t>
      </w:r>
    </w:p>
    <w:p w14:paraId="0111512B" w14:textId="77777777" w:rsidR="00264296" w:rsidRDefault="00264296" w:rsidP="00264296">
      <w:r>
        <w:tab/>
      </w:r>
      <w:r>
        <w:tab/>
      </w:r>
      <w:proofErr w:type="gramStart"/>
      <w:r>
        <w:t>txtCiaAseguradora.setColumns(</w:t>
      </w:r>
      <w:proofErr w:type="gramEnd"/>
      <w:r>
        <w:t>10);</w:t>
      </w:r>
    </w:p>
    <w:p w14:paraId="106395FF" w14:textId="77777777" w:rsidR="00264296" w:rsidRDefault="00264296" w:rsidP="00264296">
      <w:r>
        <w:tab/>
      </w:r>
      <w:r>
        <w:tab/>
      </w:r>
    </w:p>
    <w:p w14:paraId="577E1407" w14:textId="77777777" w:rsidR="00264296" w:rsidRDefault="00264296" w:rsidP="00264296">
      <w:r>
        <w:tab/>
      </w:r>
      <w:r>
        <w:tab/>
        <w:t xml:space="preserve">JLabel lblPoliza = new </w:t>
      </w:r>
      <w:proofErr w:type="gramStart"/>
      <w:r>
        <w:t>JLabel(</w:t>
      </w:r>
      <w:proofErr w:type="gramEnd"/>
      <w:r>
        <w:t>"Póliza:");</w:t>
      </w:r>
    </w:p>
    <w:p w14:paraId="1AD34552" w14:textId="77777777" w:rsidR="00264296" w:rsidRDefault="00264296" w:rsidP="00264296">
      <w:r>
        <w:lastRenderedPageBreak/>
        <w:tab/>
      </w:r>
      <w:r>
        <w:tab/>
        <w:t>sl_</w:t>
      </w:r>
      <w:proofErr w:type="gramStart"/>
      <w:r>
        <w:t>contentPane.putConstraint(</w:t>
      </w:r>
      <w:proofErr w:type="gramEnd"/>
      <w:r>
        <w:t>SpringLayout.NORTH, lblPoliza, 20, SpringLayout.SOUTH, lblCiaAseguradora);</w:t>
      </w:r>
    </w:p>
    <w:p w14:paraId="361724D2" w14:textId="77777777" w:rsidR="00264296" w:rsidRDefault="00264296" w:rsidP="00264296">
      <w:r>
        <w:tab/>
      </w:r>
      <w:r>
        <w:tab/>
        <w:t>sl_</w:t>
      </w:r>
      <w:proofErr w:type="gramStart"/>
      <w:r>
        <w:t>contentPane.putConstraint(</w:t>
      </w:r>
      <w:proofErr w:type="gramEnd"/>
      <w:r>
        <w:t>SpringLayout.WEST, lblPoliza, 10, SpringLayout.WEST, contentPane);</w:t>
      </w:r>
    </w:p>
    <w:p w14:paraId="30EC5173" w14:textId="77777777" w:rsidR="00264296" w:rsidRDefault="00264296" w:rsidP="00264296">
      <w:r>
        <w:tab/>
      </w:r>
      <w:r>
        <w:tab/>
      </w:r>
      <w:proofErr w:type="gramStart"/>
      <w:r>
        <w:t>contentPane.add(</w:t>
      </w:r>
      <w:proofErr w:type="gramEnd"/>
      <w:r>
        <w:t>lblPoliza);</w:t>
      </w:r>
    </w:p>
    <w:p w14:paraId="74FD755A" w14:textId="77777777" w:rsidR="00264296" w:rsidRDefault="00264296" w:rsidP="00264296">
      <w:r>
        <w:tab/>
      </w:r>
      <w:r>
        <w:tab/>
      </w:r>
    </w:p>
    <w:p w14:paraId="3A8BEFF6" w14:textId="77777777" w:rsidR="00264296" w:rsidRDefault="00264296" w:rsidP="00264296">
      <w:r>
        <w:tab/>
      </w:r>
      <w:r>
        <w:tab/>
      </w:r>
      <w:proofErr w:type="gramStart"/>
      <w:r>
        <w:t>txtPoliza</w:t>
      </w:r>
      <w:proofErr w:type="gramEnd"/>
      <w:r>
        <w:t xml:space="preserve"> = new JTextField();</w:t>
      </w:r>
    </w:p>
    <w:p w14:paraId="25818A5C" w14:textId="77777777" w:rsidR="00264296" w:rsidRDefault="00264296" w:rsidP="00264296">
      <w:r>
        <w:tab/>
      </w:r>
      <w:r>
        <w:tab/>
        <w:t>sl_</w:t>
      </w:r>
      <w:proofErr w:type="gramStart"/>
      <w:r>
        <w:t>contentPane.putConstraint(</w:t>
      </w:r>
      <w:proofErr w:type="gramEnd"/>
      <w:r>
        <w:t>SpringLayout.NORTH, txtPoliza, 0, SpringLayout.NORTH, lblPoliza);</w:t>
      </w:r>
    </w:p>
    <w:p w14:paraId="75A5A4AA" w14:textId="77777777" w:rsidR="00264296" w:rsidRDefault="00264296" w:rsidP="00264296">
      <w:r>
        <w:tab/>
      </w:r>
      <w:r>
        <w:tab/>
        <w:t>sl_</w:t>
      </w:r>
      <w:proofErr w:type="gramStart"/>
      <w:r>
        <w:t>contentPane.putConstraint(</w:t>
      </w:r>
      <w:proofErr w:type="gramEnd"/>
      <w:r>
        <w:t>SpringLayout.WEST, txtPoliza, 110, SpringLayout.WEST, contentPane);</w:t>
      </w:r>
    </w:p>
    <w:p w14:paraId="6EAB0544" w14:textId="77777777" w:rsidR="00264296" w:rsidRDefault="00264296" w:rsidP="00264296">
      <w:r>
        <w:tab/>
      </w:r>
      <w:r>
        <w:tab/>
        <w:t>sl_</w:t>
      </w:r>
      <w:proofErr w:type="gramStart"/>
      <w:r>
        <w:t>contentPane.putConstraint(</w:t>
      </w:r>
      <w:proofErr w:type="gramEnd"/>
      <w:r>
        <w:t>SpringLayout.EAST, txtPoliza, 300, SpringLayout.WEST, contentPane);</w:t>
      </w:r>
    </w:p>
    <w:p w14:paraId="31F5F71E" w14:textId="77777777" w:rsidR="00264296" w:rsidRDefault="00264296" w:rsidP="00264296">
      <w:r>
        <w:tab/>
      </w:r>
      <w:r>
        <w:tab/>
      </w:r>
      <w:proofErr w:type="gramStart"/>
      <w:r>
        <w:t>contentPane.add(</w:t>
      </w:r>
      <w:proofErr w:type="gramEnd"/>
      <w:r>
        <w:t>txtPoliza);</w:t>
      </w:r>
    </w:p>
    <w:p w14:paraId="441605A7" w14:textId="77777777" w:rsidR="00264296" w:rsidRDefault="00264296" w:rsidP="00264296">
      <w:r>
        <w:tab/>
      </w:r>
      <w:r>
        <w:tab/>
      </w:r>
      <w:proofErr w:type="gramStart"/>
      <w:r>
        <w:t>txtPoliza.setColumns(</w:t>
      </w:r>
      <w:proofErr w:type="gramEnd"/>
      <w:r>
        <w:t>10);</w:t>
      </w:r>
    </w:p>
    <w:p w14:paraId="1BE3A3A6" w14:textId="77777777" w:rsidR="00264296" w:rsidRDefault="00264296" w:rsidP="00264296">
      <w:r>
        <w:tab/>
      </w:r>
      <w:r>
        <w:tab/>
      </w:r>
    </w:p>
    <w:p w14:paraId="0709D1D4" w14:textId="77777777" w:rsidR="00264296" w:rsidRDefault="00264296" w:rsidP="00264296">
      <w:r>
        <w:tab/>
      </w:r>
      <w:r>
        <w:tab/>
      </w:r>
      <w:r>
        <w:tab/>
      </w:r>
      <w:r>
        <w:tab/>
        <w:t xml:space="preserve">JLabel lblVehiculo = new </w:t>
      </w:r>
      <w:proofErr w:type="gramStart"/>
      <w:r>
        <w:t>JLabel(</w:t>
      </w:r>
      <w:proofErr w:type="gramEnd"/>
      <w:r>
        <w:t>"Datos del vehículo");</w:t>
      </w:r>
    </w:p>
    <w:p w14:paraId="1EC3602C" w14:textId="77777777" w:rsidR="00264296" w:rsidRDefault="00264296" w:rsidP="00264296">
      <w:r>
        <w:tab/>
      </w:r>
      <w:r>
        <w:tab/>
        <w:t>sl_</w:t>
      </w:r>
      <w:proofErr w:type="gramStart"/>
      <w:r>
        <w:t>contentPane.putConstraint(</w:t>
      </w:r>
      <w:proofErr w:type="gramEnd"/>
      <w:r>
        <w:t>SpringLayout.NORTH, lblVehiculo, 20, SpringLayout.SOUTH, lblPoliza);</w:t>
      </w:r>
    </w:p>
    <w:p w14:paraId="484D4DA1" w14:textId="77777777" w:rsidR="00264296" w:rsidRDefault="00264296" w:rsidP="00264296">
      <w:r>
        <w:tab/>
      </w:r>
      <w:r>
        <w:tab/>
        <w:t>sl_</w:t>
      </w:r>
      <w:proofErr w:type="gramStart"/>
      <w:r>
        <w:t>contentPane.putConstraint(</w:t>
      </w:r>
      <w:proofErr w:type="gramEnd"/>
      <w:r>
        <w:t>SpringLayout.WEST, lblVehiculo, 50, SpringLayout.WEST, contentPane);</w:t>
      </w:r>
    </w:p>
    <w:p w14:paraId="58A7E491" w14:textId="77777777" w:rsidR="00264296" w:rsidRDefault="00264296" w:rsidP="00264296">
      <w:r>
        <w:tab/>
      </w:r>
      <w:r>
        <w:tab/>
      </w:r>
      <w:proofErr w:type="gramStart"/>
      <w:r>
        <w:t>contentPane.add(</w:t>
      </w:r>
      <w:proofErr w:type="gramEnd"/>
      <w:r>
        <w:t>lblVehiculo);</w:t>
      </w:r>
    </w:p>
    <w:p w14:paraId="3BF868AA" w14:textId="77777777" w:rsidR="00264296" w:rsidRDefault="00264296" w:rsidP="00264296">
      <w:r>
        <w:tab/>
      </w:r>
      <w:r>
        <w:tab/>
      </w:r>
    </w:p>
    <w:p w14:paraId="43D4215E" w14:textId="77777777" w:rsidR="00264296" w:rsidRDefault="00264296" w:rsidP="00264296">
      <w:r>
        <w:tab/>
      </w:r>
      <w:r>
        <w:tab/>
        <w:t xml:space="preserve">JLabel lblMarca = new </w:t>
      </w:r>
      <w:proofErr w:type="gramStart"/>
      <w:r>
        <w:t>JLabel(</w:t>
      </w:r>
      <w:proofErr w:type="gramEnd"/>
      <w:r>
        <w:t>"Marce:");</w:t>
      </w:r>
    </w:p>
    <w:p w14:paraId="3C10E44C" w14:textId="77777777" w:rsidR="00264296" w:rsidRDefault="00264296" w:rsidP="00264296">
      <w:r>
        <w:lastRenderedPageBreak/>
        <w:tab/>
      </w:r>
      <w:r>
        <w:tab/>
        <w:t>sl_</w:t>
      </w:r>
      <w:proofErr w:type="gramStart"/>
      <w:r>
        <w:t>contentPane.putConstraint(</w:t>
      </w:r>
      <w:proofErr w:type="gramEnd"/>
      <w:r>
        <w:t>SpringLayout.NORTH, lblMarca, 20, SpringLayout.SOUTH, lblVehiculo);</w:t>
      </w:r>
    </w:p>
    <w:p w14:paraId="6F130695" w14:textId="77777777" w:rsidR="00264296" w:rsidRDefault="00264296" w:rsidP="00264296">
      <w:r>
        <w:tab/>
      </w:r>
      <w:r>
        <w:tab/>
        <w:t>sl_</w:t>
      </w:r>
      <w:proofErr w:type="gramStart"/>
      <w:r>
        <w:t>contentPane.putConstraint(</w:t>
      </w:r>
      <w:proofErr w:type="gramEnd"/>
      <w:r>
        <w:t>SpringLayout.WEST, lblMarca, 10, SpringLayout.WEST, contentPane);</w:t>
      </w:r>
    </w:p>
    <w:p w14:paraId="47F06D34" w14:textId="77777777" w:rsidR="00264296" w:rsidRDefault="00264296" w:rsidP="00264296">
      <w:r>
        <w:tab/>
      </w:r>
      <w:r>
        <w:tab/>
      </w:r>
      <w:proofErr w:type="gramStart"/>
      <w:r>
        <w:t>contentPane.add(</w:t>
      </w:r>
      <w:proofErr w:type="gramEnd"/>
      <w:r>
        <w:t>lblMarca);</w:t>
      </w:r>
    </w:p>
    <w:p w14:paraId="6D9A2D18" w14:textId="77777777" w:rsidR="00264296" w:rsidRDefault="00264296" w:rsidP="00264296">
      <w:r>
        <w:tab/>
      </w:r>
      <w:r>
        <w:tab/>
      </w:r>
    </w:p>
    <w:p w14:paraId="4EC0DD51" w14:textId="77777777" w:rsidR="00264296" w:rsidRDefault="00264296" w:rsidP="00264296">
      <w:r>
        <w:tab/>
      </w:r>
      <w:r>
        <w:tab/>
      </w:r>
      <w:proofErr w:type="gramStart"/>
      <w:r>
        <w:t>txtMarca</w:t>
      </w:r>
      <w:proofErr w:type="gramEnd"/>
      <w:r>
        <w:t xml:space="preserve"> = new JTextField();</w:t>
      </w:r>
    </w:p>
    <w:p w14:paraId="57F73FF8" w14:textId="77777777" w:rsidR="00264296" w:rsidRDefault="00264296" w:rsidP="00264296">
      <w:r>
        <w:tab/>
      </w:r>
      <w:r>
        <w:tab/>
        <w:t>sl_</w:t>
      </w:r>
      <w:proofErr w:type="gramStart"/>
      <w:r>
        <w:t>contentPane.putConstraint(</w:t>
      </w:r>
      <w:proofErr w:type="gramEnd"/>
      <w:r>
        <w:t>SpringLayout.NORTH, txtMarca, 0, SpringLayout.NORTH, lblMarca);</w:t>
      </w:r>
    </w:p>
    <w:p w14:paraId="435DFB3D" w14:textId="77777777" w:rsidR="00264296" w:rsidRDefault="00264296" w:rsidP="00264296">
      <w:r>
        <w:tab/>
      </w:r>
      <w:r>
        <w:tab/>
        <w:t>sl_</w:t>
      </w:r>
      <w:proofErr w:type="gramStart"/>
      <w:r>
        <w:t>contentPane.putConstraint(</w:t>
      </w:r>
      <w:proofErr w:type="gramEnd"/>
      <w:r>
        <w:t>SpringLayout.WEST, txtMarca, 110, SpringLayout.WEST, contentPane);</w:t>
      </w:r>
    </w:p>
    <w:p w14:paraId="077C2D74" w14:textId="77777777" w:rsidR="00264296" w:rsidRDefault="00264296" w:rsidP="00264296">
      <w:r>
        <w:tab/>
      </w:r>
      <w:r>
        <w:tab/>
        <w:t>sl_</w:t>
      </w:r>
      <w:proofErr w:type="gramStart"/>
      <w:r>
        <w:t>contentPane.putConstraint(</w:t>
      </w:r>
      <w:proofErr w:type="gramEnd"/>
      <w:r>
        <w:t>SpringLayout.EAST, txtMarca, 300, SpringLayout.WEST, contentPane);</w:t>
      </w:r>
    </w:p>
    <w:p w14:paraId="41E869E5" w14:textId="77777777" w:rsidR="00264296" w:rsidRDefault="00264296" w:rsidP="00264296">
      <w:r>
        <w:tab/>
      </w:r>
      <w:r>
        <w:tab/>
      </w:r>
      <w:proofErr w:type="gramStart"/>
      <w:r>
        <w:t>contentPane.add(</w:t>
      </w:r>
      <w:proofErr w:type="gramEnd"/>
      <w:r>
        <w:t>txtMarca);</w:t>
      </w:r>
    </w:p>
    <w:p w14:paraId="0C335D39" w14:textId="77777777" w:rsidR="00264296" w:rsidRDefault="00264296" w:rsidP="00264296">
      <w:r>
        <w:tab/>
      </w:r>
      <w:r>
        <w:tab/>
      </w:r>
      <w:proofErr w:type="gramStart"/>
      <w:r>
        <w:t>txtMarca.setColumns(</w:t>
      </w:r>
      <w:proofErr w:type="gramEnd"/>
      <w:r>
        <w:t>10);</w:t>
      </w:r>
    </w:p>
    <w:p w14:paraId="298BFDD2" w14:textId="77777777" w:rsidR="00264296" w:rsidRDefault="00264296" w:rsidP="00264296">
      <w:r>
        <w:tab/>
      </w:r>
      <w:r>
        <w:tab/>
      </w:r>
    </w:p>
    <w:p w14:paraId="7A9517E9" w14:textId="77777777" w:rsidR="00264296" w:rsidRDefault="00264296" w:rsidP="00264296">
      <w:r>
        <w:tab/>
      </w:r>
      <w:r>
        <w:tab/>
      </w:r>
    </w:p>
    <w:p w14:paraId="44C32F71" w14:textId="77777777" w:rsidR="00264296" w:rsidRDefault="00264296" w:rsidP="00264296">
      <w:r>
        <w:tab/>
      </w:r>
      <w:r>
        <w:tab/>
        <w:t xml:space="preserve">JLabel lblModelo = new </w:t>
      </w:r>
      <w:proofErr w:type="gramStart"/>
      <w:r>
        <w:t>JLabel(</w:t>
      </w:r>
      <w:proofErr w:type="gramEnd"/>
      <w:r>
        <w:t>"Modelo:");</w:t>
      </w:r>
    </w:p>
    <w:p w14:paraId="0EFFEE2D" w14:textId="77777777" w:rsidR="00264296" w:rsidRDefault="00264296" w:rsidP="00264296">
      <w:r>
        <w:tab/>
      </w:r>
      <w:r>
        <w:tab/>
        <w:t>sl_</w:t>
      </w:r>
      <w:proofErr w:type="gramStart"/>
      <w:r>
        <w:t>contentPane.putConstraint(</w:t>
      </w:r>
      <w:proofErr w:type="gramEnd"/>
      <w:r>
        <w:t>SpringLayout.NORTH, lblModelo, 20, SpringLayout.SOUTH, lblMarca);</w:t>
      </w:r>
    </w:p>
    <w:p w14:paraId="0B60EBF3" w14:textId="77777777" w:rsidR="00264296" w:rsidRDefault="00264296" w:rsidP="00264296">
      <w:r>
        <w:tab/>
      </w:r>
      <w:r>
        <w:tab/>
        <w:t>sl_</w:t>
      </w:r>
      <w:proofErr w:type="gramStart"/>
      <w:r>
        <w:t>contentPane.putConstraint(</w:t>
      </w:r>
      <w:proofErr w:type="gramEnd"/>
      <w:r>
        <w:t>SpringLayout.WEST, lblModelo, 10, SpringLayout.WEST, contentPane);</w:t>
      </w:r>
    </w:p>
    <w:p w14:paraId="20487437" w14:textId="77777777" w:rsidR="00264296" w:rsidRDefault="00264296" w:rsidP="00264296">
      <w:r>
        <w:tab/>
      </w:r>
      <w:r>
        <w:tab/>
      </w:r>
      <w:proofErr w:type="gramStart"/>
      <w:r>
        <w:t>contentPane.add(</w:t>
      </w:r>
      <w:proofErr w:type="gramEnd"/>
      <w:r>
        <w:t>lblModelo);</w:t>
      </w:r>
    </w:p>
    <w:p w14:paraId="169F1888" w14:textId="77777777" w:rsidR="00264296" w:rsidRDefault="00264296" w:rsidP="00264296">
      <w:r>
        <w:tab/>
      </w:r>
      <w:r>
        <w:tab/>
      </w:r>
    </w:p>
    <w:p w14:paraId="707CD5DF" w14:textId="77777777" w:rsidR="00264296" w:rsidRDefault="00264296" w:rsidP="00264296">
      <w:r>
        <w:lastRenderedPageBreak/>
        <w:tab/>
      </w:r>
      <w:r>
        <w:tab/>
      </w:r>
      <w:proofErr w:type="gramStart"/>
      <w:r>
        <w:t>txtModelo</w:t>
      </w:r>
      <w:proofErr w:type="gramEnd"/>
      <w:r>
        <w:t xml:space="preserve"> = new JTextField();</w:t>
      </w:r>
    </w:p>
    <w:p w14:paraId="0025BC42" w14:textId="77777777" w:rsidR="00264296" w:rsidRDefault="00264296" w:rsidP="00264296">
      <w:r>
        <w:tab/>
      </w:r>
      <w:r>
        <w:tab/>
        <w:t>sl_</w:t>
      </w:r>
      <w:proofErr w:type="gramStart"/>
      <w:r>
        <w:t>contentPane.putConstraint(</w:t>
      </w:r>
      <w:proofErr w:type="gramEnd"/>
      <w:r>
        <w:t>SpringLayout.NORTH, txtModelo, 0, SpringLayout.NORTH, lblModelo);</w:t>
      </w:r>
    </w:p>
    <w:p w14:paraId="42B3E759" w14:textId="77777777" w:rsidR="00264296" w:rsidRDefault="00264296" w:rsidP="00264296">
      <w:r>
        <w:tab/>
      </w:r>
      <w:r>
        <w:tab/>
        <w:t>sl_</w:t>
      </w:r>
      <w:proofErr w:type="gramStart"/>
      <w:r>
        <w:t>contentPane.putConstraint(</w:t>
      </w:r>
      <w:proofErr w:type="gramEnd"/>
      <w:r>
        <w:t>SpringLayout.WEST, txtModelo, 110, SpringLayout.WEST, contentPane);</w:t>
      </w:r>
    </w:p>
    <w:p w14:paraId="0ABF2418" w14:textId="77777777" w:rsidR="00264296" w:rsidRDefault="00264296" w:rsidP="00264296">
      <w:r>
        <w:tab/>
      </w:r>
      <w:r>
        <w:tab/>
        <w:t>sl_</w:t>
      </w:r>
      <w:proofErr w:type="gramStart"/>
      <w:r>
        <w:t>contentPane.putConstraint(</w:t>
      </w:r>
      <w:proofErr w:type="gramEnd"/>
      <w:r>
        <w:t>SpringLayout.EAST, txtModelo, 300, SpringLayout.WEST, contentPane);</w:t>
      </w:r>
    </w:p>
    <w:p w14:paraId="61D857A7" w14:textId="77777777" w:rsidR="00264296" w:rsidRDefault="00264296" w:rsidP="00264296">
      <w:r>
        <w:tab/>
      </w:r>
      <w:r>
        <w:tab/>
      </w:r>
      <w:proofErr w:type="gramStart"/>
      <w:r>
        <w:t>contentPane.add(</w:t>
      </w:r>
      <w:proofErr w:type="gramEnd"/>
      <w:r>
        <w:t>txtModelo);</w:t>
      </w:r>
    </w:p>
    <w:p w14:paraId="43A77E94" w14:textId="77777777" w:rsidR="00264296" w:rsidRDefault="00264296" w:rsidP="00264296">
      <w:r>
        <w:tab/>
      </w:r>
      <w:r>
        <w:tab/>
      </w:r>
      <w:proofErr w:type="gramStart"/>
      <w:r>
        <w:t>txtModelo.setColumns(</w:t>
      </w:r>
      <w:proofErr w:type="gramEnd"/>
      <w:r>
        <w:t>10);</w:t>
      </w:r>
    </w:p>
    <w:p w14:paraId="0BAFD699" w14:textId="77777777" w:rsidR="00264296" w:rsidRDefault="00264296" w:rsidP="00264296">
      <w:r>
        <w:tab/>
      </w:r>
      <w:r>
        <w:tab/>
      </w:r>
    </w:p>
    <w:p w14:paraId="73C87575" w14:textId="77777777" w:rsidR="00264296" w:rsidRDefault="00264296" w:rsidP="00264296">
      <w:r>
        <w:tab/>
      </w:r>
      <w:r>
        <w:tab/>
        <w:t xml:space="preserve">JButton btnVolver = new </w:t>
      </w:r>
      <w:proofErr w:type="gramStart"/>
      <w:r>
        <w:t>JButton(</w:t>
      </w:r>
      <w:proofErr w:type="gramEnd"/>
      <w:r>
        <w:t>"Volver");</w:t>
      </w:r>
    </w:p>
    <w:p w14:paraId="6C4F0D73" w14:textId="77777777" w:rsidR="00264296" w:rsidRDefault="00264296" w:rsidP="00264296">
      <w:r>
        <w:tab/>
      </w:r>
      <w:r>
        <w:tab/>
      </w:r>
      <w:proofErr w:type="gramStart"/>
      <w:r>
        <w:t>btnVolver.addActionListener(</w:t>
      </w:r>
      <w:proofErr w:type="gramEnd"/>
      <w:r>
        <w:t>new ActionListener() {</w:t>
      </w:r>
    </w:p>
    <w:p w14:paraId="2FC3F009" w14:textId="77777777" w:rsidR="00264296" w:rsidRDefault="00264296" w:rsidP="00264296">
      <w:r>
        <w:tab/>
      </w:r>
      <w:r>
        <w:tab/>
      </w:r>
      <w:r>
        <w:tab/>
      </w:r>
      <w:proofErr w:type="gramStart"/>
      <w:r>
        <w:t>public</w:t>
      </w:r>
      <w:proofErr w:type="gramEnd"/>
      <w:r>
        <w:t xml:space="preserve"> void actionPerformed(ActionEvent e) {</w:t>
      </w:r>
    </w:p>
    <w:p w14:paraId="0ADC5B78" w14:textId="77777777" w:rsidR="00264296" w:rsidRDefault="00264296" w:rsidP="00264296">
      <w:r>
        <w:tab/>
      </w:r>
      <w:r>
        <w:tab/>
      </w:r>
      <w:r>
        <w:tab/>
      </w:r>
      <w:r>
        <w:tab/>
      </w:r>
    </w:p>
    <w:p w14:paraId="42ADC809" w14:textId="77777777" w:rsidR="00264296" w:rsidRDefault="00264296" w:rsidP="00264296">
      <w:r>
        <w:tab/>
      </w:r>
      <w:r>
        <w:tab/>
      </w:r>
      <w:r>
        <w:tab/>
      </w:r>
      <w:r>
        <w:tab/>
      </w:r>
      <w:proofErr w:type="gramStart"/>
      <w:r>
        <w:t>dispose</w:t>
      </w:r>
      <w:proofErr w:type="gramEnd"/>
      <w:r>
        <w:t>();</w:t>
      </w:r>
    </w:p>
    <w:p w14:paraId="1FDFD903" w14:textId="77777777" w:rsidR="00264296" w:rsidRDefault="00264296" w:rsidP="00264296">
      <w:r>
        <w:tab/>
      </w:r>
      <w:r>
        <w:tab/>
      </w:r>
      <w:r>
        <w:tab/>
        <w:t>}</w:t>
      </w:r>
    </w:p>
    <w:p w14:paraId="69951676" w14:textId="77777777" w:rsidR="00264296" w:rsidRDefault="00264296" w:rsidP="00264296">
      <w:r>
        <w:tab/>
      </w:r>
      <w:r>
        <w:tab/>
        <w:t>});</w:t>
      </w:r>
    </w:p>
    <w:p w14:paraId="178BACEC" w14:textId="77777777" w:rsidR="00264296" w:rsidRDefault="00264296" w:rsidP="00264296">
      <w:r>
        <w:tab/>
      </w:r>
      <w:r>
        <w:tab/>
        <w:t>sl_</w:t>
      </w:r>
      <w:proofErr w:type="gramStart"/>
      <w:r>
        <w:t>contentPane.putConstraint(</w:t>
      </w:r>
      <w:proofErr w:type="gramEnd"/>
      <w:r>
        <w:t>SpringLayout.SOUTH, btnVolver, -10, SpringLayout.SOUTH, contentPane);</w:t>
      </w:r>
    </w:p>
    <w:p w14:paraId="64759D78" w14:textId="77777777" w:rsidR="00264296" w:rsidRDefault="00264296" w:rsidP="00264296">
      <w:r>
        <w:tab/>
      </w:r>
      <w:r>
        <w:tab/>
        <w:t>sl_</w:t>
      </w:r>
      <w:proofErr w:type="gramStart"/>
      <w:r>
        <w:t>contentPane.putConstraint(</w:t>
      </w:r>
      <w:proofErr w:type="gramEnd"/>
      <w:r>
        <w:t>SpringLayout.EAST, btnVolver, -10, SpringLayout.EAST, contentPane);</w:t>
      </w:r>
    </w:p>
    <w:p w14:paraId="0F26E63B" w14:textId="77777777" w:rsidR="00264296" w:rsidRDefault="00264296" w:rsidP="00264296">
      <w:r>
        <w:tab/>
      </w:r>
      <w:r>
        <w:tab/>
      </w:r>
      <w:proofErr w:type="gramStart"/>
      <w:r>
        <w:t>contentPane.add(</w:t>
      </w:r>
      <w:proofErr w:type="gramEnd"/>
      <w:r>
        <w:t>btnVolver);</w:t>
      </w:r>
    </w:p>
    <w:p w14:paraId="625B0C8B" w14:textId="77777777" w:rsidR="00264296" w:rsidRDefault="00264296" w:rsidP="00264296">
      <w:r>
        <w:tab/>
      </w:r>
      <w:r>
        <w:tab/>
      </w:r>
    </w:p>
    <w:p w14:paraId="59FD29A7" w14:textId="77777777" w:rsidR="00264296" w:rsidRDefault="00264296" w:rsidP="00264296">
      <w:r>
        <w:lastRenderedPageBreak/>
        <w:tab/>
      </w:r>
      <w:r>
        <w:tab/>
        <w:t xml:space="preserve">JButton btnGuardar = new </w:t>
      </w:r>
      <w:proofErr w:type="gramStart"/>
      <w:r>
        <w:t>JButton(</w:t>
      </w:r>
      <w:proofErr w:type="gramEnd"/>
      <w:r>
        <w:t>"Guardar");</w:t>
      </w:r>
    </w:p>
    <w:p w14:paraId="6033E0DB" w14:textId="77777777" w:rsidR="00264296" w:rsidRDefault="00264296" w:rsidP="00264296">
      <w:r>
        <w:tab/>
      </w:r>
      <w:r>
        <w:tab/>
      </w:r>
      <w:proofErr w:type="gramStart"/>
      <w:r>
        <w:t>btnGuardar.addActionListener(</w:t>
      </w:r>
      <w:proofErr w:type="gramEnd"/>
      <w:r>
        <w:t>new ActionListener() {</w:t>
      </w:r>
    </w:p>
    <w:p w14:paraId="41460EB2" w14:textId="77777777" w:rsidR="00264296" w:rsidRDefault="00264296" w:rsidP="00264296">
      <w:r>
        <w:tab/>
      </w:r>
      <w:r>
        <w:tab/>
      </w:r>
      <w:r>
        <w:tab/>
      </w:r>
      <w:proofErr w:type="gramStart"/>
      <w:r>
        <w:t>public</w:t>
      </w:r>
      <w:proofErr w:type="gramEnd"/>
      <w:r>
        <w:t xml:space="preserve"> void actionPerformed(ActionEvent e) {</w:t>
      </w:r>
    </w:p>
    <w:p w14:paraId="37AE9409" w14:textId="77777777" w:rsidR="00264296" w:rsidRDefault="00264296" w:rsidP="00264296">
      <w:r>
        <w:tab/>
      </w:r>
      <w:r>
        <w:tab/>
      </w:r>
      <w:r>
        <w:tab/>
      </w:r>
      <w:r>
        <w:tab/>
      </w:r>
    </w:p>
    <w:p w14:paraId="3F720126" w14:textId="77777777" w:rsidR="00264296" w:rsidRDefault="00264296" w:rsidP="00264296">
      <w:r>
        <w:tab/>
      </w:r>
      <w:r>
        <w:tab/>
      </w:r>
      <w:r>
        <w:tab/>
      </w:r>
      <w:r>
        <w:tab/>
        <w:t>// Guardo los datos en la base de datos e imprimo la ficha para el taller.</w:t>
      </w:r>
    </w:p>
    <w:p w14:paraId="13A2ED84" w14:textId="77777777" w:rsidR="00264296" w:rsidRDefault="00264296" w:rsidP="00264296">
      <w:r>
        <w:tab/>
      </w:r>
      <w:r>
        <w:tab/>
      </w:r>
      <w:r>
        <w:tab/>
        <w:t>}</w:t>
      </w:r>
    </w:p>
    <w:p w14:paraId="6C7EAB34" w14:textId="77777777" w:rsidR="00264296" w:rsidRDefault="00264296" w:rsidP="00264296">
      <w:r>
        <w:tab/>
      </w:r>
      <w:r>
        <w:tab/>
        <w:t>});</w:t>
      </w:r>
    </w:p>
    <w:p w14:paraId="527AEA51" w14:textId="77777777" w:rsidR="00264296" w:rsidRDefault="00264296" w:rsidP="00264296">
      <w:r>
        <w:tab/>
      </w:r>
      <w:r>
        <w:tab/>
        <w:t>sl_</w:t>
      </w:r>
      <w:proofErr w:type="gramStart"/>
      <w:r>
        <w:t>contentPane.putConstraint(</w:t>
      </w:r>
      <w:proofErr w:type="gramEnd"/>
      <w:r>
        <w:t>SpringLayout.NORTH, btnGuardar, 0, SpringLayout.NORTH, btnVolver);</w:t>
      </w:r>
    </w:p>
    <w:p w14:paraId="507C0C27" w14:textId="77777777" w:rsidR="00264296" w:rsidRDefault="00264296" w:rsidP="00264296">
      <w:r>
        <w:tab/>
      </w:r>
      <w:r>
        <w:tab/>
        <w:t>sl_</w:t>
      </w:r>
      <w:proofErr w:type="gramStart"/>
      <w:r>
        <w:t>contentPane.putConstraint(</w:t>
      </w:r>
      <w:proofErr w:type="gramEnd"/>
      <w:r>
        <w:t>SpringLayout.EAST, btnGuardar, -31, SpringLayout.WEST, btnVolver);</w:t>
      </w:r>
    </w:p>
    <w:p w14:paraId="41EB0F22" w14:textId="77777777" w:rsidR="00264296" w:rsidRDefault="00264296" w:rsidP="00264296">
      <w:r>
        <w:tab/>
      </w:r>
      <w:r>
        <w:tab/>
      </w:r>
      <w:proofErr w:type="gramStart"/>
      <w:r>
        <w:t>contentPane.add(</w:t>
      </w:r>
      <w:proofErr w:type="gramEnd"/>
      <w:r>
        <w:t>btnGuardar);</w:t>
      </w:r>
    </w:p>
    <w:p w14:paraId="71B05275" w14:textId="77777777" w:rsidR="00264296" w:rsidRDefault="00264296" w:rsidP="00264296">
      <w:r>
        <w:tab/>
        <w:t>}</w:t>
      </w:r>
    </w:p>
    <w:p w14:paraId="66B0C5A7" w14:textId="14583ACF" w:rsidR="00264296" w:rsidRDefault="00264296" w:rsidP="00264296">
      <w:r>
        <w:t>}</w:t>
      </w:r>
    </w:p>
    <w:p w14:paraId="17D4C4AF" w14:textId="0F8A26C1" w:rsidR="00264296" w:rsidRDefault="00264296" w:rsidP="00264296">
      <w:pPr>
        <w:pStyle w:val="Ttulo2"/>
      </w:pPr>
      <w:bookmarkStart w:id="12" w:name="_Toc113265468"/>
      <w:r>
        <w:t>VentanaListarTrabajos.java</w:t>
      </w:r>
      <w:bookmarkEnd w:id="12"/>
    </w:p>
    <w:p w14:paraId="5EA763F8" w14:textId="77777777" w:rsidR="00264296" w:rsidRDefault="00264296" w:rsidP="00264296">
      <w:proofErr w:type="gramStart"/>
      <w:r>
        <w:t>package</w:t>
      </w:r>
      <w:proofErr w:type="gramEnd"/>
      <w:r>
        <w:t xml:space="preserve"> seminarioProgramacion;</w:t>
      </w:r>
    </w:p>
    <w:p w14:paraId="56B31B3A" w14:textId="77777777" w:rsidR="00264296" w:rsidRDefault="00264296" w:rsidP="00264296"/>
    <w:p w14:paraId="30285CC2" w14:textId="77777777" w:rsidR="00264296" w:rsidRDefault="00264296" w:rsidP="00264296">
      <w:proofErr w:type="gramStart"/>
      <w:r>
        <w:t>import</w:t>
      </w:r>
      <w:proofErr w:type="gramEnd"/>
      <w:r>
        <w:t xml:space="preserve"> javax.swing.JFrame;</w:t>
      </w:r>
    </w:p>
    <w:p w14:paraId="177B4C68" w14:textId="77777777" w:rsidR="00264296" w:rsidRDefault="00264296" w:rsidP="00264296">
      <w:proofErr w:type="gramStart"/>
      <w:r>
        <w:t>import</w:t>
      </w:r>
      <w:proofErr w:type="gramEnd"/>
      <w:r>
        <w:t xml:space="preserve"> javax.swing.JPanel;</w:t>
      </w:r>
    </w:p>
    <w:p w14:paraId="702EE1A8" w14:textId="77777777" w:rsidR="00264296" w:rsidRDefault="00264296" w:rsidP="00264296">
      <w:proofErr w:type="gramStart"/>
      <w:r>
        <w:t>import</w:t>
      </w:r>
      <w:proofErr w:type="gramEnd"/>
      <w:r>
        <w:t xml:space="preserve"> javax.swing.JScrollPane;</w:t>
      </w:r>
    </w:p>
    <w:p w14:paraId="5193ECDB" w14:textId="77777777" w:rsidR="00264296" w:rsidRDefault="00264296" w:rsidP="00264296">
      <w:proofErr w:type="gramStart"/>
      <w:r>
        <w:t>import</w:t>
      </w:r>
      <w:proofErr w:type="gramEnd"/>
      <w:r>
        <w:t xml:space="preserve"> javax.swing.JTable;</w:t>
      </w:r>
    </w:p>
    <w:p w14:paraId="32F26D18" w14:textId="77777777" w:rsidR="00264296" w:rsidRDefault="00264296" w:rsidP="00264296">
      <w:proofErr w:type="gramStart"/>
      <w:r>
        <w:t>import</w:t>
      </w:r>
      <w:proofErr w:type="gramEnd"/>
      <w:r>
        <w:t xml:space="preserve"> javax.swing.SpringLayout;</w:t>
      </w:r>
    </w:p>
    <w:p w14:paraId="194FFBE7" w14:textId="77777777" w:rsidR="00264296" w:rsidRDefault="00264296" w:rsidP="00264296">
      <w:proofErr w:type="gramStart"/>
      <w:r>
        <w:lastRenderedPageBreak/>
        <w:t>import</w:t>
      </w:r>
      <w:proofErr w:type="gramEnd"/>
      <w:r>
        <w:t xml:space="preserve"> javax.swing.table.DefaultTableModel;</w:t>
      </w:r>
    </w:p>
    <w:p w14:paraId="2C7F79A7" w14:textId="77777777" w:rsidR="00264296" w:rsidRDefault="00264296" w:rsidP="00264296">
      <w:proofErr w:type="gramStart"/>
      <w:r>
        <w:t>import</w:t>
      </w:r>
      <w:proofErr w:type="gramEnd"/>
      <w:r>
        <w:t xml:space="preserve"> javax.swing.JButton;</w:t>
      </w:r>
    </w:p>
    <w:p w14:paraId="316AC001" w14:textId="77777777" w:rsidR="00264296" w:rsidRDefault="00264296" w:rsidP="00264296">
      <w:proofErr w:type="gramStart"/>
      <w:r>
        <w:t>import</w:t>
      </w:r>
      <w:proofErr w:type="gramEnd"/>
      <w:r>
        <w:t xml:space="preserve"> java.awt.event.ActionListener;</w:t>
      </w:r>
    </w:p>
    <w:p w14:paraId="6754B303" w14:textId="77777777" w:rsidR="00264296" w:rsidRDefault="00264296" w:rsidP="00264296">
      <w:proofErr w:type="gramStart"/>
      <w:r>
        <w:t>import</w:t>
      </w:r>
      <w:proofErr w:type="gramEnd"/>
      <w:r>
        <w:t xml:space="preserve"> java.awt.event.ActionEvent;</w:t>
      </w:r>
    </w:p>
    <w:p w14:paraId="37647353" w14:textId="77777777" w:rsidR="00264296" w:rsidRDefault="00264296" w:rsidP="00264296"/>
    <w:p w14:paraId="23A90CF3" w14:textId="77777777" w:rsidR="00264296" w:rsidRDefault="00264296" w:rsidP="00264296">
      <w:proofErr w:type="gramStart"/>
      <w:r>
        <w:t>public</w:t>
      </w:r>
      <w:proofErr w:type="gramEnd"/>
      <w:r>
        <w:t xml:space="preserve"> class VentanaListarTrabajos extends Ventanas {</w:t>
      </w:r>
    </w:p>
    <w:p w14:paraId="276278EE" w14:textId="77777777" w:rsidR="00264296" w:rsidRDefault="00264296" w:rsidP="00264296"/>
    <w:p w14:paraId="07C61436" w14:textId="77777777" w:rsidR="00264296" w:rsidRDefault="00264296" w:rsidP="00264296">
      <w:r>
        <w:tab/>
      </w:r>
      <w:proofErr w:type="gramStart"/>
      <w:r>
        <w:t>private</w:t>
      </w:r>
      <w:proofErr w:type="gramEnd"/>
      <w:r>
        <w:t xml:space="preserve"> static final long serialVersionUID = 1L;</w:t>
      </w:r>
    </w:p>
    <w:p w14:paraId="5502159C" w14:textId="77777777" w:rsidR="00264296" w:rsidRDefault="00264296" w:rsidP="00264296">
      <w:r>
        <w:tab/>
      </w:r>
      <w:proofErr w:type="gramStart"/>
      <w:r>
        <w:t>private</w:t>
      </w:r>
      <w:proofErr w:type="gramEnd"/>
      <w:r>
        <w:t xml:space="preserve"> JPanel contentPane;</w:t>
      </w:r>
    </w:p>
    <w:p w14:paraId="4C03F224" w14:textId="77777777" w:rsidR="00264296" w:rsidRDefault="00264296" w:rsidP="00264296">
      <w:r>
        <w:tab/>
      </w:r>
      <w:proofErr w:type="gramStart"/>
      <w:r>
        <w:t>private</w:t>
      </w:r>
      <w:proofErr w:type="gramEnd"/>
      <w:r>
        <w:t xml:space="preserve"> JScrollPane scrollTabla;</w:t>
      </w:r>
    </w:p>
    <w:p w14:paraId="4E6D1B34" w14:textId="77777777" w:rsidR="00264296" w:rsidRDefault="00264296" w:rsidP="00264296">
      <w:r>
        <w:tab/>
      </w:r>
      <w:proofErr w:type="gramStart"/>
      <w:r>
        <w:t>private</w:t>
      </w:r>
      <w:proofErr w:type="gramEnd"/>
      <w:r>
        <w:t xml:space="preserve"> JTable trabajos;</w:t>
      </w:r>
    </w:p>
    <w:p w14:paraId="4AB988B6" w14:textId="77777777" w:rsidR="00264296" w:rsidRDefault="00264296" w:rsidP="00264296"/>
    <w:p w14:paraId="4ABE7A65" w14:textId="77777777" w:rsidR="00264296" w:rsidRDefault="00264296" w:rsidP="00264296">
      <w:r>
        <w:tab/>
      </w:r>
      <w:proofErr w:type="gramStart"/>
      <w:r>
        <w:t>public</w:t>
      </w:r>
      <w:proofErr w:type="gramEnd"/>
      <w:r>
        <w:t xml:space="preserve"> VentanaListarTrabajos(String nombreVentana) {</w:t>
      </w:r>
    </w:p>
    <w:p w14:paraId="086A4B16" w14:textId="77777777" w:rsidR="00264296" w:rsidRDefault="00264296" w:rsidP="00264296"/>
    <w:p w14:paraId="70CF4F06" w14:textId="77777777" w:rsidR="00264296" w:rsidRDefault="00264296" w:rsidP="00264296">
      <w:r>
        <w:tab/>
      </w:r>
      <w:r>
        <w:tab/>
      </w:r>
      <w:proofErr w:type="gramStart"/>
      <w:r>
        <w:t>super(</w:t>
      </w:r>
      <w:proofErr w:type="gramEnd"/>
      <w:r>
        <w:t>nombreVentana);</w:t>
      </w:r>
    </w:p>
    <w:p w14:paraId="5C1796AF" w14:textId="77777777" w:rsidR="00264296" w:rsidRDefault="00264296" w:rsidP="00264296">
      <w:r>
        <w:tab/>
      </w:r>
      <w:r>
        <w:tab/>
      </w:r>
      <w:proofErr w:type="gramStart"/>
      <w:r>
        <w:t>setDefaultCloseOperation(</w:t>
      </w:r>
      <w:proofErr w:type="gramEnd"/>
      <w:r>
        <w:t>JFrame.DISPOSE_ON_CLOSE);</w:t>
      </w:r>
    </w:p>
    <w:p w14:paraId="0FFC9B02" w14:textId="77777777" w:rsidR="00264296" w:rsidRDefault="00264296" w:rsidP="00264296">
      <w:r>
        <w:tab/>
      </w:r>
      <w:r>
        <w:tab/>
      </w:r>
      <w:proofErr w:type="gramStart"/>
      <w:r>
        <w:t>contentPane</w:t>
      </w:r>
      <w:proofErr w:type="gramEnd"/>
      <w:r>
        <w:t xml:space="preserve"> = new JPanel();</w:t>
      </w:r>
    </w:p>
    <w:p w14:paraId="68D350A0" w14:textId="77777777" w:rsidR="00264296" w:rsidRDefault="00264296" w:rsidP="00264296">
      <w:r>
        <w:tab/>
      </w:r>
      <w:r>
        <w:tab/>
      </w:r>
      <w:proofErr w:type="gramStart"/>
      <w:r>
        <w:t>setContentPane(</w:t>
      </w:r>
      <w:proofErr w:type="gramEnd"/>
      <w:r>
        <w:t>contentPane);</w:t>
      </w:r>
    </w:p>
    <w:p w14:paraId="0DC8ED1C" w14:textId="77777777" w:rsidR="00264296" w:rsidRDefault="00264296" w:rsidP="00264296">
      <w:r>
        <w:tab/>
      </w:r>
      <w:r>
        <w:tab/>
        <w:t xml:space="preserve">SpringLayout sl_contentPane = new </w:t>
      </w:r>
      <w:proofErr w:type="gramStart"/>
      <w:r>
        <w:t>SpringLayout(</w:t>
      </w:r>
      <w:proofErr w:type="gramEnd"/>
      <w:r>
        <w:t>);</w:t>
      </w:r>
    </w:p>
    <w:p w14:paraId="703CFC9F" w14:textId="77777777" w:rsidR="00264296" w:rsidRDefault="00264296" w:rsidP="00264296">
      <w:r>
        <w:tab/>
      </w:r>
      <w:r>
        <w:tab/>
      </w:r>
      <w:proofErr w:type="gramStart"/>
      <w:r>
        <w:t>contentPane.setLayout(</w:t>
      </w:r>
      <w:proofErr w:type="gramEnd"/>
      <w:r>
        <w:t>sl_contentPane);</w:t>
      </w:r>
    </w:p>
    <w:p w14:paraId="6EB45B77" w14:textId="77777777" w:rsidR="00264296" w:rsidRDefault="00264296" w:rsidP="00264296"/>
    <w:p w14:paraId="1825E03D" w14:textId="77777777" w:rsidR="00264296" w:rsidRDefault="00264296" w:rsidP="00264296">
      <w:r>
        <w:tab/>
      </w:r>
      <w:r>
        <w:tab/>
      </w:r>
      <w:proofErr w:type="gramStart"/>
      <w:r>
        <w:t>scrollTabla</w:t>
      </w:r>
      <w:proofErr w:type="gramEnd"/>
      <w:r>
        <w:t xml:space="preserve"> = new JScrollPane();</w:t>
      </w:r>
    </w:p>
    <w:p w14:paraId="00184F51" w14:textId="77777777" w:rsidR="00264296" w:rsidRDefault="00264296" w:rsidP="00264296">
      <w:r>
        <w:lastRenderedPageBreak/>
        <w:tab/>
      </w:r>
      <w:r>
        <w:tab/>
        <w:t>sl_</w:t>
      </w:r>
      <w:proofErr w:type="gramStart"/>
      <w:r>
        <w:t>contentPane.putConstraint(</w:t>
      </w:r>
      <w:proofErr w:type="gramEnd"/>
      <w:r>
        <w:t>SpringLayout.NORTH, scrollTabla, 29, SpringLayout.NORTH, contentPane);</w:t>
      </w:r>
    </w:p>
    <w:p w14:paraId="3FA79105" w14:textId="77777777" w:rsidR="00264296" w:rsidRDefault="00264296" w:rsidP="00264296">
      <w:r>
        <w:tab/>
      </w:r>
      <w:r>
        <w:tab/>
        <w:t>sl_</w:t>
      </w:r>
      <w:proofErr w:type="gramStart"/>
      <w:r>
        <w:t>contentPane.putConstraint(</w:t>
      </w:r>
      <w:proofErr w:type="gramEnd"/>
      <w:r>
        <w:t>SpringLayout.WEST, scrollTabla, 10, SpringLayout.WEST, contentPane);</w:t>
      </w:r>
    </w:p>
    <w:p w14:paraId="1A73484F" w14:textId="77777777" w:rsidR="00264296" w:rsidRDefault="00264296" w:rsidP="00264296">
      <w:r>
        <w:tab/>
      </w:r>
      <w:r>
        <w:tab/>
        <w:t>sl_</w:t>
      </w:r>
      <w:proofErr w:type="gramStart"/>
      <w:r>
        <w:t>contentPane.putConstraint(</w:t>
      </w:r>
      <w:proofErr w:type="gramEnd"/>
      <w:r>
        <w:t>SpringLayout.SOUTH, scrollTabla, -100, SpringLayout.SOUTH, contentPane);</w:t>
      </w:r>
    </w:p>
    <w:p w14:paraId="53A9B77E" w14:textId="77777777" w:rsidR="00264296" w:rsidRDefault="00264296" w:rsidP="00264296">
      <w:r>
        <w:tab/>
      </w:r>
      <w:r>
        <w:tab/>
      </w:r>
      <w:proofErr w:type="gramStart"/>
      <w:r>
        <w:t>contentPane.add(</w:t>
      </w:r>
      <w:proofErr w:type="gramEnd"/>
      <w:r>
        <w:t>scrollTabla);</w:t>
      </w:r>
    </w:p>
    <w:p w14:paraId="30F150D7" w14:textId="77777777" w:rsidR="00264296" w:rsidRDefault="00264296" w:rsidP="00264296">
      <w:r>
        <w:tab/>
      </w:r>
      <w:r>
        <w:tab/>
      </w:r>
      <w:proofErr w:type="gramStart"/>
      <w:r>
        <w:t>trabajos</w:t>
      </w:r>
      <w:proofErr w:type="gramEnd"/>
      <w:r>
        <w:t xml:space="preserve"> = new JTable();</w:t>
      </w:r>
    </w:p>
    <w:p w14:paraId="34B70972" w14:textId="77777777" w:rsidR="00264296" w:rsidRDefault="00264296" w:rsidP="00264296">
      <w:r>
        <w:tab/>
      </w:r>
      <w:r>
        <w:tab/>
      </w:r>
      <w:proofErr w:type="gramStart"/>
      <w:r>
        <w:t>trabajos.setModel(</w:t>
      </w:r>
      <w:proofErr w:type="gramEnd"/>
      <w:r>
        <w:t>new DefaultTableModel(</w:t>
      </w:r>
    </w:p>
    <w:p w14:paraId="6CF21CDF" w14:textId="77777777" w:rsidR="00264296" w:rsidRDefault="00264296" w:rsidP="00264296">
      <w:r>
        <w:tab/>
      </w:r>
      <w:r>
        <w:tab/>
      </w:r>
      <w:r>
        <w:tab/>
      </w:r>
      <w:proofErr w:type="gramStart"/>
      <w:r>
        <w:t>new</w:t>
      </w:r>
      <w:proofErr w:type="gramEnd"/>
      <w:r>
        <w:t xml:space="preserve"> Object[][] {</w:t>
      </w:r>
    </w:p>
    <w:p w14:paraId="1F4A9BA3" w14:textId="77777777" w:rsidR="00264296" w:rsidRDefault="00264296" w:rsidP="00264296">
      <w:r>
        <w:tab/>
      </w:r>
      <w:r>
        <w:tab/>
      </w:r>
      <w:r>
        <w:tab/>
      </w:r>
      <w:r>
        <w:tab/>
      </w:r>
    </w:p>
    <w:p w14:paraId="0C41832D" w14:textId="77777777" w:rsidR="00264296" w:rsidRDefault="00264296" w:rsidP="00264296">
      <w:r>
        <w:tab/>
      </w:r>
      <w:r>
        <w:tab/>
      </w:r>
      <w:r>
        <w:tab/>
      </w:r>
      <w:r>
        <w:tab/>
        <w:t>{</w:t>
      </w:r>
      <w:proofErr w:type="gramStart"/>
      <w:r>
        <w:t>null</w:t>
      </w:r>
      <w:proofErr w:type="gramEnd"/>
      <w:r>
        <w:t>, null, null},</w:t>
      </w:r>
    </w:p>
    <w:p w14:paraId="48520959" w14:textId="77777777" w:rsidR="00264296" w:rsidRDefault="00264296" w:rsidP="00264296">
      <w:r>
        <w:tab/>
      </w:r>
      <w:r>
        <w:tab/>
      </w:r>
      <w:r>
        <w:tab/>
        <w:t>},</w:t>
      </w:r>
    </w:p>
    <w:p w14:paraId="0E3D776C" w14:textId="77777777" w:rsidR="00264296" w:rsidRDefault="00264296" w:rsidP="00264296">
      <w:r>
        <w:tab/>
      </w:r>
      <w:r>
        <w:tab/>
      </w:r>
      <w:r>
        <w:tab/>
      </w:r>
      <w:proofErr w:type="gramStart"/>
      <w:r>
        <w:t>new</w:t>
      </w:r>
      <w:proofErr w:type="gramEnd"/>
      <w:r>
        <w:t xml:space="preserve"> String[] {</w:t>
      </w:r>
    </w:p>
    <w:p w14:paraId="671B26C6" w14:textId="77777777" w:rsidR="00264296" w:rsidRDefault="00264296" w:rsidP="00264296">
      <w:r>
        <w:tab/>
      </w:r>
      <w:r>
        <w:tab/>
      </w:r>
      <w:r>
        <w:tab/>
      </w:r>
      <w:r>
        <w:tab/>
        <w:t>"Especialidad", "Actividad", "Tiempo"</w:t>
      </w:r>
    </w:p>
    <w:p w14:paraId="17AB7125" w14:textId="77777777" w:rsidR="00264296" w:rsidRDefault="00264296" w:rsidP="00264296">
      <w:r>
        <w:tab/>
      </w:r>
      <w:r>
        <w:tab/>
      </w:r>
      <w:r>
        <w:tab/>
        <w:t>}</w:t>
      </w:r>
    </w:p>
    <w:p w14:paraId="27204B8B" w14:textId="77777777" w:rsidR="00264296" w:rsidRDefault="00264296" w:rsidP="00264296">
      <w:r>
        <w:tab/>
      </w:r>
      <w:r>
        <w:tab/>
        <w:t>));</w:t>
      </w:r>
    </w:p>
    <w:p w14:paraId="1CFEE8B1" w14:textId="77777777" w:rsidR="00264296" w:rsidRDefault="00264296" w:rsidP="00264296">
      <w:r>
        <w:tab/>
      </w:r>
      <w:r>
        <w:tab/>
      </w:r>
      <w:proofErr w:type="gramStart"/>
      <w:r>
        <w:t>scrollTabla.setViewportView(</w:t>
      </w:r>
      <w:proofErr w:type="gramEnd"/>
      <w:r>
        <w:t>trabajos);</w:t>
      </w:r>
    </w:p>
    <w:p w14:paraId="7A3195EE" w14:textId="77777777" w:rsidR="00264296" w:rsidRDefault="00264296" w:rsidP="00264296">
      <w:r>
        <w:tab/>
      </w:r>
      <w:r>
        <w:tab/>
      </w:r>
    </w:p>
    <w:p w14:paraId="5B51BE2D" w14:textId="77777777" w:rsidR="00264296" w:rsidRDefault="00264296" w:rsidP="00264296">
      <w:r>
        <w:tab/>
      </w:r>
      <w:r>
        <w:tab/>
        <w:t xml:space="preserve">JButton btnImprimir = new </w:t>
      </w:r>
      <w:proofErr w:type="gramStart"/>
      <w:r>
        <w:t>JButton(</w:t>
      </w:r>
      <w:proofErr w:type="gramEnd"/>
      <w:r>
        <w:t>"Imprimir");</w:t>
      </w:r>
    </w:p>
    <w:p w14:paraId="69F9A1C8" w14:textId="77777777" w:rsidR="00264296" w:rsidRDefault="00264296" w:rsidP="00264296">
      <w:r>
        <w:tab/>
      </w:r>
      <w:r>
        <w:tab/>
      </w:r>
      <w:proofErr w:type="gramStart"/>
      <w:r>
        <w:t>btnImprimir.addActionListener(</w:t>
      </w:r>
      <w:proofErr w:type="gramEnd"/>
      <w:r>
        <w:t>new ActionListener() {</w:t>
      </w:r>
    </w:p>
    <w:p w14:paraId="28C062E7" w14:textId="77777777" w:rsidR="00264296" w:rsidRDefault="00264296" w:rsidP="00264296">
      <w:r>
        <w:tab/>
      </w:r>
      <w:r>
        <w:tab/>
      </w:r>
      <w:r>
        <w:tab/>
      </w:r>
      <w:proofErr w:type="gramStart"/>
      <w:r>
        <w:t>public</w:t>
      </w:r>
      <w:proofErr w:type="gramEnd"/>
      <w:r>
        <w:t xml:space="preserve"> void actionPerformed(ActionEvent e) {</w:t>
      </w:r>
    </w:p>
    <w:p w14:paraId="779F0B4F" w14:textId="77777777" w:rsidR="00264296" w:rsidRDefault="00264296" w:rsidP="00264296">
      <w:r>
        <w:tab/>
      </w:r>
      <w:r>
        <w:tab/>
      </w:r>
      <w:r>
        <w:tab/>
      </w:r>
      <w:r>
        <w:tab/>
      </w:r>
    </w:p>
    <w:p w14:paraId="2B81DC46" w14:textId="77777777" w:rsidR="00264296" w:rsidRDefault="00264296" w:rsidP="00264296">
      <w:r>
        <w:lastRenderedPageBreak/>
        <w:tab/>
      </w:r>
      <w:r>
        <w:tab/>
      </w:r>
      <w:r>
        <w:tab/>
      </w:r>
      <w:r>
        <w:tab/>
        <w:t>// Imprimo la tabla.</w:t>
      </w:r>
    </w:p>
    <w:p w14:paraId="2FEC2599" w14:textId="77777777" w:rsidR="00264296" w:rsidRDefault="00264296" w:rsidP="00264296">
      <w:r>
        <w:tab/>
      </w:r>
      <w:r>
        <w:tab/>
      </w:r>
      <w:r>
        <w:tab/>
        <w:t>}</w:t>
      </w:r>
    </w:p>
    <w:p w14:paraId="116B32F4" w14:textId="77777777" w:rsidR="00264296" w:rsidRDefault="00264296" w:rsidP="00264296">
      <w:r>
        <w:tab/>
      </w:r>
      <w:r>
        <w:tab/>
        <w:t>});</w:t>
      </w:r>
    </w:p>
    <w:p w14:paraId="588E8259" w14:textId="77777777" w:rsidR="00264296" w:rsidRDefault="00264296" w:rsidP="00264296">
      <w:r>
        <w:tab/>
      </w:r>
      <w:r>
        <w:tab/>
        <w:t>sl_</w:t>
      </w:r>
      <w:proofErr w:type="gramStart"/>
      <w:r>
        <w:t>contentPane.putConstraint(</w:t>
      </w:r>
      <w:proofErr w:type="gramEnd"/>
      <w:r>
        <w:t>SpringLayout.SOUTH, scrollTabla, -30, SpringLayout.NORTH, btnImprimir);</w:t>
      </w:r>
    </w:p>
    <w:p w14:paraId="6E2B63A6" w14:textId="77777777" w:rsidR="00264296" w:rsidRDefault="00264296" w:rsidP="00264296">
      <w:r>
        <w:tab/>
      </w:r>
      <w:r>
        <w:tab/>
      </w:r>
      <w:proofErr w:type="gramStart"/>
      <w:r>
        <w:t>contentPane.add(</w:t>
      </w:r>
      <w:proofErr w:type="gramEnd"/>
      <w:r>
        <w:t>btnImprimir);</w:t>
      </w:r>
    </w:p>
    <w:p w14:paraId="119AD6E9" w14:textId="77777777" w:rsidR="00264296" w:rsidRDefault="00264296" w:rsidP="00264296">
      <w:r>
        <w:tab/>
      </w:r>
      <w:r>
        <w:tab/>
      </w:r>
    </w:p>
    <w:p w14:paraId="7C336901" w14:textId="77777777" w:rsidR="00264296" w:rsidRDefault="00264296" w:rsidP="00264296">
      <w:r>
        <w:tab/>
      </w:r>
      <w:r>
        <w:tab/>
        <w:t xml:space="preserve">JButton btnVolver = new </w:t>
      </w:r>
      <w:proofErr w:type="gramStart"/>
      <w:r>
        <w:t>JButton(</w:t>
      </w:r>
      <w:proofErr w:type="gramEnd"/>
      <w:r>
        <w:t>"Volver");</w:t>
      </w:r>
    </w:p>
    <w:p w14:paraId="5B504CB0" w14:textId="77777777" w:rsidR="00264296" w:rsidRDefault="00264296" w:rsidP="00264296">
      <w:r>
        <w:tab/>
      </w:r>
      <w:r>
        <w:tab/>
        <w:t>sl_</w:t>
      </w:r>
      <w:proofErr w:type="gramStart"/>
      <w:r>
        <w:t>contentPane.putConstraint(</w:t>
      </w:r>
      <w:proofErr w:type="gramEnd"/>
      <w:r>
        <w:t>SpringLayout.EAST, scrollTabla, 0, SpringLayout.EAST, btnVolver);</w:t>
      </w:r>
    </w:p>
    <w:p w14:paraId="329AE98F" w14:textId="77777777" w:rsidR="00264296" w:rsidRDefault="00264296" w:rsidP="00264296">
      <w:r>
        <w:tab/>
      </w:r>
      <w:r>
        <w:tab/>
      </w:r>
      <w:proofErr w:type="gramStart"/>
      <w:r>
        <w:t>btnVolver.addActionListener(</w:t>
      </w:r>
      <w:proofErr w:type="gramEnd"/>
      <w:r>
        <w:t>new ActionListener() {</w:t>
      </w:r>
    </w:p>
    <w:p w14:paraId="7BFEE2D2" w14:textId="77777777" w:rsidR="00264296" w:rsidRDefault="00264296" w:rsidP="00264296">
      <w:r>
        <w:tab/>
      </w:r>
      <w:r>
        <w:tab/>
      </w:r>
      <w:r>
        <w:tab/>
      </w:r>
      <w:proofErr w:type="gramStart"/>
      <w:r>
        <w:t>public</w:t>
      </w:r>
      <w:proofErr w:type="gramEnd"/>
      <w:r>
        <w:t xml:space="preserve"> void actionPerformed(ActionEvent e) {</w:t>
      </w:r>
    </w:p>
    <w:p w14:paraId="7C508440" w14:textId="77777777" w:rsidR="00264296" w:rsidRDefault="00264296" w:rsidP="00264296">
      <w:r>
        <w:tab/>
      </w:r>
      <w:r>
        <w:tab/>
      </w:r>
      <w:r>
        <w:tab/>
      </w:r>
      <w:r>
        <w:tab/>
      </w:r>
    </w:p>
    <w:p w14:paraId="37EE9618" w14:textId="77777777" w:rsidR="00264296" w:rsidRDefault="00264296" w:rsidP="00264296">
      <w:r>
        <w:tab/>
      </w:r>
      <w:r>
        <w:tab/>
      </w:r>
      <w:r>
        <w:tab/>
      </w:r>
      <w:r>
        <w:tab/>
      </w:r>
      <w:proofErr w:type="gramStart"/>
      <w:r>
        <w:t>dispose</w:t>
      </w:r>
      <w:proofErr w:type="gramEnd"/>
      <w:r>
        <w:t>();</w:t>
      </w:r>
    </w:p>
    <w:p w14:paraId="5700E086" w14:textId="77777777" w:rsidR="00264296" w:rsidRDefault="00264296" w:rsidP="00264296">
      <w:r>
        <w:tab/>
      </w:r>
      <w:r>
        <w:tab/>
      </w:r>
      <w:r>
        <w:tab/>
        <w:t>}</w:t>
      </w:r>
    </w:p>
    <w:p w14:paraId="57B24B4C" w14:textId="77777777" w:rsidR="00264296" w:rsidRDefault="00264296" w:rsidP="00264296">
      <w:r>
        <w:tab/>
      </w:r>
      <w:r>
        <w:tab/>
        <w:t>});</w:t>
      </w:r>
    </w:p>
    <w:p w14:paraId="6DFF7B8C" w14:textId="77777777" w:rsidR="00264296" w:rsidRDefault="00264296" w:rsidP="00264296">
      <w:r>
        <w:tab/>
      </w:r>
      <w:r>
        <w:tab/>
        <w:t>sl_</w:t>
      </w:r>
      <w:proofErr w:type="gramStart"/>
      <w:r>
        <w:t>contentPane.putConstraint(</w:t>
      </w:r>
      <w:proofErr w:type="gramEnd"/>
      <w:r>
        <w:t>SpringLayout.SOUTH, btnVolver, -10, SpringLayout.SOUTH, contentPane);</w:t>
      </w:r>
    </w:p>
    <w:p w14:paraId="7D339AFF" w14:textId="77777777" w:rsidR="00264296" w:rsidRDefault="00264296" w:rsidP="00264296">
      <w:r>
        <w:tab/>
      </w:r>
      <w:r>
        <w:tab/>
        <w:t>sl_</w:t>
      </w:r>
      <w:proofErr w:type="gramStart"/>
      <w:r>
        <w:t>contentPane.putConstraint(</w:t>
      </w:r>
      <w:proofErr w:type="gramEnd"/>
      <w:r>
        <w:t>SpringLayout.NORTH, btnImprimir, 0, SpringLayout.NORTH, btnVolver);</w:t>
      </w:r>
    </w:p>
    <w:p w14:paraId="3FCE33A1" w14:textId="77777777" w:rsidR="00264296" w:rsidRDefault="00264296" w:rsidP="00264296">
      <w:r>
        <w:tab/>
      </w:r>
      <w:r>
        <w:tab/>
        <w:t>sl_</w:t>
      </w:r>
      <w:proofErr w:type="gramStart"/>
      <w:r>
        <w:t>contentPane.putConstraint(</w:t>
      </w:r>
      <w:proofErr w:type="gramEnd"/>
      <w:r>
        <w:t>SpringLayout.EAST, btnImprimir, -22, SpringLayout.WEST, btnVolver);</w:t>
      </w:r>
    </w:p>
    <w:p w14:paraId="649F7F3A" w14:textId="77777777" w:rsidR="00264296" w:rsidRDefault="00264296" w:rsidP="00264296">
      <w:r>
        <w:tab/>
      </w:r>
      <w:r>
        <w:tab/>
        <w:t>sl_</w:t>
      </w:r>
      <w:proofErr w:type="gramStart"/>
      <w:r>
        <w:t>contentPane.putConstraint(</w:t>
      </w:r>
      <w:proofErr w:type="gramEnd"/>
      <w:r>
        <w:t>SpringLayout.EAST, btnVolver, -10, SpringLayout.EAST, contentPane);</w:t>
      </w:r>
    </w:p>
    <w:p w14:paraId="55E0C8CF" w14:textId="77777777" w:rsidR="00264296" w:rsidRDefault="00264296" w:rsidP="00264296">
      <w:r>
        <w:lastRenderedPageBreak/>
        <w:tab/>
      </w:r>
      <w:r>
        <w:tab/>
      </w:r>
      <w:proofErr w:type="gramStart"/>
      <w:r>
        <w:t>contentPane.add(</w:t>
      </w:r>
      <w:proofErr w:type="gramEnd"/>
      <w:r>
        <w:t>btnVolver);</w:t>
      </w:r>
    </w:p>
    <w:p w14:paraId="2B8486E4" w14:textId="77777777" w:rsidR="00264296" w:rsidRDefault="00264296" w:rsidP="00264296">
      <w:r>
        <w:tab/>
        <w:t>}</w:t>
      </w:r>
    </w:p>
    <w:p w14:paraId="15AC56C9" w14:textId="16379C91" w:rsidR="00264296" w:rsidRDefault="00264296" w:rsidP="00264296">
      <w:r>
        <w:t>}</w:t>
      </w:r>
    </w:p>
    <w:p w14:paraId="6E7E21F1" w14:textId="4F3B07AD" w:rsidR="00264296" w:rsidRDefault="00264296" w:rsidP="00264296">
      <w:pPr>
        <w:pStyle w:val="Ttulo2"/>
      </w:pPr>
      <w:bookmarkStart w:id="13" w:name="_Toc113265469"/>
      <w:r>
        <w:t>VentanaTaller.java</w:t>
      </w:r>
      <w:bookmarkEnd w:id="13"/>
    </w:p>
    <w:p w14:paraId="2091AE56" w14:textId="77777777" w:rsidR="00264296" w:rsidRDefault="00264296" w:rsidP="00264296">
      <w:proofErr w:type="gramStart"/>
      <w:r>
        <w:t>package</w:t>
      </w:r>
      <w:proofErr w:type="gramEnd"/>
      <w:r>
        <w:t xml:space="preserve"> seminarioProgramacion;</w:t>
      </w:r>
    </w:p>
    <w:p w14:paraId="0FD9E8AB" w14:textId="77777777" w:rsidR="00264296" w:rsidRDefault="00264296" w:rsidP="00264296"/>
    <w:p w14:paraId="35BFB047" w14:textId="77777777" w:rsidR="00264296" w:rsidRDefault="00264296" w:rsidP="00264296">
      <w:proofErr w:type="gramStart"/>
      <w:r>
        <w:t>import</w:t>
      </w:r>
      <w:proofErr w:type="gramEnd"/>
      <w:r>
        <w:t xml:space="preserve"> java.awt.EventQueue;</w:t>
      </w:r>
    </w:p>
    <w:p w14:paraId="15DA6A90" w14:textId="77777777" w:rsidR="00264296" w:rsidRDefault="00264296" w:rsidP="00264296">
      <w:proofErr w:type="gramStart"/>
      <w:r>
        <w:t>import</w:t>
      </w:r>
      <w:proofErr w:type="gramEnd"/>
      <w:r>
        <w:t xml:space="preserve"> java.awt.event.ActionEvent;</w:t>
      </w:r>
    </w:p>
    <w:p w14:paraId="7736D6D3" w14:textId="77777777" w:rsidR="00264296" w:rsidRDefault="00264296" w:rsidP="00264296">
      <w:proofErr w:type="gramStart"/>
      <w:r>
        <w:t>import</w:t>
      </w:r>
      <w:proofErr w:type="gramEnd"/>
      <w:r>
        <w:t xml:space="preserve"> java.awt.event.ActionListener;</w:t>
      </w:r>
    </w:p>
    <w:p w14:paraId="0DDC458E" w14:textId="77777777" w:rsidR="00264296" w:rsidRDefault="00264296" w:rsidP="00264296"/>
    <w:p w14:paraId="56651773" w14:textId="77777777" w:rsidR="00264296" w:rsidRDefault="00264296" w:rsidP="00264296">
      <w:proofErr w:type="gramStart"/>
      <w:r>
        <w:t>import</w:t>
      </w:r>
      <w:proofErr w:type="gramEnd"/>
      <w:r>
        <w:t xml:space="preserve"> javax.swing.JButton;</w:t>
      </w:r>
    </w:p>
    <w:p w14:paraId="7F417FD3" w14:textId="77777777" w:rsidR="00264296" w:rsidRDefault="00264296" w:rsidP="00264296">
      <w:proofErr w:type="gramStart"/>
      <w:r>
        <w:t>import</w:t>
      </w:r>
      <w:proofErr w:type="gramEnd"/>
      <w:r>
        <w:t xml:space="preserve"> javax.swing.JFrame;</w:t>
      </w:r>
    </w:p>
    <w:p w14:paraId="0ED1B4D2" w14:textId="77777777" w:rsidR="00264296" w:rsidRDefault="00264296" w:rsidP="00264296">
      <w:proofErr w:type="gramStart"/>
      <w:r>
        <w:t>import</w:t>
      </w:r>
      <w:proofErr w:type="gramEnd"/>
      <w:r>
        <w:t xml:space="preserve"> javax.swing.JPanel;</w:t>
      </w:r>
    </w:p>
    <w:p w14:paraId="1E1296CF" w14:textId="77777777" w:rsidR="00264296" w:rsidRDefault="00264296" w:rsidP="00264296">
      <w:proofErr w:type="gramStart"/>
      <w:r>
        <w:t>import</w:t>
      </w:r>
      <w:proofErr w:type="gramEnd"/>
      <w:r>
        <w:t xml:space="preserve"> javax.swing.SpringLayout;</w:t>
      </w:r>
    </w:p>
    <w:p w14:paraId="4A3057B8" w14:textId="77777777" w:rsidR="00264296" w:rsidRDefault="00264296" w:rsidP="00264296"/>
    <w:p w14:paraId="3BA2037D" w14:textId="77777777" w:rsidR="00264296" w:rsidRDefault="00264296" w:rsidP="00264296">
      <w:proofErr w:type="gramStart"/>
      <w:r>
        <w:t>public</w:t>
      </w:r>
      <w:proofErr w:type="gramEnd"/>
      <w:r>
        <w:t xml:space="preserve"> class VentanaTaller extends Ventanas {</w:t>
      </w:r>
    </w:p>
    <w:p w14:paraId="516C9D7D" w14:textId="77777777" w:rsidR="00264296" w:rsidRDefault="00264296" w:rsidP="00264296"/>
    <w:p w14:paraId="4EE29E66" w14:textId="77777777" w:rsidR="00264296" w:rsidRDefault="00264296" w:rsidP="00264296">
      <w:r>
        <w:tab/>
      </w:r>
      <w:proofErr w:type="gramStart"/>
      <w:r>
        <w:t>private</w:t>
      </w:r>
      <w:proofErr w:type="gramEnd"/>
      <w:r>
        <w:t xml:space="preserve"> static final long serialVersionUID = 1L;</w:t>
      </w:r>
    </w:p>
    <w:p w14:paraId="66E38EA9" w14:textId="77777777" w:rsidR="00264296" w:rsidRDefault="00264296" w:rsidP="00264296">
      <w:r>
        <w:tab/>
      </w:r>
      <w:proofErr w:type="gramStart"/>
      <w:r>
        <w:t>private</w:t>
      </w:r>
      <w:proofErr w:type="gramEnd"/>
      <w:r>
        <w:t xml:space="preserve"> JPanel contentPane;</w:t>
      </w:r>
    </w:p>
    <w:p w14:paraId="42E4E0E8" w14:textId="77777777" w:rsidR="00264296" w:rsidRDefault="00264296" w:rsidP="00264296"/>
    <w:p w14:paraId="6194F341" w14:textId="77777777" w:rsidR="00264296" w:rsidRDefault="00264296" w:rsidP="00264296">
      <w:r>
        <w:tab/>
      </w:r>
      <w:proofErr w:type="gramStart"/>
      <w:r>
        <w:t>public</w:t>
      </w:r>
      <w:proofErr w:type="gramEnd"/>
      <w:r>
        <w:t xml:space="preserve"> VentanaTaller(String nombreVentana) {</w:t>
      </w:r>
    </w:p>
    <w:p w14:paraId="2A44EFB0" w14:textId="77777777" w:rsidR="00264296" w:rsidRDefault="00264296" w:rsidP="00264296"/>
    <w:p w14:paraId="31ABFC12" w14:textId="77777777" w:rsidR="00264296" w:rsidRDefault="00264296" w:rsidP="00264296">
      <w:r>
        <w:lastRenderedPageBreak/>
        <w:tab/>
      </w:r>
      <w:r>
        <w:tab/>
      </w:r>
      <w:proofErr w:type="gramStart"/>
      <w:r>
        <w:t>super(</w:t>
      </w:r>
      <w:proofErr w:type="gramEnd"/>
      <w:r>
        <w:t>nombreVentana);</w:t>
      </w:r>
    </w:p>
    <w:p w14:paraId="2DF1FCCE" w14:textId="77777777" w:rsidR="00264296" w:rsidRDefault="00264296" w:rsidP="00264296">
      <w:r>
        <w:tab/>
      </w:r>
      <w:r>
        <w:tab/>
      </w:r>
      <w:proofErr w:type="gramStart"/>
      <w:r>
        <w:t>setDefaultCloseOperation(</w:t>
      </w:r>
      <w:proofErr w:type="gramEnd"/>
      <w:r>
        <w:t>JFrame.DISPOSE_ON_CLOSE);</w:t>
      </w:r>
    </w:p>
    <w:p w14:paraId="377C4281" w14:textId="77777777" w:rsidR="00264296" w:rsidRDefault="00264296" w:rsidP="00264296">
      <w:r>
        <w:tab/>
      </w:r>
      <w:r>
        <w:tab/>
      </w:r>
      <w:proofErr w:type="gramStart"/>
      <w:r>
        <w:t>contentPane</w:t>
      </w:r>
      <w:proofErr w:type="gramEnd"/>
      <w:r>
        <w:t xml:space="preserve"> = new JPanel();</w:t>
      </w:r>
    </w:p>
    <w:p w14:paraId="35101645" w14:textId="77777777" w:rsidR="00264296" w:rsidRDefault="00264296" w:rsidP="00264296">
      <w:r>
        <w:tab/>
      </w:r>
      <w:r>
        <w:tab/>
      </w:r>
      <w:proofErr w:type="gramStart"/>
      <w:r>
        <w:t>setContentPane(</w:t>
      </w:r>
      <w:proofErr w:type="gramEnd"/>
      <w:r>
        <w:t>contentPane);</w:t>
      </w:r>
    </w:p>
    <w:p w14:paraId="453332E0" w14:textId="77777777" w:rsidR="00264296" w:rsidRDefault="00264296" w:rsidP="00264296">
      <w:r>
        <w:tab/>
      </w:r>
      <w:r>
        <w:tab/>
        <w:t xml:space="preserve">SpringLayout sl_contentPane = new </w:t>
      </w:r>
      <w:proofErr w:type="gramStart"/>
      <w:r>
        <w:t>SpringLayout(</w:t>
      </w:r>
      <w:proofErr w:type="gramEnd"/>
      <w:r>
        <w:t>);</w:t>
      </w:r>
    </w:p>
    <w:p w14:paraId="5833A519" w14:textId="77777777" w:rsidR="00264296" w:rsidRDefault="00264296" w:rsidP="00264296">
      <w:r>
        <w:tab/>
      </w:r>
      <w:r>
        <w:tab/>
      </w:r>
      <w:proofErr w:type="gramStart"/>
      <w:r>
        <w:t>contentPane.setLayout(</w:t>
      </w:r>
      <w:proofErr w:type="gramEnd"/>
      <w:r>
        <w:t>sl_contentPane);</w:t>
      </w:r>
    </w:p>
    <w:p w14:paraId="5051953C" w14:textId="77777777" w:rsidR="00264296" w:rsidRDefault="00264296" w:rsidP="00264296">
      <w:r>
        <w:tab/>
      </w:r>
      <w:r>
        <w:tab/>
      </w:r>
    </w:p>
    <w:p w14:paraId="64D700E0" w14:textId="77777777" w:rsidR="00264296" w:rsidRDefault="00264296" w:rsidP="00264296">
      <w:r>
        <w:tab/>
      </w:r>
      <w:r>
        <w:tab/>
        <w:t xml:space="preserve">JButton btnCargarFicha = new </w:t>
      </w:r>
      <w:proofErr w:type="gramStart"/>
      <w:r>
        <w:t>JButton(</w:t>
      </w:r>
      <w:proofErr w:type="gramEnd"/>
      <w:r>
        <w:t>"Cargar ficha");</w:t>
      </w:r>
    </w:p>
    <w:p w14:paraId="274988AA" w14:textId="77777777" w:rsidR="00264296" w:rsidRDefault="00264296" w:rsidP="00264296">
      <w:r>
        <w:tab/>
      </w:r>
      <w:r>
        <w:tab/>
        <w:t>sl_</w:t>
      </w:r>
      <w:proofErr w:type="gramStart"/>
      <w:r>
        <w:t>contentPane.putConstraint(</w:t>
      </w:r>
      <w:proofErr w:type="gramEnd"/>
      <w:r>
        <w:t>SpringLayout.EAST, btnCargarFicha, 220, SpringLayout.WEST, contentPane);</w:t>
      </w:r>
    </w:p>
    <w:p w14:paraId="4B0C9BD4" w14:textId="77777777" w:rsidR="00264296" w:rsidRDefault="00264296" w:rsidP="00264296">
      <w:r>
        <w:tab/>
      </w:r>
      <w:r>
        <w:tab/>
      </w:r>
      <w:proofErr w:type="gramStart"/>
      <w:r>
        <w:t>btnCargarFicha.addActionListener(</w:t>
      </w:r>
      <w:proofErr w:type="gramEnd"/>
      <w:r>
        <w:t>new ActionListener() {</w:t>
      </w:r>
    </w:p>
    <w:p w14:paraId="3DC2E517" w14:textId="77777777" w:rsidR="00264296" w:rsidRDefault="00264296" w:rsidP="00264296">
      <w:r>
        <w:tab/>
      </w:r>
      <w:r>
        <w:tab/>
      </w:r>
      <w:r>
        <w:tab/>
      </w:r>
      <w:proofErr w:type="gramStart"/>
      <w:r>
        <w:t>public</w:t>
      </w:r>
      <w:proofErr w:type="gramEnd"/>
      <w:r>
        <w:t xml:space="preserve"> void actionPerformed(ActionEvent e) {</w:t>
      </w:r>
    </w:p>
    <w:p w14:paraId="78DB6B5C" w14:textId="77777777" w:rsidR="00264296" w:rsidRDefault="00264296" w:rsidP="00264296">
      <w:r>
        <w:tab/>
      </w:r>
      <w:r>
        <w:tab/>
      </w:r>
      <w:r>
        <w:tab/>
      </w:r>
      <w:r>
        <w:tab/>
      </w:r>
    </w:p>
    <w:p w14:paraId="14B2979E" w14:textId="77777777" w:rsidR="00264296" w:rsidRDefault="00264296" w:rsidP="00264296">
      <w:r>
        <w:tab/>
      </w:r>
      <w:r>
        <w:tab/>
      </w:r>
      <w:r>
        <w:tab/>
      </w:r>
      <w:r>
        <w:tab/>
      </w:r>
      <w:proofErr w:type="gramStart"/>
      <w:r>
        <w:t>EventQueue.invokeLater(</w:t>
      </w:r>
      <w:proofErr w:type="gramEnd"/>
      <w:r>
        <w:t>new Runnable() {</w:t>
      </w:r>
    </w:p>
    <w:p w14:paraId="226F5128" w14:textId="77777777" w:rsidR="00264296" w:rsidRDefault="00264296" w:rsidP="00264296">
      <w:r>
        <w:tab/>
      </w:r>
      <w:r>
        <w:tab/>
      </w:r>
      <w:r>
        <w:tab/>
      </w:r>
      <w:r>
        <w:tab/>
      </w:r>
      <w:r>
        <w:tab/>
      </w:r>
      <w:proofErr w:type="gramStart"/>
      <w:r>
        <w:t>public</w:t>
      </w:r>
      <w:proofErr w:type="gramEnd"/>
      <w:r>
        <w:t xml:space="preserve"> void run() {</w:t>
      </w:r>
    </w:p>
    <w:p w14:paraId="23892D52" w14:textId="77777777" w:rsidR="00264296" w:rsidRDefault="00264296" w:rsidP="00264296">
      <w:r>
        <w:tab/>
      </w:r>
      <w:r>
        <w:tab/>
      </w:r>
      <w:r>
        <w:tab/>
      </w:r>
      <w:r>
        <w:tab/>
      </w:r>
      <w:r>
        <w:tab/>
      </w:r>
      <w:r>
        <w:tab/>
      </w:r>
      <w:proofErr w:type="gramStart"/>
      <w:r>
        <w:t>try</w:t>
      </w:r>
      <w:proofErr w:type="gramEnd"/>
      <w:r>
        <w:t xml:space="preserve"> {</w:t>
      </w:r>
    </w:p>
    <w:p w14:paraId="609C68B2" w14:textId="77777777" w:rsidR="00264296" w:rsidRDefault="00264296" w:rsidP="00264296">
      <w:r>
        <w:tab/>
      </w:r>
      <w:r>
        <w:tab/>
      </w:r>
      <w:r>
        <w:tab/>
      </w:r>
      <w:r>
        <w:tab/>
      </w:r>
      <w:r>
        <w:tab/>
      </w:r>
      <w:r>
        <w:tab/>
      </w:r>
      <w:r>
        <w:tab/>
        <w:t xml:space="preserve">VentanaFichaTaller frame = new </w:t>
      </w:r>
      <w:proofErr w:type="gramStart"/>
      <w:r>
        <w:t>VentanaFichaTaller(</w:t>
      </w:r>
      <w:proofErr w:type="gramEnd"/>
      <w:r>
        <w:t>"Ficha trabajos realizados");</w:t>
      </w:r>
    </w:p>
    <w:p w14:paraId="6B69608F" w14:textId="77777777" w:rsidR="00264296" w:rsidRDefault="00264296" w:rsidP="00264296">
      <w:r>
        <w:tab/>
      </w:r>
      <w:r>
        <w:tab/>
      </w:r>
      <w:r>
        <w:tab/>
      </w:r>
      <w:r>
        <w:tab/>
      </w:r>
      <w:r>
        <w:tab/>
      </w:r>
      <w:r>
        <w:tab/>
      </w:r>
      <w:r>
        <w:tab/>
      </w:r>
      <w:proofErr w:type="gramStart"/>
      <w:r>
        <w:t>frame.setVisible(</w:t>
      </w:r>
      <w:proofErr w:type="gramEnd"/>
      <w:r>
        <w:t>true);</w:t>
      </w:r>
    </w:p>
    <w:p w14:paraId="44AA3D5E" w14:textId="77777777" w:rsidR="00264296" w:rsidRDefault="00264296" w:rsidP="00264296">
      <w:r>
        <w:tab/>
      </w:r>
      <w:r>
        <w:tab/>
      </w:r>
      <w:r>
        <w:tab/>
      </w:r>
      <w:r>
        <w:tab/>
      </w:r>
      <w:r>
        <w:tab/>
      </w:r>
      <w:r>
        <w:tab/>
        <w:t xml:space="preserve">} </w:t>
      </w:r>
      <w:proofErr w:type="gramStart"/>
      <w:r>
        <w:t>catch</w:t>
      </w:r>
      <w:proofErr w:type="gramEnd"/>
      <w:r>
        <w:t xml:space="preserve"> (Exception e) {</w:t>
      </w:r>
    </w:p>
    <w:p w14:paraId="52011CE2" w14:textId="77777777" w:rsidR="00264296" w:rsidRDefault="00264296" w:rsidP="00264296">
      <w:r>
        <w:tab/>
      </w:r>
      <w:r>
        <w:tab/>
      </w:r>
      <w:r>
        <w:tab/>
      </w:r>
      <w:r>
        <w:tab/>
      </w:r>
      <w:r>
        <w:tab/>
      </w:r>
      <w:r>
        <w:tab/>
      </w:r>
      <w:r>
        <w:tab/>
      </w:r>
      <w:proofErr w:type="gramStart"/>
      <w:r>
        <w:t>e.printStackTrace(</w:t>
      </w:r>
      <w:proofErr w:type="gramEnd"/>
      <w:r>
        <w:t>);</w:t>
      </w:r>
    </w:p>
    <w:p w14:paraId="0FBDECDC" w14:textId="77777777" w:rsidR="00264296" w:rsidRDefault="00264296" w:rsidP="00264296">
      <w:r>
        <w:tab/>
      </w:r>
      <w:r>
        <w:tab/>
      </w:r>
      <w:r>
        <w:tab/>
      </w:r>
      <w:r>
        <w:tab/>
      </w:r>
      <w:r>
        <w:tab/>
      </w:r>
      <w:r>
        <w:tab/>
        <w:t>}</w:t>
      </w:r>
    </w:p>
    <w:p w14:paraId="043476D6" w14:textId="77777777" w:rsidR="00264296" w:rsidRDefault="00264296" w:rsidP="00264296">
      <w:r>
        <w:lastRenderedPageBreak/>
        <w:tab/>
      </w:r>
      <w:r>
        <w:tab/>
      </w:r>
      <w:r>
        <w:tab/>
      </w:r>
      <w:r>
        <w:tab/>
      </w:r>
      <w:r>
        <w:tab/>
        <w:t>}</w:t>
      </w:r>
    </w:p>
    <w:p w14:paraId="6BBFAB15" w14:textId="77777777" w:rsidR="00264296" w:rsidRDefault="00264296" w:rsidP="00264296">
      <w:r>
        <w:tab/>
      </w:r>
      <w:r>
        <w:tab/>
      </w:r>
      <w:r>
        <w:tab/>
      </w:r>
      <w:r>
        <w:tab/>
        <w:t>});</w:t>
      </w:r>
    </w:p>
    <w:p w14:paraId="33133F70" w14:textId="77777777" w:rsidR="00264296" w:rsidRDefault="00264296" w:rsidP="00264296">
      <w:r>
        <w:tab/>
      </w:r>
      <w:r>
        <w:tab/>
      </w:r>
      <w:r>
        <w:tab/>
        <w:t>}</w:t>
      </w:r>
    </w:p>
    <w:p w14:paraId="04757A71" w14:textId="77777777" w:rsidR="00264296" w:rsidRDefault="00264296" w:rsidP="00264296">
      <w:r>
        <w:tab/>
      </w:r>
      <w:r>
        <w:tab/>
        <w:t>});</w:t>
      </w:r>
    </w:p>
    <w:p w14:paraId="29E6F0DB" w14:textId="77777777" w:rsidR="00264296" w:rsidRDefault="00264296" w:rsidP="00264296">
      <w:r>
        <w:tab/>
      </w:r>
      <w:r>
        <w:tab/>
        <w:t>sl_</w:t>
      </w:r>
      <w:proofErr w:type="gramStart"/>
      <w:r>
        <w:t>contentPane.putConstraint(</w:t>
      </w:r>
      <w:proofErr w:type="gramEnd"/>
      <w:r>
        <w:t>SpringLayout.NORTH, btnCargarFicha, 50, SpringLayout.NORTH, contentPane);</w:t>
      </w:r>
    </w:p>
    <w:p w14:paraId="1BB2D70E" w14:textId="77777777" w:rsidR="00264296" w:rsidRDefault="00264296" w:rsidP="00264296">
      <w:r>
        <w:tab/>
      </w:r>
      <w:r>
        <w:tab/>
        <w:t>sl_</w:t>
      </w:r>
      <w:proofErr w:type="gramStart"/>
      <w:r>
        <w:t>contentPane.putConstraint(</w:t>
      </w:r>
      <w:proofErr w:type="gramEnd"/>
      <w:r>
        <w:t>SpringLayout.WEST, btnCargarFicha, 30, SpringLayout.WEST, contentPane);</w:t>
      </w:r>
    </w:p>
    <w:p w14:paraId="36F0F13A" w14:textId="77777777" w:rsidR="00264296" w:rsidRDefault="00264296" w:rsidP="00264296">
      <w:r>
        <w:tab/>
      </w:r>
      <w:r>
        <w:tab/>
        <w:t>sl_</w:t>
      </w:r>
      <w:proofErr w:type="gramStart"/>
      <w:r>
        <w:t>contentPane.putConstraint(</w:t>
      </w:r>
      <w:proofErr w:type="gramEnd"/>
      <w:r>
        <w:t>SpringLayout.SOUTH, btnCargarFicha, 110, SpringLayout.NORTH, contentPane);</w:t>
      </w:r>
    </w:p>
    <w:p w14:paraId="5463204D" w14:textId="77777777" w:rsidR="00264296" w:rsidRDefault="00264296" w:rsidP="00264296">
      <w:r>
        <w:tab/>
      </w:r>
      <w:r>
        <w:tab/>
      </w:r>
      <w:proofErr w:type="gramStart"/>
      <w:r>
        <w:t>contentPane.add(</w:t>
      </w:r>
      <w:proofErr w:type="gramEnd"/>
      <w:r>
        <w:t>btnCargarFicha);</w:t>
      </w:r>
    </w:p>
    <w:p w14:paraId="79DB08D4" w14:textId="77777777" w:rsidR="00264296" w:rsidRDefault="00264296" w:rsidP="00264296">
      <w:r>
        <w:tab/>
      </w:r>
      <w:r>
        <w:tab/>
      </w:r>
    </w:p>
    <w:p w14:paraId="62EEAB91" w14:textId="77777777" w:rsidR="00264296" w:rsidRDefault="00264296" w:rsidP="00264296">
      <w:r>
        <w:tab/>
      </w:r>
      <w:r>
        <w:tab/>
        <w:t xml:space="preserve">JButton btnVolver = new </w:t>
      </w:r>
      <w:proofErr w:type="gramStart"/>
      <w:r>
        <w:t>JButton(</w:t>
      </w:r>
      <w:proofErr w:type="gramEnd"/>
      <w:r>
        <w:t>"Volver");</w:t>
      </w:r>
    </w:p>
    <w:p w14:paraId="7938D1EF" w14:textId="77777777" w:rsidR="00264296" w:rsidRDefault="00264296" w:rsidP="00264296">
      <w:r>
        <w:tab/>
      </w:r>
      <w:r>
        <w:tab/>
      </w:r>
      <w:proofErr w:type="gramStart"/>
      <w:r>
        <w:t>btnVolver.addActionListener(</w:t>
      </w:r>
      <w:proofErr w:type="gramEnd"/>
      <w:r>
        <w:t>new ActionListener() {</w:t>
      </w:r>
    </w:p>
    <w:p w14:paraId="13DAAC1F" w14:textId="77777777" w:rsidR="00264296" w:rsidRDefault="00264296" w:rsidP="00264296">
      <w:r>
        <w:tab/>
      </w:r>
      <w:r>
        <w:tab/>
      </w:r>
      <w:r>
        <w:tab/>
      </w:r>
      <w:proofErr w:type="gramStart"/>
      <w:r>
        <w:t>public</w:t>
      </w:r>
      <w:proofErr w:type="gramEnd"/>
      <w:r>
        <w:t xml:space="preserve"> void actionPerformed(ActionEvent e) {</w:t>
      </w:r>
    </w:p>
    <w:p w14:paraId="4709E320" w14:textId="77777777" w:rsidR="00264296" w:rsidRDefault="00264296" w:rsidP="00264296">
      <w:r>
        <w:tab/>
      </w:r>
      <w:r>
        <w:tab/>
      </w:r>
      <w:r>
        <w:tab/>
      </w:r>
      <w:r>
        <w:tab/>
      </w:r>
    </w:p>
    <w:p w14:paraId="615B0F80" w14:textId="77777777" w:rsidR="00264296" w:rsidRDefault="00264296" w:rsidP="00264296">
      <w:r>
        <w:tab/>
      </w:r>
      <w:r>
        <w:tab/>
      </w:r>
      <w:r>
        <w:tab/>
      </w:r>
      <w:r>
        <w:tab/>
      </w:r>
      <w:proofErr w:type="gramStart"/>
      <w:r>
        <w:t>dispose</w:t>
      </w:r>
      <w:proofErr w:type="gramEnd"/>
      <w:r>
        <w:t>();</w:t>
      </w:r>
    </w:p>
    <w:p w14:paraId="7D6E8946" w14:textId="77777777" w:rsidR="00264296" w:rsidRDefault="00264296" w:rsidP="00264296">
      <w:r>
        <w:tab/>
      </w:r>
      <w:r>
        <w:tab/>
      </w:r>
      <w:r>
        <w:tab/>
        <w:t>}</w:t>
      </w:r>
    </w:p>
    <w:p w14:paraId="1495323A" w14:textId="77777777" w:rsidR="00264296" w:rsidRDefault="00264296" w:rsidP="00264296">
      <w:r>
        <w:tab/>
      </w:r>
      <w:r>
        <w:tab/>
        <w:t>});</w:t>
      </w:r>
    </w:p>
    <w:p w14:paraId="3AB48ED9" w14:textId="77777777" w:rsidR="00264296" w:rsidRDefault="00264296" w:rsidP="00264296">
      <w:r>
        <w:tab/>
      </w:r>
      <w:r>
        <w:tab/>
        <w:t>sl_</w:t>
      </w:r>
      <w:proofErr w:type="gramStart"/>
      <w:r>
        <w:t>contentPane.putConstraint(</w:t>
      </w:r>
      <w:proofErr w:type="gramEnd"/>
      <w:r>
        <w:t>SpringLayout.SOUTH, btnVolver, -22, SpringLayout.SOUTH, contentPane);</w:t>
      </w:r>
    </w:p>
    <w:p w14:paraId="3BD8E204" w14:textId="77777777" w:rsidR="00264296" w:rsidRDefault="00264296" w:rsidP="00264296">
      <w:r>
        <w:tab/>
      </w:r>
      <w:r>
        <w:tab/>
        <w:t>sl_</w:t>
      </w:r>
      <w:proofErr w:type="gramStart"/>
      <w:r>
        <w:t>contentPane.putConstraint(</w:t>
      </w:r>
      <w:proofErr w:type="gramEnd"/>
      <w:r>
        <w:t>SpringLayout.EAST, btnVolver, -22, SpringLayout.EAST, contentPane);</w:t>
      </w:r>
    </w:p>
    <w:p w14:paraId="0A637C5D" w14:textId="77777777" w:rsidR="00264296" w:rsidRDefault="00264296" w:rsidP="00264296">
      <w:r>
        <w:lastRenderedPageBreak/>
        <w:tab/>
      </w:r>
      <w:r>
        <w:tab/>
      </w:r>
      <w:proofErr w:type="gramStart"/>
      <w:r>
        <w:t>contentPane.add(</w:t>
      </w:r>
      <w:proofErr w:type="gramEnd"/>
      <w:r>
        <w:t>btnVolver);</w:t>
      </w:r>
    </w:p>
    <w:p w14:paraId="25A6A526" w14:textId="77777777" w:rsidR="00264296" w:rsidRDefault="00264296" w:rsidP="00264296">
      <w:r>
        <w:tab/>
        <w:t>}</w:t>
      </w:r>
    </w:p>
    <w:p w14:paraId="20148B91" w14:textId="051A6079" w:rsidR="00264296" w:rsidRDefault="00264296" w:rsidP="00264296">
      <w:r>
        <w:t>}</w:t>
      </w:r>
    </w:p>
    <w:p w14:paraId="5FF3C83D" w14:textId="720D56DA" w:rsidR="00264296" w:rsidRDefault="00264296" w:rsidP="00264296">
      <w:pPr>
        <w:pStyle w:val="Ttulo2"/>
      </w:pPr>
      <w:bookmarkStart w:id="14" w:name="_Toc113265470"/>
      <w:r>
        <w:t>VentanaFichaTaller.java</w:t>
      </w:r>
      <w:bookmarkEnd w:id="14"/>
    </w:p>
    <w:p w14:paraId="46A43909" w14:textId="77777777" w:rsidR="00264296" w:rsidRDefault="00264296" w:rsidP="00264296">
      <w:proofErr w:type="gramStart"/>
      <w:r>
        <w:t>package</w:t>
      </w:r>
      <w:proofErr w:type="gramEnd"/>
      <w:r>
        <w:t xml:space="preserve"> seminarioProgramacion;</w:t>
      </w:r>
    </w:p>
    <w:p w14:paraId="252CDF58" w14:textId="77777777" w:rsidR="00264296" w:rsidRDefault="00264296" w:rsidP="00264296"/>
    <w:p w14:paraId="4580FAFA" w14:textId="77777777" w:rsidR="00264296" w:rsidRDefault="00264296" w:rsidP="00264296">
      <w:proofErr w:type="gramStart"/>
      <w:r>
        <w:t>import</w:t>
      </w:r>
      <w:proofErr w:type="gramEnd"/>
      <w:r>
        <w:t xml:space="preserve"> java.awt.event.ActionEvent;</w:t>
      </w:r>
    </w:p>
    <w:p w14:paraId="002911A8" w14:textId="77777777" w:rsidR="00264296" w:rsidRDefault="00264296" w:rsidP="00264296">
      <w:proofErr w:type="gramStart"/>
      <w:r>
        <w:t>import</w:t>
      </w:r>
      <w:proofErr w:type="gramEnd"/>
      <w:r>
        <w:t xml:space="preserve"> java.awt.event.ActionListener;</w:t>
      </w:r>
    </w:p>
    <w:p w14:paraId="4296FC6C" w14:textId="77777777" w:rsidR="00264296" w:rsidRDefault="00264296" w:rsidP="00264296">
      <w:proofErr w:type="gramStart"/>
      <w:r>
        <w:t>import</w:t>
      </w:r>
      <w:proofErr w:type="gramEnd"/>
      <w:r>
        <w:t xml:space="preserve"> javax.swing.JButton;</w:t>
      </w:r>
    </w:p>
    <w:p w14:paraId="355EA363" w14:textId="77777777" w:rsidR="00264296" w:rsidRDefault="00264296" w:rsidP="00264296">
      <w:proofErr w:type="gramStart"/>
      <w:r>
        <w:t>import</w:t>
      </w:r>
      <w:proofErr w:type="gramEnd"/>
      <w:r>
        <w:t xml:space="preserve"> javax.swing.JFrame;</w:t>
      </w:r>
    </w:p>
    <w:p w14:paraId="0AAEE143" w14:textId="77777777" w:rsidR="00264296" w:rsidRDefault="00264296" w:rsidP="00264296">
      <w:proofErr w:type="gramStart"/>
      <w:r>
        <w:t>import</w:t>
      </w:r>
      <w:proofErr w:type="gramEnd"/>
      <w:r>
        <w:t xml:space="preserve"> javax.swing.JLabel;</w:t>
      </w:r>
    </w:p>
    <w:p w14:paraId="72048813" w14:textId="77777777" w:rsidR="00264296" w:rsidRDefault="00264296" w:rsidP="00264296">
      <w:proofErr w:type="gramStart"/>
      <w:r>
        <w:t>import</w:t>
      </w:r>
      <w:proofErr w:type="gramEnd"/>
      <w:r>
        <w:t xml:space="preserve"> javax.swing.JPanel;</w:t>
      </w:r>
    </w:p>
    <w:p w14:paraId="32E53EB5" w14:textId="77777777" w:rsidR="00264296" w:rsidRDefault="00264296" w:rsidP="00264296">
      <w:proofErr w:type="gramStart"/>
      <w:r>
        <w:t>import</w:t>
      </w:r>
      <w:proofErr w:type="gramEnd"/>
      <w:r>
        <w:t xml:space="preserve"> javax.swing.JTextField;</w:t>
      </w:r>
    </w:p>
    <w:p w14:paraId="1FA37EB2" w14:textId="77777777" w:rsidR="00264296" w:rsidRDefault="00264296" w:rsidP="00264296">
      <w:proofErr w:type="gramStart"/>
      <w:r>
        <w:t>import</w:t>
      </w:r>
      <w:proofErr w:type="gramEnd"/>
      <w:r>
        <w:t xml:space="preserve"> javax.swing.SpringLayout;</w:t>
      </w:r>
    </w:p>
    <w:p w14:paraId="5E403D71" w14:textId="77777777" w:rsidR="00264296" w:rsidRDefault="00264296" w:rsidP="00264296">
      <w:proofErr w:type="gramStart"/>
      <w:r>
        <w:t>import</w:t>
      </w:r>
      <w:proofErr w:type="gramEnd"/>
      <w:r>
        <w:t xml:space="preserve"> javax.swing.JComboBox;</w:t>
      </w:r>
    </w:p>
    <w:p w14:paraId="6181FC87" w14:textId="77777777" w:rsidR="00264296" w:rsidRDefault="00264296" w:rsidP="00264296"/>
    <w:p w14:paraId="52C1B723" w14:textId="77777777" w:rsidR="00264296" w:rsidRDefault="00264296" w:rsidP="00264296"/>
    <w:p w14:paraId="6C9B895C" w14:textId="77777777" w:rsidR="00264296" w:rsidRDefault="00264296" w:rsidP="00264296">
      <w:proofErr w:type="gramStart"/>
      <w:r>
        <w:t>public</w:t>
      </w:r>
      <w:proofErr w:type="gramEnd"/>
      <w:r>
        <w:t xml:space="preserve"> class VentanaFichaTaller extends Ventanas {</w:t>
      </w:r>
    </w:p>
    <w:p w14:paraId="25F191D9" w14:textId="77777777" w:rsidR="00264296" w:rsidRDefault="00264296" w:rsidP="00264296"/>
    <w:p w14:paraId="3F74FC63" w14:textId="77777777" w:rsidR="00264296" w:rsidRDefault="00264296" w:rsidP="00264296">
      <w:r>
        <w:tab/>
      </w:r>
      <w:proofErr w:type="gramStart"/>
      <w:r>
        <w:t>private</w:t>
      </w:r>
      <w:proofErr w:type="gramEnd"/>
      <w:r>
        <w:t xml:space="preserve"> static final long serialVersionUID = 1L;</w:t>
      </w:r>
    </w:p>
    <w:p w14:paraId="0603318B" w14:textId="77777777" w:rsidR="00264296" w:rsidRDefault="00264296" w:rsidP="00264296">
      <w:r>
        <w:tab/>
      </w:r>
      <w:proofErr w:type="gramStart"/>
      <w:r>
        <w:t>private</w:t>
      </w:r>
      <w:proofErr w:type="gramEnd"/>
      <w:r>
        <w:t xml:space="preserve"> JPanel contentPane;</w:t>
      </w:r>
    </w:p>
    <w:p w14:paraId="4390513A" w14:textId="77777777" w:rsidR="00264296" w:rsidRDefault="00264296" w:rsidP="00264296">
      <w:r>
        <w:tab/>
      </w:r>
      <w:proofErr w:type="gramStart"/>
      <w:r>
        <w:t>private</w:t>
      </w:r>
      <w:proofErr w:type="gramEnd"/>
      <w:r>
        <w:t xml:space="preserve"> JTextField txtTiempoTrabajo;</w:t>
      </w:r>
    </w:p>
    <w:p w14:paraId="1288EC99" w14:textId="77777777" w:rsidR="00264296" w:rsidRDefault="00264296" w:rsidP="00264296">
      <w:r>
        <w:lastRenderedPageBreak/>
        <w:tab/>
      </w:r>
      <w:proofErr w:type="gramStart"/>
      <w:r>
        <w:t>private</w:t>
      </w:r>
      <w:proofErr w:type="gramEnd"/>
      <w:r>
        <w:t xml:space="preserve"> JTextField txtTrabajoRealizado;</w:t>
      </w:r>
    </w:p>
    <w:p w14:paraId="29E96AD9" w14:textId="77777777" w:rsidR="00264296" w:rsidRDefault="00264296" w:rsidP="00264296">
      <w:r>
        <w:tab/>
      </w:r>
      <w:proofErr w:type="gramStart"/>
      <w:r>
        <w:t>private</w:t>
      </w:r>
      <w:proofErr w:type="gramEnd"/>
      <w:r>
        <w:t xml:space="preserve"> JTextField txtMaterialesUsados;</w:t>
      </w:r>
    </w:p>
    <w:p w14:paraId="7AB4C252" w14:textId="77777777" w:rsidR="00264296" w:rsidRDefault="00264296" w:rsidP="00264296"/>
    <w:p w14:paraId="038FCC8A" w14:textId="77777777" w:rsidR="00264296" w:rsidRDefault="00264296" w:rsidP="00264296"/>
    <w:p w14:paraId="3EA66A47" w14:textId="77777777" w:rsidR="00264296" w:rsidRDefault="00264296" w:rsidP="00264296">
      <w:r>
        <w:tab/>
      </w:r>
      <w:proofErr w:type="gramStart"/>
      <w:r>
        <w:t>public</w:t>
      </w:r>
      <w:proofErr w:type="gramEnd"/>
      <w:r>
        <w:t xml:space="preserve"> VentanaFichaTaller(String nombreVentana) {</w:t>
      </w:r>
    </w:p>
    <w:p w14:paraId="1147FCB7" w14:textId="77777777" w:rsidR="00264296" w:rsidRDefault="00264296" w:rsidP="00264296"/>
    <w:p w14:paraId="11B6A092" w14:textId="77777777" w:rsidR="00264296" w:rsidRDefault="00264296" w:rsidP="00264296">
      <w:r>
        <w:tab/>
      </w:r>
      <w:r>
        <w:tab/>
      </w:r>
      <w:proofErr w:type="gramStart"/>
      <w:r>
        <w:t>super(</w:t>
      </w:r>
      <w:proofErr w:type="gramEnd"/>
      <w:r>
        <w:t>nombreVentana);</w:t>
      </w:r>
    </w:p>
    <w:p w14:paraId="263ABB56" w14:textId="77777777" w:rsidR="00264296" w:rsidRDefault="00264296" w:rsidP="00264296">
      <w:r>
        <w:tab/>
      </w:r>
      <w:r>
        <w:tab/>
      </w:r>
      <w:proofErr w:type="gramStart"/>
      <w:r>
        <w:t>setDefaultCloseOperation(</w:t>
      </w:r>
      <w:proofErr w:type="gramEnd"/>
      <w:r>
        <w:t>JFrame.DISPOSE_ON_CLOSE);</w:t>
      </w:r>
    </w:p>
    <w:p w14:paraId="363191DB" w14:textId="77777777" w:rsidR="00264296" w:rsidRDefault="00264296" w:rsidP="00264296">
      <w:r>
        <w:tab/>
      </w:r>
      <w:r>
        <w:tab/>
      </w:r>
      <w:proofErr w:type="gramStart"/>
      <w:r>
        <w:t>contentPane</w:t>
      </w:r>
      <w:proofErr w:type="gramEnd"/>
      <w:r>
        <w:t xml:space="preserve"> = new JPanel();</w:t>
      </w:r>
    </w:p>
    <w:p w14:paraId="26B56091" w14:textId="77777777" w:rsidR="00264296" w:rsidRDefault="00264296" w:rsidP="00264296">
      <w:r>
        <w:tab/>
      </w:r>
      <w:r>
        <w:tab/>
      </w:r>
      <w:proofErr w:type="gramStart"/>
      <w:r>
        <w:t>setContentPane(</w:t>
      </w:r>
      <w:proofErr w:type="gramEnd"/>
      <w:r>
        <w:t>contentPane);</w:t>
      </w:r>
    </w:p>
    <w:p w14:paraId="174664A2" w14:textId="77777777" w:rsidR="00264296" w:rsidRDefault="00264296" w:rsidP="00264296">
      <w:r>
        <w:tab/>
      </w:r>
      <w:r>
        <w:tab/>
        <w:t xml:space="preserve">SpringLayout sl_contentPane = new </w:t>
      </w:r>
      <w:proofErr w:type="gramStart"/>
      <w:r>
        <w:t>SpringLayout(</w:t>
      </w:r>
      <w:proofErr w:type="gramEnd"/>
      <w:r>
        <w:t>);</w:t>
      </w:r>
    </w:p>
    <w:p w14:paraId="028F590C" w14:textId="77777777" w:rsidR="00264296" w:rsidRDefault="00264296" w:rsidP="00264296">
      <w:r>
        <w:tab/>
      </w:r>
      <w:r>
        <w:tab/>
      </w:r>
      <w:proofErr w:type="gramStart"/>
      <w:r>
        <w:t>contentPane.setLayout(</w:t>
      </w:r>
      <w:proofErr w:type="gramEnd"/>
      <w:r>
        <w:t>sl_contentPane);</w:t>
      </w:r>
    </w:p>
    <w:p w14:paraId="5057CBB1" w14:textId="77777777" w:rsidR="00264296" w:rsidRDefault="00264296" w:rsidP="00264296">
      <w:r>
        <w:tab/>
      </w:r>
      <w:r>
        <w:tab/>
      </w:r>
    </w:p>
    <w:p w14:paraId="532E3731" w14:textId="77777777" w:rsidR="00264296" w:rsidRDefault="00264296" w:rsidP="00264296">
      <w:r>
        <w:tab/>
      </w:r>
      <w:r>
        <w:tab/>
        <w:t xml:space="preserve">JLabel lblCliente = new </w:t>
      </w:r>
      <w:proofErr w:type="gramStart"/>
      <w:r>
        <w:t>JLabel(</w:t>
      </w:r>
      <w:proofErr w:type="gramEnd"/>
      <w:r>
        <w:t>"Cliente:");</w:t>
      </w:r>
    </w:p>
    <w:p w14:paraId="2F08473E" w14:textId="77777777" w:rsidR="00264296" w:rsidRDefault="00264296" w:rsidP="00264296">
      <w:r>
        <w:tab/>
      </w:r>
      <w:r>
        <w:tab/>
        <w:t>sl_</w:t>
      </w:r>
      <w:proofErr w:type="gramStart"/>
      <w:r>
        <w:t>contentPane.putConstraint(</w:t>
      </w:r>
      <w:proofErr w:type="gramEnd"/>
      <w:r>
        <w:t>SpringLayout.NORTH, lblCliente, 25, SpringLayout.NORTH, contentPane);</w:t>
      </w:r>
    </w:p>
    <w:p w14:paraId="6BA1D356" w14:textId="77777777" w:rsidR="00264296" w:rsidRDefault="00264296" w:rsidP="00264296">
      <w:r>
        <w:tab/>
      </w:r>
      <w:r>
        <w:tab/>
        <w:t>sl_</w:t>
      </w:r>
      <w:proofErr w:type="gramStart"/>
      <w:r>
        <w:t>contentPane.putConstraint(</w:t>
      </w:r>
      <w:proofErr w:type="gramEnd"/>
      <w:r>
        <w:t>SpringLayout.WEST, lblCliente, 10, SpringLayout.WEST, contentPane);</w:t>
      </w:r>
    </w:p>
    <w:p w14:paraId="3A3584D3" w14:textId="77777777" w:rsidR="00264296" w:rsidRDefault="00264296" w:rsidP="00264296">
      <w:r>
        <w:tab/>
      </w:r>
      <w:r>
        <w:tab/>
      </w:r>
      <w:proofErr w:type="gramStart"/>
      <w:r>
        <w:t>contentPane.add(</w:t>
      </w:r>
      <w:proofErr w:type="gramEnd"/>
      <w:r>
        <w:t>lblCliente);</w:t>
      </w:r>
    </w:p>
    <w:p w14:paraId="323572C9" w14:textId="77777777" w:rsidR="00264296" w:rsidRDefault="00264296" w:rsidP="00264296">
      <w:r>
        <w:tab/>
      </w:r>
      <w:r>
        <w:tab/>
      </w:r>
    </w:p>
    <w:p w14:paraId="47816495" w14:textId="77777777" w:rsidR="00264296" w:rsidRDefault="00264296" w:rsidP="00264296">
      <w:r>
        <w:tab/>
      </w:r>
      <w:r>
        <w:tab/>
        <w:t xml:space="preserve">JComboBox comboBoxClientes = new </w:t>
      </w:r>
      <w:proofErr w:type="gramStart"/>
      <w:r>
        <w:t>JComboBox(</w:t>
      </w:r>
      <w:proofErr w:type="gramEnd"/>
      <w:r>
        <w:t>);</w:t>
      </w:r>
    </w:p>
    <w:p w14:paraId="49FC809E" w14:textId="77777777" w:rsidR="00264296" w:rsidRDefault="00264296" w:rsidP="00264296">
      <w:r>
        <w:tab/>
      </w:r>
      <w:r>
        <w:tab/>
        <w:t>sl_</w:t>
      </w:r>
      <w:proofErr w:type="gramStart"/>
      <w:r>
        <w:t>contentPane.putConstraint(</w:t>
      </w:r>
      <w:proofErr w:type="gramEnd"/>
      <w:r>
        <w:t>SpringLayout.NORTH, comboBoxClientes, 25, SpringLayout.NORTH, contentPane);</w:t>
      </w:r>
    </w:p>
    <w:p w14:paraId="76DF1B17" w14:textId="77777777" w:rsidR="00264296" w:rsidRDefault="00264296" w:rsidP="00264296">
      <w:r>
        <w:lastRenderedPageBreak/>
        <w:tab/>
      </w:r>
      <w:r>
        <w:tab/>
        <w:t>sl_</w:t>
      </w:r>
      <w:proofErr w:type="gramStart"/>
      <w:r>
        <w:t>contentPane.putConstraint(</w:t>
      </w:r>
      <w:proofErr w:type="gramEnd"/>
      <w:r>
        <w:t>SpringLayout.WEST, comboBoxClientes, 135, SpringLayout.WEST, contentPane);</w:t>
      </w:r>
    </w:p>
    <w:p w14:paraId="681F3E8F" w14:textId="77777777" w:rsidR="00264296" w:rsidRDefault="00264296" w:rsidP="00264296">
      <w:r>
        <w:tab/>
      </w:r>
      <w:r>
        <w:tab/>
        <w:t>sl_</w:t>
      </w:r>
      <w:proofErr w:type="gramStart"/>
      <w:r>
        <w:t>contentPane.putConstraint(</w:t>
      </w:r>
      <w:proofErr w:type="gramEnd"/>
      <w:r>
        <w:t>SpringLayout.EAST, comboBoxClientes, 550, SpringLayout.WEST, contentPane);</w:t>
      </w:r>
    </w:p>
    <w:p w14:paraId="11AFE1DF" w14:textId="77777777" w:rsidR="00264296" w:rsidRDefault="00264296" w:rsidP="00264296">
      <w:r>
        <w:tab/>
      </w:r>
      <w:r>
        <w:tab/>
      </w:r>
      <w:proofErr w:type="gramStart"/>
      <w:r>
        <w:t>contentPane.add(</w:t>
      </w:r>
      <w:proofErr w:type="gramEnd"/>
      <w:r>
        <w:t>comboBoxClientes);</w:t>
      </w:r>
    </w:p>
    <w:p w14:paraId="2378ED66" w14:textId="77777777" w:rsidR="00264296" w:rsidRDefault="00264296" w:rsidP="00264296">
      <w:r>
        <w:tab/>
      </w:r>
      <w:r>
        <w:tab/>
      </w:r>
    </w:p>
    <w:p w14:paraId="71381D2C" w14:textId="77777777" w:rsidR="00264296" w:rsidRDefault="00264296" w:rsidP="00264296">
      <w:r>
        <w:tab/>
      </w:r>
      <w:r>
        <w:tab/>
        <w:t xml:space="preserve">JLabel lblTiempo = new </w:t>
      </w:r>
      <w:proofErr w:type="gramStart"/>
      <w:r>
        <w:t>JLabel(</w:t>
      </w:r>
      <w:proofErr w:type="gramEnd"/>
      <w:r>
        <w:t>"Tiempo de trabajo:");</w:t>
      </w:r>
    </w:p>
    <w:p w14:paraId="10C406E4" w14:textId="77777777" w:rsidR="00264296" w:rsidRDefault="00264296" w:rsidP="00264296">
      <w:r>
        <w:tab/>
      </w:r>
      <w:r>
        <w:tab/>
        <w:t>sl_</w:t>
      </w:r>
      <w:proofErr w:type="gramStart"/>
      <w:r>
        <w:t>contentPane.putConstraint(</w:t>
      </w:r>
      <w:proofErr w:type="gramEnd"/>
      <w:r>
        <w:t>SpringLayout.NORTH, lblTiempo, 20, SpringLayout.SOUTH, lblCliente);</w:t>
      </w:r>
    </w:p>
    <w:p w14:paraId="4B490D81" w14:textId="77777777" w:rsidR="00264296" w:rsidRDefault="00264296" w:rsidP="00264296">
      <w:r>
        <w:tab/>
      </w:r>
      <w:r>
        <w:tab/>
        <w:t>sl_</w:t>
      </w:r>
      <w:proofErr w:type="gramStart"/>
      <w:r>
        <w:t>contentPane.putConstraint(</w:t>
      </w:r>
      <w:proofErr w:type="gramEnd"/>
      <w:r>
        <w:t>SpringLayout.WEST, lblTiempo, 10, SpringLayout.WEST, contentPane);</w:t>
      </w:r>
    </w:p>
    <w:p w14:paraId="4C97DBF0" w14:textId="77777777" w:rsidR="00264296" w:rsidRDefault="00264296" w:rsidP="00264296">
      <w:r>
        <w:tab/>
      </w:r>
      <w:r>
        <w:tab/>
      </w:r>
      <w:proofErr w:type="gramStart"/>
      <w:r>
        <w:t>contentPane.add(</w:t>
      </w:r>
      <w:proofErr w:type="gramEnd"/>
      <w:r>
        <w:t>lblTiempo);</w:t>
      </w:r>
    </w:p>
    <w:p w14:paraId="78DD6A5D" w14:textId="77777777" w:rsidR="00264296" w:rsidRDefault="00264296" w:rsidP="00264296">
      <w:r>
        <w:tab/>
      </w:r>
      <w:r>
        <w:tab/>
      </w:r>
    </w:p>
    <w:p w14:paraId="61466C5E" w14:textId="77777777" w:rsidR="00264296" w:rsidRDefault="00264296" w:rsidP="00264296">
      <w:r>
        <w:tab/>
      </w:r>
      <w:r>
        <w:tab/>
      </w:r>
      <w:proofErr w:type="gramStart"/>
      <w:r>
        <w:t>txtTiempoTrabajo</w:t>
      </w:r>
      <w:proofErr w:type="gramEnd"/>
      <w:r>
        <w:t xml:space="preserve"> = new JTextField();</w:t>
      </w:r>
    </w:p>
    <w:p w14:paraId="65B83248" w14:textId="77777777" w:rsidR="00264296" w:rsidRDefault="00264296" w:rsidP="00264296">
      <w:r>
        <w:tab/>
      </w:r>
      <w:r>
        <w:tab/>
        <w:t>sl_</w:t>
      </w:r>
      <w:proofErr w:type="gramStart"/>
      <w:r>
        <w:t>contentPane.putConstraint(</w:t>
      </w:r>
      <w:proofErr w:type="gramEnd"/>
      <w:r>
        <w:t>SpringLayout.NORTH, txtTiempoTrabajo, 0, SpringLayout.NORTH, lblTiempo);</w:t>
      </w:r>
    </w:p>
    <w:p w14:paraId="666DCFB7" w14:textId="77777777" w:rsidR="00264296" w:rsidRDefault="00264296" w:rsidP="00264296">
      <w:r>
        <w:tab/>
      </w:r>
      <w:r>
        <w:tab/>
        <w:t>sl_</w:t>
      </w:r>
      <w:proofErr w:type="gramStart"/>
      <w:r>
        <w:t>contentPane.putConstraint(</w:t>
      </w:r>
      <w:proofErr w:type="gramEnd"/>
      <w:r>
        <w:t>SpringLayout.WEST, txtTiempoTrabajo, 135, SpringLayout.WEST, contentPane);</w:t>
      </w:r>
    </w:p>
    <w:p w14:paraId="1DC69E56" w14:textId="77777777" w:rsidR="00264296" w:rsidRDefault="00264296" w:rsidP="00264296">
      <w:r>
        <w:tab/>
      </w:r>
      <w:r>
        <w:tab/>
        <w:t>sl_</w:t>
      </w:r>
      <w:proofErr w:type="gramStart"/>
      <w:r>
        <w:t>contentPane.putConstraint(</w:t>
      </w:r>
      <w:proofErr w:type="gramEnd"/>
      <w:r>
        <w:t>SpringLayout.EAST, txtTiempoTrabajo, 550, SpringLayout.WEST, contentPane);</w:t>
      </w:r>
    </w:p>
    <w:p w14:paraId="67B51092" w14:textId="77777777" w:rsidR="00264296" w:rsidRDefault="00264296" w:rsidP="00264296">
      <w:r>
        <w:tab/>
      </w:r>
      <w:r>
        <w:tab/>
      </w:r>
      <w:proofErr w:type="gramStart"/>
      <w:r>
        <w:t>contentPane.add(</w:t>
      </w:r>
      <w:proofErr w:type="gramEnd"/>
      <w:r>
        <w:t>txtTiempoTrabajo);</w:t>
      </w:r>
    </w:p>
    <w:p w14:paraId="2849AE3F" w14:textId="77777777" w:rsidR="00264296" w:rsidRDefault="00264296" w:rsidP="00264296">
      <w:r>
        <w:tab/>
      </w:r>
      <w:r>
        <w:tab/>
      </w:r>
      <w:proofErr w:type="gramStart"/>
      <w:r>
        <w:t>txtTiempoTrabajo.setColumns(</w:t>
      </w:r>
      <w:proofErr w:type="gramEnd"/>
      <w:r>
        <w:t>10);</w:t>
      </w:r>
    </w:p>
    <w:p w14:paraId="2DAE6E5F" w14:textId="77777777" w:rsidR="00264296" w:rsidRDefault="00264296" w:rsidP="00264296">
      <w:r>
        <w:tab/>
      </w:r>
      <w:r>
        <w:tab/>
      </w:r>
    </w:p>
    <w:p w14:paraId="17CCF0EE" w14:textId="77777777" w:rsidR="00264296" w:rsidRDefault="00264296" w:rsidP="00264296">
      <w:r>
        <w:tab/>
      </w:r>
      <w:r>
        <w:tab/>
        <w:t xml:space="preserve">JLabel lblTipoTrabajo = new </w:t>
      </w:r>
      <w:proofErr w:type="gramStart"/>
      <w:r>
        <w:t>JLabel(</w:t>
      </w:r>
      <w:proofErr w:type="gramEnd"/>
      <w:r>
        <w:t>"Trabajos realizados:");</w:t>
      </w:r>
    </w:p>
    <w:p w14:paraId="2C4399B4" w14:textId="77777777" w:rsidR="00264296" w:rsidRDefault="00264296" w:rsidP="00264296">
      <w:r>
        <w:lastRenderedPageBreak/>
        <w:tab/>
      </w:r>
      <w:r>
        <w:tab/>
        <w:t>sl_</w:t>
      </w:r>
      <w:proofErr w:type="gramStart"/>
      <w:r>
        <w:t>contentPane.putConstraint(</w:t>
      </w:r>
      <w:proofErr w:type="gramEnd"/>
      <w:r>
        <w:t>SpringLayout.NORTH, lblTipoTrabajo, 20, SpringLayout.SOUTH, lblTiempo);</w:t>
      </w:r>
    </w:p>
    <w:p w14:paraId="386C4D8E" w14:textId="77777777" w:rsidR="00264296" w:rsidRDefault="00264296" w:rsidP="00264296">
      <w:r>
        <w:tab/>
      </w:r>
      <w:r>
        <w:tab/>
        <w:t>sl_</w:t>
      </w:r>
      <w:proofErr w:type="gramStart"/>
      <w:r>
        <w:t>contentPane.putConstraint(</w:t>
      </w:r>
      <w:proofErr w:type="gramEnd"/>
      <w:r>
        <w:t>SpringLayout.WEST, lblTipoTrabajo, 10, SpringLayout.WEST, contentPane);</w:t>
      </w:r>
    </w:p>
    <w:p w14:paraId="2DE81F26" w14:textId="77777777" w:rsidR="00264296" w:rsidRDefault="00264296" w:rsidP="00264296">
      <w:r>
        <w:tab/>
      </w:r>
      <w:r>
        <w:tab/>
      </w:r>
      <w:proofErr w:type="gramStart"/>
      <w:r>
        <w:t>contentPane.add(</w:t>
      </w:r>
      <w:proofErr w:type="gramEnd"/>
      <w:r>
        <w:t>lblTipoTrabajo);</w:t>
      </w:r>
    </w:p>
    <w:p w14:paraId="3CFFB11F" w14:textId="77777777" w:rsidR="00264296" w:rsidRDefault="00264296" w:rsidP="00264296">
      <w:r>
        <w:tab/>
      </w:r>
      <w:r>
        <w:tab/>
      </w:r>
    </w:p>
    <w:p w14:paraId="383AD492" w14:textId="77777777" w:rsidR="00264296" w:rsidRDefault="00264296" w:rsidP="00264296">
      <w:r>
        <w:tab/>
      </w:r>
      <w:r>
        <w:tab/>
      </w:r>
      <w:proofErr w:type="gramStart"/>
      <w:r>
        <w:t>txtTrabajoRealizado</w:t>
      </w:r>
      <w:proofErr w:type="gramEnd"/>
      <w:r>
        <w:t xml:space="preserve"> = new JTextField();</w:t>
      </w:r>
    </w:p>
    <w:p w14:paraId="43F9A481" w14:textId="77777777" w:rsidR="00264296" w:rsidRDefault="00264296" w:rsidP="00264296">
      <w:r>
        <w:tab/>
      </w:r>
      <w:r>
        <w:tab/>
        <w:t>sl_</w:t>
      </w:r>
      <w:proofErr w:type="gramStart"/>
      <w:r>
        <w:t>contentPane.putConstraint(</w:t>
      </w:r>
      <w:proofErr w:type="gramEnd"/>
      <w:r>
        <w:t>SpringLayout.NORTH, txtTrabajoRealizado, 0, SpringLayout.NORTH, lblTipoTrabajo);</w:t>
      </w:r>
    </w:p>
    <w:p w14:paraId="5B28BCEE" w14:textId="77777777" w:rsidR="00264296" w:rsidRDefault="00264296" w:rsidP="00264296">
      <w:r>
        <w:tab/>
      </w:r>
      <w:r>
        <w:tab/>
        <w:t>sl_</w:t>
      </w:r>
      <w:proofErr w:type="gramStart"/>
      <w:r>
        <w:t>contentPane.putConstraint(</w:t>
      </w:r>
      <w:proofErr w:type="gramEnd"/>
      <w:r>
        <w:t>SpringLayout.WEST, txtTrabajoRealizado, 135, SpringLayout.WEST, contentPane);</w:t>
      </w:r>
    </w:p>
    <w:p w14:paraId="44E4EF05" w14:textId="77777777" w:rsidR="00264296" w:rsidRDefault="00264296" w:rsidP="00264296">
      <w:r>
        <w:tab/>
      </w:r>
      <w:r>
        <w:tab/>
        <w:t>sl_</w:t>
      </w:r>
      <w:proofErr w:type="gramStart"/>
      <w:r>
        <w:t>contentPane.putConstraint(</w:t>
      </w:r>
      <w:proofErr w:type="gramEnd"/>
      <w:r>
        <w:t>SpringLayout.EAST, txtTrabajoRealizado, 550, SpringLayout.WEST, contentPane);</w:t>
      </w:r>
    </w:p>
    <w:p w14:paraId="1DB276A0" w14:textId="77777777" w:rsidR="00264296" w:rsidRDefault="00264296" w:rsidP="00264296">
      <w:r>
        <w:tab/>
      </w:r>
      <w:r>
        <w:tab/>
      </w:r>
      <w:proofErr w:type="gramStart"/>
      <w:r>
        <w:t>contentPane.add(</w:t>
      </w:r>
      <w:proofErr w:type="gramEnd"/>
      <w:r>
        <w:t>txtTrabajoRealizado);</w:t>
      </w:r>
    </w:p>
    <w:p w14:paraId="627D8980" w14:textId="77777777" w:rsidR="00264296" w:rsidRDefault="00264296" w:rsidP="00264296">
      <w:r>
        <w:tab/>
      </w:r>
      <w:r>
        <w:tab/>
      </w:r>
      <w:proofErr w:type="gramStart"/>
      <w:r>
        <w:t>txtTrabajoRealizado.setColumns(</w:t>
      </w:r>
      <w:proofErr w:type="gramEnd"/>
      <w:r>
        <w:t>10);</w:t>
      </w:r>
    </w:p>
    <w:p w14:paraId="0510E83E" w14:textId="77777777" w:rsidR="00264296" w:rsidRDefault="00264296" w:rsidP="00264296">
      <w:r>
        <w:tab/>
      </w:r>
      <w:r>
        <w:tab/>
      </w:r>
      <w:r>
        <w:tab/>
      </w:r>
      <w:r>
        <w:tab/>
      </w:r>
    </w:p>
    <w:p w14:paraId="74AA45D9" w14:textId="77777777" w:rsidR="00264296" w:rsidRDefault="00264296" w:rsidP="00264296">
      <w:r>
        <w:tab/>
      </w:r>
      <w:r>
        <w:tab/>
        <w:t xml:space="preserve">JLabel lblMateriales = new </w:t>
      </w:r>
      <w:proofErr w:type="gramStart"/>
      <w:r>
        <w:t>JLabel(</w:t>
      </w:r>
      <w:proofErr w:type="gramEnd"/>
      <w:r>
        <w:t>"Materiales usados:");</w:t>
      </w:r>
    </w:p>
    <w:p w14:paraId="43467FEE" w14:textId="77777777" w:rsidR="00264296" w:rsidRDefault="00264296" w:rsidP="00264296">
      <w:r>
        <w:tab/>
      </w:r>
      <w:r>
        <w:tab/>
        <w:t>sl_</w:t>
      </w:r>
      <w:proofErr w:type="gramStart"/>
      <w:r>
        <w:t>contentPane.putConstraint(</w:t>
      </w:r>
      <w:proofErr w:type="gramEnd"/>
      <w:r>
        <w:t>SpringLayout.NORTH, lblMateriales, 20, SpringLayout.SOUTH, lblTipoTrabajo);</w:t>
      </w:r>
    </w:p>
    <w:p w14:paraId="02A6AF19" w14:textId="77777777" w:rsidR="00264296" w:rsidRDefault="00264296" w:rsidP="00264296">
      <w:r>
        <w:tab/>
      </w:r>
      <w:r>
        <w:tab/>
        <w:t>sl_</w:t>
      </w:r>
      <w:proofErr w:type="gramStart"/>
      <w:r>
        <w:t>contentPane.putConstraint(</w:t>
      </w:r>
      <w:proofErr w:type="gramEnd"/>
      <w:r>
        <w:t>SpringLayout.WEST, lblMateriales, 10, SpringLayout.WEST, contentPane);</w:t>
      </w:r>
    </w:p>
    <w:p w14:paraId="4F97F932" w14:textId="77777777" w:rsidR="00264296" w:rsidRDefault="00264296" w:rsidP="00264296">
      <w:r>
        <w:tab/>
      </w:r>
      <w:r>
        <w:tab/>
      </w:r>
      <w:proofErr w:type="gramStart"/>
      <w:r>
        <w:t>contentPane.add(</w:t>
      </w:r>
      <w:proofErr w:type="gramEnd"/>
      <w:r>
        <w:t>lblMateriales);</w:t>
      </w:r>
    </w:p>
    <w:p w14:paraId="143FC5F7" w14:textId="77777777" w:rsidR="00264296" w:rsidRDefault="00264296" w:rsidP="00264296">
      <w:r>
        <w:tab/>
      </w:r>
      <w:r>
        <w:tab/>
      </w:r>
    </w:p>
    <w:p w14:paraId="6D9A5431" w14:textId="77777777" w:rsidR="00264296" w:rsidRDefault="00264296" w:rsidP="00264296">
      <w:r>
        <w:tab/>
      </w:r>
      <w:r>
        <w:tab/>
      </w:r>
      <w:proofErr w:type="gramStart"/>
      <w:r>
        <w:t>txtMaterialesUsados</w:t>
      </w:r>
      <w:proofErr w:type="gramEnd"/>
      <w:r>
        <w:t xml:space="preserve"> = new JTextField();</w:t>
      </w:r>
    </w:p>
    <w:p w14:paraId="549CD63C" w14:textId="77777777" w:rsidR="00264296" w:rsidRDefault="00264296" w:rsidP="00264296">
      <w:r>
        <w:lastRenderedPageBreak/>
        <w:tab/>
      </w:r>
      <w:r>
        <w:tab/>
        <w:t>sl_</w:t>
      </w:r>
      <w:proofErr w:type="gramStart"/>
      <w:r>
        <w:t>contentPane.putConstraint(</w:t>
      </w:r>
      <w:proofErr w:type="gramEnd"/>
      <w:r>
        <w:t>SpringLayout.NORTH, txtMaterialesUsados, 0, SpringLayout.NORTH, lblMateriales);</w:t>
      </w:r>
    </w:p>
    <w:p w14:paraId="1FD38E25" w14:textId="77777777" w:rsidR="00264296" w:rsidRDefault="00264296" w:rsidP="00264296">
      <w:r>
        <w:tab/>
      </w:r>
      <w:r>
        <w:tab/>
        <w:t>sl_</w:t>
      </w:r>
      <w:proofErr w:type="gramStart"/>
      <w:r>
        <w:t>contentPane.putConstraint(</w:t>
      </w:r>
      <w:proofErr w:type="gramEnd"/>
      <w:r>
        <w:t>SpringLayout.WEST, txtMaterialesUsados, 135, SpringLayout.WEST, contentPane);</w:t>
      </w:r>
    </w:p>
    <w:p w14:paraId="1200ECD3" w14:textId="77777777" w:rsidR="00264296" w:rsidRDefault="00264296" w:rsidP="00264296">
      <w:r>
        <w:tab/>
      </w:r>
      <w:r>
        <w:tab/>
        <w:t>sl_</w:t>
      </w:r>
      <w:proofErr w:type="gramStart"/>
      <w:r>
        <w:t>contentPane.putConstraint(</w:t>
      </w:r>
      <w:proofErr w:type="gramEnd"/>
      <w:r>
        <w:t>SpringLayout.EAST, txtMaterialesUsados, 550, SpringLayout.WEST, contentPane);</w:t>
      </w:r>
    </w:p>
    <w:p w14:paraId="488A03CA" w14:textId="77777777" w:rsidR="00264296" w:rsidRDefault="00264296" w:rsidP="00264296">
      <w:r>
        <w:tab/>
      </w:r>
      <w:r>
        <w:tab/>
      </w:r>
      <w:proofErr w:type="gramStart"/>
      <w:r>
        <w:t>contentPane.add(</w:t>
      </w:r>
      <w:proofErr w:type="gramEnd"/>
      <w:r>
        <w:t>txtMaterialesUsados);</w:t>
      </w:r>
    </w:p>
    <w:p w14:paraId="71C02B81" w14:textId="77777777" w:rsidR="00264296" w:rsidRDefault="00264296" w:rsidP="00264296">
      <w:r>
        <w:tab/>
      </w:r>
      <w:r>
        <w:tab/>
      </w:r>
      <w:proofErr w:type="gramStart"/>
      <w:r>
        <w:t>txtMaterialesUsados.setColumns(</w:t>
      </w:r>
      <w:proofErr w:type="gramEnd"/>
      <w:r>
        <w:t>10);</w:t>
      </w:r>
    </w:p>
    <w:p w14:paraId="7451ECDF" w14:textId="77777777" w:rsidR="00264296" w:rsidRDefault="00264296" w:rsidP="00264296">
      <w:r>
        <w:tab/>
      </w:r>
      <w:r>
        <w:tab/>
      </w:r>
    </w:p>
    <w:p w14:paraId="05F90E57" w14:textId="77777777" w:rsidR="00264296" w:rsidRDefault="00264296" w:rsidP="00264296">
      <w:r>
        <w:tab/>
      </w:r>
      <w:r>
        <w:tab/>
        <w:t xml:space="preserve">JLabel lblMecanico = new </w:t>
      </w:r>
      <w:proofErr w:type="gramStart"/>
      <w:r>
        <w:t>JLabel(</w:t>
      </w:r>
      <w:proofErr w:type="gramEnd"/>
      <w:r>
        <w:t>"Mecanico:");</w:t>
      </w:r>
    </w:p>
    <w:p w14:paraId="3EA7E5AA" w14:textId="77777777" w:rsidR="00264296" w:rsidRDefault="00264296" w:rsidP="00264296">
      <w:r>
        <w:tab/>
      </w:r>
      <w:r>
        <w:tab/>
        <w:t>sl_</w:t>
      </w:r>
      <w:proofErr w:type="gramStart"/>
      <w:r>
        <w:t>contentPane.putConstraint(</w:t>
      </w:r>
      <w:proofErr w:type="gramEnd"/>
      <w:r>
        <w:t>SpringLayout.NORTH, lblMecanico, 20, SpringLayout.SOUTH, lblMateriales);</w:t>
      </w:r>
    </w:p>
    <w:p w14:paraId="4A227E3A" w14:textId="77777777" w:rsidR="00264296" w:rsidRDefault="00264296" w:rsidP="00264296">
      <w:r>
        <w:tab/>
      </w:r>
      <w:r>
        <w:tab/>
        <w:t>sl_</w:t>
      </w:r>
      <w:proofErr w:type="gramStart"/>
      <w:r>
        <w:t>contentPane.putConstraint(</w:t>
      </w:r>
      <w:proofErr w:type="gramEnd"/>
      <w:r>
        <w:t>SpringLayout.WEST, lblMecanico, 10, SpringLayout.WEST, contentPane);</w:t>
      </w:r>
    </w:p>
    <w:p w14:paraId="28515E40" w14:textId="77777777" w:rsidR="00264296" w:rsidRDefault="00264296" w:rsidP="00264296">
      <w:r>
        <w:tab/>
      </w:r>
      <w:r>
        <w:tab/>
      </w:r>
      <w:proofErr w:type="gramStart"/>
      <w:r>
        <w:t>contentPane.add(</w:t>
      </w:r>
      <w:proofErr w:type="gramEnd"/>
      <w:r>
        <w:t>lblMecanico);</w:t>
      </w:r>
    </w:p>
    <w:p w14:paraId="5499754C" w14:textId="77777777" w:rsidR="00264296" w:rsidRDefault="00264296" w:rsidP="00264296">
      <w:r>
        <w:tab/>
      </w:r>
      <w:r>
        <w:tab/>
      </w:r>
      <w:r>
        <w:tab/>
      </w:r>
      <w:r>
        <w:tab/>
      </w:r>
    </w:p>
    <w:p w14:paraId="1E35B95B" w14:textId="77777777" w:rsidR="00264296" w:rsidRDefault="00264296" w:rsidP="00264296">
      <w:r>
        <w:tab/>
      </w:r>
      <w:r>
        <w:tab/>
        <w:t xml:space="preserve">JComboBox comboBoxMecanico = new </w:t>
      </w:r>
      <w:proofErr w:type="gramStart"/>
      <w:r>
        <w:t>JComboBox(</w:t>
      </w:r>
      <w:proofErr w:type="gramEnd"/>
      <w:r>
        <w:t>);</w:t>
      </w:r>
    </w:p>
    <w:p w14:paraId="0E149C3F" w14:textId="77777777" w:rsidR="00264296" w:rsidRDefault="00264296" w:rsidP="00264296">
      <w:r>
        <w:tab/>
      </w:r>
      <w:r>
        <w:tab/>
        <w:t>sl_</w:t>
      </w:r>
      <w:proofErr w:type="gramStart"/>
      <w:r>
        <w:t>contentPane.putConstraint(</w:t>
      </w:r>
      <w:proofErr w:type="gramEnd"/>
      <w:r>
        <w:t>SpringLayout.NORTH, comboBoxMecanico, 0, SpringLayout.NORTH, lblMecanico);</w:t>
      </w:r>
    </w:p>
    <w:p w14:paraId="47BADB9A" w14:textId="77777777" w:rsidR="00264296" w:rsidRDefault="00264296" w:rsidP="00264296">
      <w:r>
        <w:tab/>
      </w:r>
      <w:r>
        <w:tab/>
        <w:t>sl_</w:t>
      </w:r>
      <w:proofErr w:type="gramStart"/>
      <w:r>
        <w:t>contentPane.putConstraint(</w:t>
      </w:r>
      <w:proofErr w:type="gramEnd"/>
      <w:r>
        <w:t>SpringLayout.WEST, comboBoxMecanico, 135, SpringLayout.WEST, contentPane);</w:t>
      </w:r>
    </w:p>
    <w:p w14:paraId="66877E0E" w14:textId="77777777" w:rsidR="00264296" w:rsidRDefault="00264296" w:rsidP="00264296">
      <w:r>
        <w:tab/>
      </w:r>
      <w:r>
        <w:tab/>
        <w:t>sl_</w:t>
      </w:r>
      <w:proofErr w:type="gramStart"/>
      <w:r>
        <w:t>contentPane.putConstraint(</w:t>
      </w:r>
      <w:proofErr w:type="gramEnd"/>
      <w:r>
        <w:t>SpringLayout.EAST, comboBoxMecanico, 550, SpringLayout.WEST, contentPane);</w:t>
      </w:r>
    </w:p>
    <w:p w14:paraId="76FBDA7D" w14:textId="77777777" w:rsidR="00264296" w:rsidRDefault="00264296" w:rsidP="00264296">
      <w:r>
        <w:tab/>
      </w:r>
      <w:r>
        <w:tab/>
      </w:r>
      <w:proofErr w:type="gramStart"/>
      <w:r>
        <w:t>contentPane.add(</w:t>
      </w:r>
      <w:proofErr w:type="gramEnd"/>
      <w:r>
        <w:t>comboBoxMecanico);</w:t>
      </w:r>
    </w:p>
    <w:p w14:paraId="36F9F3D5" w14:textId="77777777" w:rsidR="00264296" w:rsidRDefault="00264296" w:rsidP="00264296">
      <w:r>
        <w:lastRenderedPageBreak/>
        <w:tab/>
      </w:r>
      <w:r>
        <w:tab/>
      </w:r>
    </w:p>
    <w:p w14:paraId="2E0C0720" w14:textId="77777777" w:rsidR="00264296" w:rsidRDefault="00264296" w:rsidP="00264296">
      <w:r>
        <w:tab/>
      </w:r>
      <w:r>
        <w:tab/>
        <w:t xml:space="preserve">JButton btnVolver = new </w:t>
      </w:r>
      <w:proofErr w:type="gramStart"/>
      <w:r>
        <w:t>JButton(</w:t>
      </w:r>
      <w:proofErr w:type="gramEnd"/>
      <w:r>
        <w:t>"Volver");</w:t>
      </w:r>
    </w:p>
    <w:p w14:paraId="1E7A1AD0" w14:textId="77777777" w:rsidR="00264296" w:rsidRDefault="00264296" w:rsidP="00264296">
      <w:r>
        <w:tab/>
      </w:r>
      <w:r>
        <w:tab/>
      </w:r>
      <w:proofErr w:type="gramStart"/>
      <w:r>
        <w:t>btnVolver.addActionListener(</w:t>
      </w:r>
      <w:proofErr w:type="gramEnd"/>
      <w:r>
        <w:t>new ActionListener() {</w:t>
      </w:r>
    </w:p>
    <w:p w14:paraId="4D635C47" w14:textId="77777777" w:rsidR="00264296" w:rsidRDefault="00264296" w:rsidP="00264296">
      <w:r>
        <w:tab/>
      </w:r>
      <w:r>
        <w:tab/>
      </w:r>
      <w:r>
        <w:tab/>
      </w:r>
      <w:proofErr w:type="gramStart"/>
      <w:r>
        <w:t>public</w:t>
      </w:r>
      <w:proofErr w:type="gramEnd"/>
      <w:r>
        <w:t xml:space="preserve"> void actionPerformed(ActionEvent e) {</w:t>
      </w:r>
    </w:p>
    <w:p w14:paraId="77D7EAE7" w14:textId="77777777" w:rsidR="00264296" w:rsidRDefault="00264296" w:rsidP="00264296">
      <w:r>
        <w:tab/>
      </w:r>
      <w:r>
        <w:tab/>
      </w:r>
      <w:r>
        <w:tab/>
      </w:r>
      <w:r>
        <w:tab/>
      </w:r>
    </w:p>
    <w:p w14:paraId="315B9B53" w14:textId="77777777" w:rsidR="00264296" w:rsidRDefault="00264296" w:rsidP="00264296">
      <w:r>
        <w:tab/>
      </w:r>
      <w:r>
        <w:tab/>
      </w:r>
      <w:r>
        <w:tab/>
      </w:r>
      <w:r>
        <w:tab/>
      </w:r>
      <w:proofErr w:type="gramStart"/>
      <w:r>
        <w:t>dispose</w:t>
      </w:r>
      <w:proofErr w:type="gramEnd"/>
      <w:r>
        <w:t>();</w:t>
      </w:r>
    </w:p>
    <w:p w14:paraId="22629F4A" w14:textId="77777777" w:rsidR="00264296" w:rsidRDefault="00264296" w:rsidP="00264296">
      <w:r>
        <w:tab/>
      </w:r>
      <w:r>
        <w:tab/>
      </w:r>
      <w:r>
        <w:tab/>
        <w:t>}</w:t>
      </w:r>
    </w:p>
    <w:p w14:paraId="3C858F15" w14:textId="77777777" w:rsidR="00264296" w:rsidRDefault="00264296" w:rsidP="00264296">
      <w:r>
        <w:tab/>
      </w:r>
      <w:r>
        <w:tab/>
        <w:t>});</w:t>
      </w:r>
    </w:p>
    <w:p w14:paraId="6ACEF11E" w14:textId="77777777" w:rsidR="00264296" w:rsidRDefault="00264296" w:rsidP="00264296">
      <w:r>
        <w:tab/>
      </w:r>
      <w:r>
        <w:tab/>
        <w:t>sl_</w:t>
      </w:r>
      <w:proofErr w:type="gramStart"/>
      <w:r>
        <w:t>contentPane.putConstraint(</w:t>
      </w:r>
      <w:proofErr w:type="gramEnd"/>
      <w:r>
        <w:t>SpringLayout.SOUTH, btnVolver, -10, SpringLayout.SOUTH, contentPane);</w:t>
      </w:r>
    </w:p>
    <w:p w14:paraId="2004F999" w14:textId="77777777" w:rsidR="00264296" w:rsidRDefault="00264296" w:rsidP="00264296">
      <w:r>
        <w:tab/>
      </w:r>
      <w:r>
        <w:tab/>
        <w:t>sl_</w:t>
      </w:r>
      <w:proofErr w:type="gramStart"/>
      <w:r>
        <w:t>contentPane.putConstraint(</w:t>
      </w:r>
      <w:proofErr w:type="gramEnd"/>
      <w:r>
        <w:t>SpringLayout.EAST, btnVolver, -10, SpringLayout.EAST, contentPane);</w:t>
      </w:r>
    </w:p>
    <w:p w14:paraId="79E8130F" w14:textId="77777777" w:rsidR="00264296" w:rsidRDefault="00264296" w:rsidP="00264296">
      <w:r>
        <w:tab/>
      </w:r>
      <w:r>
        <w:tab/>
      </w:r>
      <w:proofErr w:type="gramStart"/>
      <w:r>
        <w:t>contentPane.add(</w:t>
      </w:r>
      <w:proofErr w:type="gramEnd"/>
      <w:r>
        <w:t>btnVolver);</w:t>
      </w:r>
    </w:p>
    <w:p w14:paraId="5730144B" w14:textId="77777777" w:rsidR="00264296" w:rsidRDefault="00264296" w:rsidP="00264296">
      <w:r>
        <w:tab/>
      </w:r>
      <w:r>
        <w:tab/>
      </w:r>
    </w:p>
    <w:p w14:paraId="6A87662C" w14:textId="77777777" w:rsidR="00264296" w:rsidRDefault="00264296" w:rsidP="00264296">
      <w:r>
        <w:tab/>
      </w:r>
      <w:r>
        <w:tab/>
        <w:t xml:space="preserve">JButton btnGuardar = new </w:t>
      </w:r>
      <w:proofErr w:type="gramStart"/>
      <w:r>
        <w:t>JButton(</w:t>
      </w:r>
      <w:proofErr w:type="gramEnd"/>
      <w:r>
        <w:t>"Guardar");</w:t>
      </w:r>
    </w:p>
    <w:p w14:paraId="67679986" w14:textId="77777777" w:rsidR="00264296" w:rsidRDefault="00264296" w:rsidP="00264296">
      <w:r>
        <w:tab/>
      </w:r>
      <w:r>
        <w:tab/>
      </w:r>
      <w:proofErr w:type="gramStart"/>
      <w:r>
        <w:t>btnGuardar.addActionListener(</w:t>
      </w:r>
      <w:proofErr w:type="gramEnd"/>
      <w:r>
        <w:t>new ActionListener() {</w:t>
      </w:r>
    </w:p>
    <w:p w14:paraId="0C7986F8" w14:textId="77777777" w:rsidR="00264296" w:rsidRDefault="00264296" w:rsidP="00264296">
      <w:r>
        <w:tab/>
      </w:r>
      <w:r>
        <w:tab/>
      </w:r>
      <w:r>
        <w:tab/>
      </w:r>
      <w:proofErr w:type="gramStart"/>
      <w:r>
        <w:t>public</w:t>
      </w:r>
      <w:proofErr w:type="gramEnd"/>
      <w:r>
        <w:t xml:space="preserve"> void actionPerformed(ActionEvent e) {</w:t>
      </w:r>
    </w:p>
    <w:p w14:paraId="2D3B910A" w14:textId="77777777" w:rsidR="00264296" w:rsidRDefault="00264296" w:rsidP="00264296">
      <w:r>
        <w:tab/>
      </w:r>
      <w:r>
        <w:tab/>
      </w:r>
      <w:r>
        <w:tab/>
      </w:r>
      <w:r>
        <w:tab/>
      </w:r>
    </w:p>
    <w:p w14:paraId="61380845" w14:textId="77777777" w:rsidR="00264296" w:rsidRDefault="00264296" w:rsidP="00264296">
      <w:r>
        <w:tab/>
      </w:r>
      <w:r>
        <w:tab/>
      </w:r>
      <w:r>
        <w:tab/>
      </w:r>
      <w:r>
        <w:tab/>
        <w:t>// Guardo los datos en la base de datos e imprimo la constancia para el cliente.</w:t>
      </w:r>
    </w:p>
    <w:p w14:paraId="3DA21E87" w14:textId="77777777" w:rsidR="00264296" w:rsidRDefault="00264296" w:rsidP="00264296">
      <w:r>
        <w:tab/>
      </w:r>
      <w:r>
        <w:tab/>
      </w:r>
      <w:r>
        <w:tab/>
        <w:t>}</w:t>
      </w:r>
    </w:p>
    <w:p w14:paraId="0F79E442" w14:textId="77777777" w:rsidR="00264296" w:rsidRDefault="00264296" w:rsidP="00264296">
      <w:r>
        <w:tab/>
      </w:r>
      <w:r>
        <w:tab/>
        <w:t>});</w:t>
      </w:r>
    </w:p>
    <w:p w14:paraId="523668D4" w14:textId="77777777" w:rsidR="00264296" w:rsidRDefault="00264296" w:rsidP="00264296">
      <w:r>
        <w:lastRenderedPageBreak/>
        <w:tab/>
      </w:r>
      <w:r>
        <w:tab/>
        <w:t>sl_</w:t>
      </w:r>
      <w:proofErr w:type="gramStart"/>
      <w:r>
        <w:t>contentPane.putConstraint(</w:t>
      </w:r>
      <w:proofErr w:type="gramEnd"/>
      <w:r>
        <w:t>SpringLayout.NORTH, btnGuardar, 0, SpringLayout.NORTH, btnVolver);</w:t>
      </w:r>
    </w:p>
    <w:p w14:paraId="0C607758" w14:textId="77777777" w:rsidR="00264296" w:rsidRDefault="00264296" w:rsidP="00264296">
      <w:r>
        <w:tab/>
      </w:r>
      <w:r>
        <w:tab/>
        <w:t>sl_</w:t>
      </w:r>
      <w:proofErr w:type="gramStart"/>
      <w:r>
        <w:t>contentPane.putConstraint(</w:t>
      </w:r>
      <w:proofErr w:type="gramEnd"/>
      <w:r>
        <w:t>SpringLayout.EAST, btnGuardar, -31, SpringLayout.WEST, btnVolver);</w:t>
      </w:r>
    </w:p>
    <w:p w14:paraId="6BCF14C7" w14:textId="77777777" w:rsidR="00264296" w:rsidRDefault="00264296" w:rsidP="00264296">
      <w:r>
        <w:tab/>
      </w:r>
      <w:r>
        <w:tab/>
      </w:r>
      <w:proofErr w:type="gramStart"/>
      <w:r>
        <w:t>contentPane.add(</w:t>
      </w:r>
      <w:proofErr w:type="gramEnd"/>
      <w:r>
        <w:t>btnGuardar);</w:t>
      </w:r>
    </w:p>
    <w:p w14:paraId="025CFDC6" w14:textId="77777777" w:rsidR="00264296" w:rsidRDefault="00264296" w:rsidP="00264296"/>
    <w:p w14:paraId="44804290" w14:textId="77777777" w:rsidR="00264296" w:rsidRDefault="00264296" w:rsidP="00264296">
      <w:r>
        <w:tab/>
        <w:t>}</w:t>
      </w:r>
    </w:p>
    <w:p w14:paraId="04C9DC37" w14:textId="0786598C" w:rsidR="00264296" w:rsidRDefault="00264296" w:rsidP="00264296">
      <w:r>
        <w:t>}</w:t>
      </w:r>
    </w:p>
    <w:p w14:paraId="48260210" w14:textId="76C4BDE0" w:rsidR="00264296" w:rsidRDefault="00264296" w:rsidP="00264296">
      <w:pPr>
        <w:pStyle w:val="Ttulo2"/>
      </w:pPr>
      <w:bookmarkStart w:id="15" w:name="_Toc113265471"/>
      <w:r>
        <w:t>VentanaAdministracion.java</w:t>
      </w:r>
      <w:bookmarkEnd w:id="15"/>
    </w:p>
    <w:p w14:paraId="6CC6618D" w14:textId="77777777" w:rsidR="00264296" w:rsidRDefault="00264296" w:rsidP="00264296">
      <w:proofErr w:type="gramStart"/>
      <w:r>
        <w:t>package</w:t>
      </w:r>
      <w:proofErr w:type="gramEnd"/>
      <w:r>
        <w:t xml:space="preserve"> seminarioProgramacion;</w:t>
      </w:r>
    </w:p>
    <w:p w14:paraId="119960C0" w14:textId="77777777" w:rsidR="00264296" w:rsidRDefault="00264296" w:rsidP="00264296"/>
    <w:p w14:paraId="44216969" w14:textId="77777777" w:rsidR="00264296" w:rsidRDefault="00264296" w:rsidP="00264296">
      <w:proofErr w:type="gramStart"/>
      <w:r>
        <w:t>import</w:t>
      </w:r>
      <w:proofErr w:type="gramEnd"/>
      <w:r>
        <w:t xml:space="preserve"> java.awt.EventQueue;</w:t>
      </w:r>
    </w:p>
    <w:p w14:paraId="50D5BBCF" w14:textId="77777777" w:rsidR="00264296" w:rsidRDefault="00264296" w:rsidP="00264296">
      <w:proofErr w:type="gramStart"/>
      <w:r>
        <w:t>import</w:t>
      </w:r>
      <w:proofErr w:type="gramEnd"/>
      <w:r>
        <w:t xml:space="preserve"> java.awt.event.ActionEvent;</w:t>
      </w:r>
    </w:p>
    <w:p w14:paraId="3292C5CC" w14:textId="77777777" w:rsidR="00264296" w:rsidRDefault="00264296" w:rsidP="00264296">
      <w:proofErr w:type="gramStart"/>
      <w:r>
        <w:t>import</w:t>
      </w:r>
      <w:proofErr w:type="gramEnd"/>
      <w:r>
        <w:t xml:space="preserve"> java.awt.event.ActionListener;</w:t>
      </w:r>
    </w:p>
    <w:p w14:paraId="43BAF588" w14:textId="77777777" w:rsidR="00264296" w:rsidRDefault="00264296" w:rsidP="00264296">
      <w:proofErr w:type="gramStart"/>
      <w:r>
        <w:t>import</w:t>
      </w:r>
      <w:proofErr w:type="gramEnd"/>
      <w:r>
        <w:t xml:space="preserve"> javax.swing.JButton;</w:t>
      </w:r>
    </w:p>
    <w:p w14:paraId="766A34C0" w14:textId="77777777" w:rsidR="00264296" w:rsidRDefault="00264296" w:rsidP="00264296">
      <w:proofErr w:type="gramStart"/>
      <w:r>
        <w:t>import</w:t>
      </w:r>
      <w:proofErr w:type="gramEnd"/>
      <w:r>
        <w:t xml:space="preserve"> javax.swing.JFrame;</w:t>
      </w:r>
    </w:p>
    <w:p w14:paraId="63769B7D" w14:textId="77777777" w:rsidR="00264296" w:rsidRDefault="00264296" w:rsidP="00264296">
      <w:proofErr w:type="gramStart"/>
      <w:r>
        <w:t>import</w:t>
      </w:r>
      <w:proofErr w:type="gramEnd"/>
      <w:r>
        <w:t xml:space="preserve"> javax.swing.JPanel;</w:t>
      </w:r>
    </w:p>
    <w:p w14:paraId="5838006C" w14:textId="77777777" w:rsidR="00264296" w:rsidRDefault="00264296" w:rsidP="00264296">
      <w:proofErr w:type="gramStart"/>
      <w:r>
        <w:t>import</w:t>
      </w:r>
      <w:proofErr w:type="gramEnd"/>
      <w:r>
        <w:t xml:space="preserve"> javax.swing.SpringLayout;</w:t>
      </w:r>
    </w:p>
    <w:p w14:paraId="77750C4B" w14:textId="77777777" w:rsidR="00264296" w:rsidRDefault="00264296" w:rsidP="00264296"/>
    <w:p w14:paraId="60658A03" w14:textId="77777777" w:rsidR="00264296" w:rsidRDefault="00264296" w:rsidP="00264296">
      <w:proofErr w:type="gramStart"/>
      <w:r>
        <w:t>public</w:t>
      </w:r>
      <w:proofErr w:type="gramEnd"/>
      <w:r>
        <w:t xml:space="preserve"> class VentanaAdministracion extends Ventanas {</w:t>
      </w:r>
    </w:p>
    <w:p w14:paraId="326C7D2B" w14:textId="77777777" w:rsidR="00264296" w:rsidRDefault="00264296" w:rsidP="00264296"/>
    <w:p w14:paraId="070A9991" w14:textId="77777777" w:rsidR="00264296" w:rsidRDefault="00264296" w:rsidP="00264296">
      <w:r>
        <w:tab/>
      </w:r>
      <w:proofErr w:type="gramStart"/>
      <w:r>
        <w:t>private</w:t>
      </w:r>
      <w:proofErr w:type="gramEnd"/>
      <w:r>
        <w:t xml:space="preserve"> static final long serialVersionUID = 1L;</w:t>
      </w:r>
    </w:p>
    <w:p w14:paraId="3CB1F2F8" w14:textId="77777777" w:rsidR="00264296" w:rsidRDefault="00264296" w:rsidP="00264296">
      <w:r>
        <w:lastRenderedPageBreak/>
        <w:tab/>
      </w:r>
      <w:proofErr w:type="gramStart"/>
      <w:r>
        <w:t>private</w:t>
      </w:r>
      <w:proofErr w:type="gramEnd"/>
      <w:r>
        <w:t xml:space="preserve"> JPanel contentPane;</w:t>
      </w:r>
    </w:p>
    <w:p w14:paraId="11C2DCC7" w14:textId="77777777" w:rsidR="00264296" w:rsidRDefault="00264296" w:rsidP="00264296"/>
    <w:p w14:paraId="7B9C791C" w14:textId="77777777" w:rsidR="00264296" w:rsidRDefault="00264296" w:rsidP="00264296">
      <w:r>
        <w:tab/>
      </w:r>
      <w:proofErr w:type="gramStart"/>
      <w:r>
        <w:t>public</w:t>
      </w:r>
      <w:proofErr w:type="gramEnd"/>
      <w:r>
        <w:t xml:space="preserve"> VentanaAdministracion(String nombreVentana) {</w:t>
      </w:r>
    </w:p>
    <w:p w14:paraId="3CDF1791" w14:textId="77777777" w:rsidR="00264296" w:rsidRDefault="00264296" w:rsidP="00264296"/>
    <w:p w14:paraId="5597DAD5" w14:textId="77777777" w:rsidR="00264296" w:rsidRDefault="00264296" w:rsidP="00264296">
      <w:r>
        <w:tab/>
      </w:r>
      <w:r>
        <w:tab/>
      </w:r>
      <w:proofErr w:type="gramStart"/>
      <w:r>
        <w:t>super(</w:t>
      </w:r>
      <w:proofErr w:type="gramEnd"/>
      <w:r>
        <w:t>nombreVentana);</w:t>
      </w:r>
    </w:p>
    <w:p w14:paraId="3DB31052" w14:textId="77777777" w:rsidR="00264296" w:rsidRDefault="00264296" w:rsidP="00264296">
      <w:r>
        <w:tab/>
      </w:r>
      <w:r>
        <w:tab/>
      </w:r>
      <w:proofErr w:type="gramStart"/>
      <w:r>
        <w:t>setDefaultCloseOperation(</w:t>
      </w:r>
      <w:proofErr w:type="gramEnd"/>
      <w:r>
        <w:t>JFrame.DISPOSE_ON_CLOSE);</w:t>
      </w:r>
    </w:p>
    <w:p w14:paraId="1985E5B2" w14:textId="77777777" w:rsidR="00264296" w:rsidRDefault="00264296" w:rsidP="00264296">
      <w:r>
        <w:tab/>
      </w:r>
      <w:r>
        <w:tab/>
      </w:r>
      <w:proofErr w:type="gramStart"/>
      <w:r>
        <w:t>contentPane</w:t>
      </w:r>
      <w:proofErr w:type="gramEnd"/>
      <w:r>
        <w:t xml:space="preserve"> = new JPanel();</w:t>
      </w:r>
    </w:p>
    <w:p w14:paraId="40C99137" w14:textId="77777777" w:rsidR="00264296" w:rsidRDefault="00264296" w:rsidP="00264296">
      <w:r>
        <w:tab/>
      </w:r>
      <w:r>
        <w:tab/>
      </w:r>
      <w:proofErr w:type="gramStart"/>
      <w:r>
        <w:t>setContentPane(</w:t>
      </w:r>
      <w:proofErr w:type="gramEnd"/>
      <w:r>
        <w:t>contentPane);</w:t>
      </w:r>
    </w:p>
    <w:p w14:paraId="0FD4C3A0" w14:textId="77777777" w:rsidR="00264296" w:rsidRDefault="00264296" w:rsidP="00264296">
      <w:r>
        <w:tab/>
      </w:r>
      <w:r>
        <w:tab/>
        <w:t xml:space="preserve">SpringLayout sl_contentPane = new </w:t>
      </w:r>
      <w:proofErr w:type="gramStart"/>
      <w:r>
        <w:t>SpringLayout(</w:t>
      </w:r>
      <w:proofErr w:type="gramEnd"/>
      <w:r>
        <w:t>);</w:t>
      </w:r>
    </w:p>
    <w:p w14:paraId="70618007" w14:textId="77777777" w:rsidR="00264296" w:rsidRDefault="00264296" w:rsidP="00264296">
      <w:r>
        <w:tab/>
      </w:r>
      <w:r>
        <w:tab/>
      </w:r>
      <w:proofErr w:type="gramStart"/>
      <w:r>
        <w:t>contentPane.setLayout(</w:t>
      </w:r>
      <w:proofErr w:type="gramEnd"/>
      <w:r>
        <w:t>sl_contentPane);</w:t>
      </w:r>
    </w:p>
    <w:p w14:paraId="67798181" w14:textId="77777777" w:rsidR="00264296" w:rsidRDefault="00264296" w:rsidP="00264296">
      <w:r>
        <w:tab/>
      </w:r>
      <w:r>
        <w:tab/>
      </w:r>
    </w:p>
    <w:p w14:paraId="3B6A2088" w14:textId="77777777" w:rsidR="00264296" w:rsidRDefault="00264296" w:rsidP="00264296">
      <w:r>
        <w:tab/>
      </w:r>
      <w:r>
        <w:tab/>
        <w:t xml:space="preserve">JButton btnEmitirInforme = new </w:t>
      </w:r>
      <w:proofErr w:type="gramStart"/>
      <w:r>
        <w:t>JButton(</w:t>
      </w:r>
      <w:proofErr w:type="gramEnd"/>
      <w:r>
        <w:t>"Emitir informe");</w:t>
      </w:r>
    </w:p>
    <w:p w14:paraId="716EE61B" w14:textId="77777777" w:rsidR="00264296" w:rsidRDefault="00264296" w:rsidP="00264296">
      <w:r>
        <w:tab/>
      </w:r>
      <w:r>
        <w:tab/>
        <w:t>sl_</w:t>
      </w:r>
      <w:proofErr w:type="gramStart"/>
      <w:r>
        <w:t>contentPane.putConstraint(</w:t>
      </w:r>
      <w:proofErr w:type="gramEnd"/>
      <w:r>
        <w:t>SpringLayout.EAST, btnEmitirInforme, 220, SpringLayout.WEST, contentPane);</w:t>
      </w:r>
    </w:p>
    <w:p w14:paraId="467E9ECE" w14:textId="77777777" w:rsidR="00264296" w:rsidRDefault="00264296" w:rsidP="00264296">
      <w:r>
        <w:tab/>
      </w:r>
      <w:r>
        <w:tab/>
      </w:r>
      <w:proofErr w:type="gramStart"/>
      <w:r>
        <w:t>btnEmitirInforme.addActionListener(</w:t>
      </w:r>
      <w:proofErr w:type="gramEnd"/>
      <w:r>
        <w:t>new ActionListener() {</w:t>
      </w:r>
    </w:p>
    <w:p w14:paraId="029F2E90" w14:textId="77777777" w:rsidR="00264296" w:rsidRDefault="00264296" w:rsidP="00264296">
      <w:r>
        <w:tab/>
      </w:r>
      <w:r>
        <w:tab/>
      </w:r>
      <w:r>
        <w:tab/>
      </w:r>
      <w:proofErr w:type="gramStart"/>
      <w:r>
        <w:t>public</w:t>
      </w:r>
      <w:proofErr w:type="gramEnd"/>
      <w:r>
        <w:t xml:space="preserve"> void actionPerformed(ActionEvent e) {</w:t>
      </w:r>
    </w:p>
    <w:p w14:paraId="2FCA091B" w14:textId="77777777" w:rsidR="00264296" w:rsidRDefault="00264296" w:rsidP="00264296">
      <w:r>
        <w:tab/>
      </w:r>
      <w:r>
        <w:tab/>
      </w:r>
      <w:r>
        <w:tab/>
      </w:r>
      <w:r>
        <w:tab/>
      </w:r>
    </w:p>
    <w:p w14:paraId="74CC0C87" w14:textId="77777777" w:rsidR="00264296" w:rsidRDefault="00264296" w:rsidP="00264296">
      <w:r>
        <w:tab/>
      </w:r>
      <w:r>
        <w:tab/>
      </w:r>
      <w:r>
        <w:tab/>
      </w:r>
      <w:r>
        <w:tab/>
      </w:r>
      <w:proofErr w:type="gramStart"/>
      <w:r>
        <w:t>EventQueue.invokeLater(</w:t>
      </w:r>
      <w:proofErr w:type="gramEnd"/>
      <w:r>
        <w:t>new Runnable() {</w:t>
      </w:r>
    </w:p>
    <w:p w14:paraId="53097EF8" w14:textId="77777777" w:rsidR="00264296" w:rsidRDefault="00264296" w:rsidP="00264296">
      <w:r>
        <w:tab/>
      </w:r>
      <w:r>
        <w:tab/>
      </w:r>
      <w:r>
        <w:tab/>
      </w:r>
      <w:r>
        <w:tab/>
      </w:r>
      <w:r>
        <w:tab/>
      </w:r>
      <w:proofErr w:type="gramStart"/>
      <w:r>
        <w:t>public</w:t>
      </w:r>
      <w:proofErr w:type="gramEnd"/>
      <w:r>
        <w:t xml:space="preserve"> void run() {</w:t>
      </w:r>
    </w:p>
    <w:p w14:paraId="2E58C789" w14:textId="77777777" w:rsidR="00264296" w:rsidRDefault="00264296" w:rsidP="00264296">
      <w:r>
        <w:tab/>
      </w:r>
      <w:r>
        <w:tab/>
      </w:r>
      <w:r>
        <w:tab/>
      </w:r>
      <w:r>
        <w:tab/>
      </w:r>
      <w:r>
        <w:tab/>
      </w:r>
      <w:r>
        <w:tab/>
      </w:r>
      <w:proofErr w:type="gramStart"/>
      <w:r>
        <w:t>try</w:t>
      </w:r>
      <w:proofErr w:type="gramEnd"/>
      <w:r>
        <w:t xml:space="preserve"> {</w:t>
      </w:r>
    </w:p>
    <w:p w14:paraId="1EEBABA3" w14:textId="77777777" w:rsidR="00264296" w:rsidRDefault="00264296" w:rsidP="00264296">
      <w:r>
        <w:tab/>
      </w:r>
      <w:r>
        <w:tab/>
      </w:r>
      <w:r>
        <w:tab/>
      </w:r>
      <w:r>
        <w:tab/>
      </w:r>
      <w:r>
        <w:tab/>
      </w:r>
      <w:r>
        <w:tab/>
      </w:r>
      <w:r>
        <w:tab/>
        <w:t xml:space="preserve">VentanaEmitirInforme frame = new </w:t>
      </w:r>
      <w:proofErr w:type="gramStart"/>
      <w:r>
        <w:t>VentanaEmitirInforme(</w:t>
      </w:r>
      <w:proofErr w:type="gramEnd"/>
      <w:r>
        <w:t>"Informe mensual");</w:t>
      </w:r>
    </w:p>
    <w:p w14:paraId="52245006" w14:textId="77777777" w:rsidR="00264296" w:rsidRDefault="00264296" w:rsidP="00264296">
      <w:r>
        <w:lastRenderedPageBreak/>
        <w:tab/>
      </w:r>
      <w:r>
        <w:tab/>
      </w:r>
      <w:r>
        <w:tab/>
      </w:r>
      <w:r>
        <w:tab/>
      </w:r>
      <w:r>
        <w:tab/>
      </w:r>
      <w:r>
        <w:tab/>
      </w:r>
      <w:r>
        <w:tab/>
      </w:r>
      <w:proofErr w:type="gramStart"/>
      <w:r>
        <w:t>frame.setVisible(</w:t>
      </w:r>
      <w:proofErr w:type="gramEnd"/>
      <w:r>
        <w:t>true);</w:t>
      </w:r>
    </w:p>
    <w:p w14:paraId="561EDEC7" w14:textId="77777777" w:rsidR="00264296" w:rsidRDefault="00264296" w:rsidP="00264296">
      <w:r>
        <w:tab/>
      </w:r>
      <w:r>
        <w:tab/>
      </w:r>
      <w:r>
        <w:tab/>
      </w:r>
      <w:r>
        <w:tab/>
      </w:r>
      <w:r>
        <w:tab/>
      </w:r>
      <w:r>
        <w:tab/>
        <w:t xml:space="preserve">} </w:t>
      </w:r>
      <w:proofErr w:type="gramStart"/>
      <w:r>
        <w:t>catch</w:t>
      </w:r>
      <w:proofErr w:type="gramEnd"/>
      <w:r>
        <w:t xml:space="preserve"> (Exception e) {</w:t>
      </w:r>
    </w:p>
    <w:p w14:paraId="79556802" w14:textId="77777777" w:rsidR="00264296" w:rsidRDefault="00264296" w:rsidP="00264296">
      <w:r>
        <w:tab/>
      </w:r>
      <w:r>
        <w:tab/>
      </w:r>
      <w:r>
        <w:tab/>
      </w:r>
      <w:r>
        <w:tab/>
      </w:r>
      <w:r>
        <w:tab/>
      </w:r>
      <w:r>
        <w:tab/>
      </w:r>
      <w:r>
        <w:tab/>
      </w:r>
      <w:proofErr w:type="gramStart"/>
      <w:r>
        <w:t>e.printStackTrace(</w:t>
      </w:r>
      <w:proofErr w:type="gramEnd"/>
      <w:r>
        <w:t>);</w:t>
      </w:r>
    </w:p>
    <w:p w14:paraId="5C840E42" w14:textId="77777777" w:rsidR="00264296" w:rsidRDefault="00264296" w:rsidP="00264296">
      <w:r>
        <w:tab/>
      </w:r>
      <w:r>
        <w:tab/>
      </w:r>
      <w:r>
        <w:tab/>
      </w:r>
      <w:r>
        <w:tab/>
      </w:r>
      <w:r>
        <w:tab/>
      </w:r>
      <w:r>
        <w:tab/>
        <w:t>}</w:t>
      </w:r>
    </w:p>
    <w:p w14:paraId="5123EBCB" w14:textId="77777777" w:rsidR="00264296" w:rsidRDefault="00264296" w:rsidP="00264296">
      <w:r>
        <w:tab/>
      </w:r>
      <w:r>
        <w:tab/>
      </w:r>
      <w:r>
        <w:tab/>
      </w:r>
      <w:r>
        <w:tab/>
      </w:r>
      <w:r>
        <w:tab/>
        <w:t>}</w:t>
      </w:r>
    </w:p>
    <w:p w14:paraId="6A19A136" w14:textId="77777777" w:rsidR="00264296" w:rsidRDefault="00264296" w:rsidP="00264296">
      <w:r>
        <w:tab/>
      </w:r>
      <w:r>
        <w:tab/>
      </w:r>
      <w:r>
        <w:tab/>
      </w:r>
      <w:r>
        <w:tab/>
        <w:t>});</w:t>
      </w:r>
    </w:p>
    <w:p w14:paraId="744A85FB" w14:textId="77777777" w:rsidR="00264296" w:rsidRDefault="00264296" w:rsidP="00264296">
      <w:r>
        <w:tab/>
      </w:r>
      <w:r>
        <w:tab/>
      </w:r>
      <w:r>
        <w:tab/>
        <w:t>}</w:t>
      </w:r>
    </w:p>
    <w:p w14:paraId="6A02E791" w14:textId="77777777" w:rsidR="00264296" w:rsidRDefault="00264296" w:rsidP="00264296">
      <w:r>
        <w:tab/>
      </w:r>
      <w:r>
        <w:tab/>
        <w:t>});</w:t>
      </w:r>
    </w:p>
    <w:p w14:paraId="0C7A8969" w14:textId="77777777" w:rsidR="00264296" w:rsidRDefault="00264296" w:rsidP="00264296">
      <w:r>
        <w:tab/>
      </w:r>
      <w:r>
        <w:tab/>
        <w:t>sl_</w:t>
      </w:r>
      <w:proofErr w:type="gramStart"/>
      <w:r>
        <w:t>contentPane.putConstraint(</w:t>
      </w:r>
      <w:proofErr w:type="gramEnd"/>
      <w:r>
        <w:t>SpringLayout.NORTH, btnEmitirInforme, 50, SpringLayout.NORTH, contentPane);</w:t>
      </w:r>
    </w:p>
    <w:p w14:paraId="53F62B8E" w14:textId="77777777" w:rsidR="00264296" w:rsidRDefault="00264296" w:rsidP="00264296">
      <w:r>
        <w:tab/>
      </w:r>
      <w:r>
        <w:tab/>
        <w:t>sl_</w:t>
      </w:r>
      <w:proofErr w:type="gramStart"/>
      <w:r>
        <w:t>contentPane.putConstraint(</w:t>
      </w:r>
      <w:proofErr w:type="gramEnd"/>
      <w:r>
        <w:t>SpringLayout.WEST, btnEmitirInforme, 30, SpringLayout.WEST, contentPane);</w:t>
      </w:r>
    </w:p>
    <w:p w14:paraId="25F1B915" w14:textId="77777777" w:rsidR="00264296" w:rsidRDefault="00264296" w:rsidP="00264296">
      <w:r>
        <w:tab/>
      </w:r>
      <w:r>
        <w:tab/>
        <w:t>sl_</w:t>
      </w:r>
      <w:proofErr w:type="gramStart"/>
      <w:r>
        <w:t>contentPane.putConstraint(</w:t>
      </w:r>
      <w:proofErr w:type="gramEnd"/>
      <w:r>
        <w:t>SpringLayout.SOUTH, btnEmitirInforme, 110, SpringLayout.NORTH, contentPane);</w:t>
      </w:r>
    </w:p>
    <w:p w14:paraId="455633F2" w14:textId="77777777" w:rsidR="00264296" w:rsidRDefault="00264296" w:rsidP="00264296">
      <w:r>
        <w:tab/>
      </w:r>
      <w:r>
        <w:tab/>
      </w:r>
      <w:proofErr w:type="gramStart"/>
      <w:r>
        <w:t>contentPane.add(</w:t>
      </w:r>
      <w:proofErr w:type="gramEnd"/>
      <w:r>
        <w:t>btnEmitirInforme);</w:t>
      </w:r>
    </w:p>
    <w:p w14:paraId="1713922C" w14:textId="77777777" w:rsidR="00264296" w:rsidRDefault="00264296" w:rsidP="00264296">
      <w:r>
        <w:tab/>
      </w:r>
      <w:r>
        <w:tab/>
      </w:r>
      <w:r>
        <w:tab/>
      </w:r>
      <w:r>
        <w:tab/>
      </w:r>
      <w:r>
        <w:tab/>
      </w:r>
      <w:r>
        <w:tab/>
      </w:r>
    </w:p>
    <w:p w14:paraId="64DB71DB" w14:textId="77777777" w:rsidR="00264296" w:rsidRDefault="00264296" w:rsidP="00264296">
      <w:r>
        <w:tab/>
      </w:r>
      <w:r>
        <w:tab/>
        <w:t xml:space="preserve">JButton btnGestionarLiquidaciones = new </w:t>
      </w:r>
      <w:proofErr w:type="gramStart"/>
      <w:r>
        <w:t>JButton(</w:t>
      </w:r>
      <w:proofErr w:type="gramEnd"/>
      <w:r>
        <w:t>"Gestionar liquidaciones");</w:t>
      </w:r>
    </w:p>
    <w:p w14:paraId="51ABD086" w14:textId="77777777" w:rsidR="00264296" w:rsidRDefault="00264296" w:rsidP="00264296">
      <w:r>
        <w:tab/>
      </w:r>
      <w:r>
        <w:tab/>
        <w:t>sl_</w:t>
      </w:r>
      <w:proofErr w:type="gramStart"/>
      <w:r>
        <w:t>contentPane.putConstraint(</w:t>
      </w:r>
      <w:proofErr w:type="gramEnd"/>
      <w:r>
        <w:t>SpringLayout.NORTH, btnGestionarLiquidaciones, 48, SpringLayout.SOUTH, btnEmitirInforme);</w:t>
      </w:r>
    </w:p>
    <w:p w14:paraId="476B8915" w14:textId="77777777" w:rsidR="00264296" w:rsidRDefault="00264296" w:rsidP="00264296">
      <w:r>
        <w:tab/>
      </w:r>
      <w:r>
        <w:tab/>
        <w:t>sl_</w:t>
      </w:r>
      <w:proofErr w:type="gramStart"/>
      <w:r>
        <w:t>contentPane.putConstraint(</w:t>
      </w:r>
      <w:proofErr w:type="gramEnd"/>
      <w:r>
        <w:t>SpringLayout.WEST, btnGestionarLiquidaciones, 30, SpringLayout.WEST, contentPane);</w:t>
      </w:r>
    </w:p>
    <w:p w14:paraId="0376D3C2" w14:textId="77777777" w:rsidR="00264296" w:rsidRDefault="00264296" w:rsidP="00264296">
      <w:r>
        <w:tab/>
      </w:r>
      <w:r>
        <w:tab/>
        <w:t>sl_</w:t>
      </w:r>
      <w:proofErr w:type="gramStart"/>
      <w:r>
        <w:t>contentPane.putConstraint(</w:t>
      </w:r>
      <w:proofErr w:type="gramEnd"/>
      <w:r>
        <w:t>SpringLayout.SOUTH, btnGestionarLiquidaciones, -243, SpringLayout.SOUTH, contentPane);</w:t>
      </w:r>
    </w:p>
    <w:p w14:paraId="00A666E3" w14:textId="77777777" w:rsidR="00264296" w:rsidRDefault="00264296" w:rsidP="00264296">
      <w:r>
        <w:lastRenderedPageBreak/>
        <w:tab/>
      </w:r>
      <w:r>
        <w:tab/>
        <w:t>sl_</w:t>
      </w:r>
      <w:proofErr w:type="gramStart"/>
      <w:r>
        <w:t>contentPane.putConstraint(</w:t>
      </w:r>
      <w:proofErr w:type="gramEnd"/>
      <w:r>
        <w:t>SpringLayout.EAST, btnGestionarLiquidaciones, 0, SpringLayout.EAST, btnEmitirInforme);</w:t>
      </w:r>
    </w:p>
    <w:p w14:paraId="0AC5C8CB" w14:textId="77777777" w:rsidR="00264296" w:rsidRDefault="00264296" w:rsidP="00264296">
      <w:r>
        <w:tab/>
      </w:r>
      <w:r>
        <w:tab/>
      </w:r>
      <w:proofErr w:type="gramStart"/>
      <w:r>
        <w:t>btnGestionarLiquidaciones.addActionListener(</w:t>
      </w:r>
      <w:proofErr w:type="gramEnd"/>
      <w:r>
        <w:t>new ActionListener() {</w:t>
      </w:r>
    </w:p>
    <w:p w14:paraId="60B4BB4F" w14:textId="77777777" w:rsidR="00264296" w:rsidRDefault="00264296" w:rsidP="00264296">
      <w:r>
        <w:tab/>
      </w:r>
      <w:r>
        <w:tab/>
      </w:r>
      <w:r>
        <w:tab/>
      </w:r>
      <w:proofErr w:type="gramStart"/>
      <w:r>
        <w:t>public</w:t>
      </w:r>
      <w:proofErr w:type="gramEnd"/>
      <w:r>
        <w:t xml:space="preserve"> void actionPerformed(ActionEvent e) {</w:t>
      </w:r>
    </w:p>
    <w:p w14:paraId="1082A772" w14:textId="77777777" w:rsidR="00264296" w:rsidRDefault="00264296" w:rsidP="00264296">
      <w:r>
        <w:tab/>
      </w:r>
      <w:r>
        <w:tab/>
      </w:r>
      <w:r>
        <w:tab/>
      </w:r>
      <w:r>
        <w:tab/>
      </w:r>
    </w:p>
    <w:p w14:paraId="7F5E8532" w14:textId="77777777" w:rsidR="00264296" w:rsidRDefault="00264296" w:rsidP="00264296">
      <w:r>
        <w:tab/>
      </w:r>
      <w:r>
        <w:tab/>
      </w:r>
      <w:r>
        <w:tab/>
      </w:r>
      <w:r>
        <w:tab/>
      </w:r>
    </w:p>
    <w:p w14:paraId="6828C5A0" w14:textId="77777777" w:rsidR="00264296" w:rsidRDefault="00264296" w:rsidP="00264296">
      <w:r>
        <w:tab/>
      </w:r>
      <w:r>
        <w:tab/>
      </w:r>
      <w:r>
        <w:tab/>
      </w:r>
      <w:r>
        <w:tab/>
      </w:r>
    </w:p>
    <w:p w14:paraId="7F326BB4" w14:textId="77777777" w:rsidR="00264296" w:rsidRDefault="00264296" w:rsidP="00264296">
      <w:r>
        <w:tab/>
      </w:r>
      <w:r>
        <w:tab/>
      </w:r>
      <w:r>
        <w:tab/>
        <w:t>}</w:t>
      </w:r>
    </w:p>
    <w:p w14:paraId="4C5ADDC3" w14:textId="77777777" w:rsidR="00264296" w:rsidRDefault="00264296" w:rsidP="00264296">
      <w:r>
        <w:tab/>
      </w:r>
      <w:r>
        <w:tab/>
        <w:t>});</w:t>
      </w:r>
    </w:p>
    <w:p w14:paraId="54FA67F7" w14:textId="77777777" w:rsidR="00264296" w:rsidRDefault="00264296" w:rsidP="00264296">
      <w:r>
        <w:tab/>
      </w:r>
      <w:r>
        <w:tab/>
      </w:r>
      <w:proofErr w:type="gramStart"/>
      <w:r>
        <w:t>contentPane.add(</w:t>
      </w:r>
      <w:proofErr w:type="gramEnd"/>
      <w:r>
        <w:t>btnGestionarLiquidaciones);</w:t>
      </w:r>
    </w:p>
    <w:p w14:paraId="25735EAD" w14:textId="77777777" w:rsidR="00264296" w:rsidRDefault="00264296" w:rsidP="00264296">
      <w:r>
        <w:tab/>
      </w:r>
      <w:r>
        <w:tab/>
      </w:r>
    </w:p>
    <w:p w14:paraId="5603D48F" w14:textId="77777777" w:rsidR="00264296" w:rsidRDefault="00264296" w:rsidP="00264296">
      <w:r>
        <w:tab/>
      </w:r>
      <w:r>
        <w:tab/>
        <w:t xml:space="preserve">JButton btnVolver = new </w:t>
      </w:r>
      <w:proofErr w:type="gramStart"/>
      <w:r>
        <w:t>JButton(</w:t>
      </w:r>
      <w:proofErr w:type="gramEnd"/>
      <w:r>
        <w:t>"Volver");</w:t>
      </w:r>
    </w:p>
    <w:p w14:paraId="6BFE5740" w14:textId="77777777" w:rsidR="00264296" w:rsidRDefault="00264296" w:rsidP="00264296">
      <w:r>
        <w:tab/>
      </w:r>
      <w:r>
        <w:tab/>
      </w:r>
      <w:proofErr w:type="gramStart"/>
      <w:r>
        <w:t>btnVolver.addActionListener(</w:t>
      </w:r>
      <w:proofErr w:type="gramEnd"/>
      <w:r>
        <w:t>new ActionListener() {</w:t>
      </w:r>
    </w:p>
    <w:p w14:paraId="17662245" w14:textId="77777777" w:rsidR="00264296" w:rsidRDefault="00264296" w:rsidP="00264296">
      <w:r>
        <w:tab/>
      </w:r>
      <w:r>
        <w:tab/>
      </w:r>
      <w:r>
        <w:tab/>
      </w:r>
      <w:proofErr w:type="gramStart"/>
      <w:r>
        <w:t>public</w:t>
      </w:r>
      <w:proofErr w:type="gramEnd"/>
      <w:r>
        <w:t xml:space="preserve"> void actionPerformed(ActionEvent e) {</w:t>
      </w:r>
    </w:p>
    <w:p w14:paraId="443D79D2" w14:textId="77777777" w:rsidR="00264296" w:rsidRDefault="00264296" w:rsidP="00264296">
      <w:r>
        <w:tab/>
      </w:r>
      <w:r>
        <w:tab/>
      </w:r>
      <w:r>
        <w:tab/>
      </w:r>
      <w:r>
        <w:tab/>
      </w:r>
    </w:p>
    <w:p w14:paraId="05775571" w14:textId="77777777" w:rsidR="00264296" w:rsidRDefault="00264296" w:rsidP="00264296">
      <w:r>
        <w:tab/>
      </w:r>
      <w:r>
        <w:tab/>
      </w:r>
      <w:r>
        <w:tab/>
      </w:r>
      <w:r>
        <w:tab/>
      </w:r>
      <w:proofErr w:type="gramStart"/>
      <w:r>
        <w:t>dispose</w:t>
      </w:r>
      <w:proofErr w:type="gramEnd"/>
      <w:r>
        <w:t>();</w:t>
      </w:r>
    </w:p>
    <w:p w14:paraId="4E1595F5" w14:textId="77777777" w:rsidR="00264296" w:rsidRDefault="00264296" w:rsidP="00264296">
      <w:r>
        <w:tab/>
      </w:r>
      <w:r>
        <w:tab/>
      </w:r>
      <w:r>
        <w:tab/>
        <w:t>}</w:t>
      </w:r>
    </w:p>
    <w:p w14:paraId="2D26C3E7" w14:textId="77777777" w:rsidR="00264296" w:rsidRDefault="00264296" w:rsidP="00264296">
      <w:r>
        <w:tab/>
      </w:r>
      <w:r>
        <w:tab/>
        <w:t>});</w:t>
      </w:r>
    </w:p>
    <w:p w14:paraId="43363DF9" w14:textId="77777777" w:rsidR="00264296" w:rsidRDefault="00264296" w:rsidP="00264296">
      <w:r>
        <w:tab/>
      </w:r>
      <w:r>
        <w:tab/>
        <w:t>sl_</w:t>
      </w:r>
      <w:proofErr w:type="gramStart"/>
      <w:r>
        <w:t>contentPane.putConstraint(</w:t>
      </w:r>
      <w:proofErr w:type="gramEnd"/>
      <w:r>
        <w:t>SpringLayout.SOUTH, btnVolver, -22, SpringLayout.SOUTH, contentPane);</w:t>
      </w:r>
    </w:p>
    <w:p w14:paraId="12F4571F" w14:textId="77777777" w:rsidR="00264296" w:rsidRDefault="00264296" w:rsidP="00264296">
      <w:r>
        <w:tab/>
      </w:r>
      <w:r>
        <w:tab/>
        <w:t>sl_</w:t>
      </w:r>
      <w:proofErr w:type="gramStart"/>
      <w:r>
        <w:t>contentPane.putConstraint(</w:t>
      </w:r>
      <w:proofErr w:type="gramEnd"/>
      <w:r>
        <w:t>SpringLayout.EAST, btnVolver, -22, SpringLayout.EAST, contentPane);</w:t>
      </w:r>
    </w:p>
    <w:p w14:paraId="42BEF5B0" w14:textId="77777777" w:rsidR="00264296" w:rsidRDefault="00264296" w:rsidP="00264296">
      <w:r>
        <w:tab/>
      </w:r>
      <w:r>
        <w:tab/>
      </w:r>
      <w:proofErr w:type="gramStart"/>
      <w:r>
        <w:t>contentPane.add(</w:t>
      </w:r>
      <w:proofErr w:type="gramEnd"/>
      <w:r>
        <w:t>btnVolver);</w:t>
      </w:r>
    </w:p>
    <w:p w14:paraId="32E427F8" w14:textId="77777777" w:rsidR="00264296" w:rsidRDefault="00264296" w:rsidP="00264296">
      <w:r>
        <w:lastRenderedPageBreak/>
        <w:tab/>
        <w:t>}</w:t>
      </w:r>
    </w:p>
    <w:p w14:paraId="318C8485" w14:textId="75DE366C" w:rsidR="00264296" w:rsidRDefault="00264296" w:rsidP="00264296">
      <w:r>
        <w:t>}</w:t>
      </w:r>
    </w:p>
    <w:p w14:paraId="68DACB90" w14:textId="42EA34D3" w:rsidR="00264296" w:rsidRDefault="00264296" w:rsidP="00264296">
      <w:pPr>
        <w:pStyle w:val="Ttulo2"/>
      </w:pPr>
      <w:bookmarkStart w:id="16" w:name="_Toc113265472"/>
      <w:r>
        <w:t>VentanaEmitirInforme.java</w:t>
      </w:r>
      <w:bookmarkEnd w:id="16"/>
    </w:p>
    <w:p w14:paraId="747C9FA3" w14:textId="77777777" w:rsidR="00264296" w:rsidRDefault="00264296" w:rsidP="00264296">
      <w:proofErr w:type="gramStart"/>
      <w:r>
        <w:t>package</w:t>
      </w:r>
      <w:proofErr w:type="gramEnd"/>
      <w:r>
        <w:t xml:space="preserve"> seminarioProgramacion;</w:t>
      </w:r>
    </w:p>
    <w:p w14:paraId="6C052E9E" w14:textId="77777777" w:rsidR="00264296" w:rsidRDefault="00264296" w:rsidP="00264296"/>
    <w:p w14:paraId="1DDA4DB9" w14:textId="77777777" w:rsidR="00264296" w:rsidRDefault="00264296" w:rsidP="00264296">
      <w:proofErr w:type="gramStart"/>
      <w:r>
        <w:t>import</w:t>
      </w:r>
      <w:proofErr w:type="gramEnd"/>
      <w:r>
        <w:t xml:space="preserve"> java.awt.event.ActionEvent;</w:t>
      </w:r>
    </w:p>
    <w:p w14:paraId="5AE48274" w14:textId="77777777" w:rsidR="00264296" w:rsidRDefault="00264296" w:rsidP="00264296">
      <w:proofErr w:type="gramStart"/>
      <w:r>
        <w:t>import</w:t>
      </w:r>
      <w:proofErr w:type="gramEnd"/>
      <w:r>
        <w:t xml:space="preserve"> java.awt.event.ActionListener;</w:t>
      </w:r>
    </w:p>
    <w:p w14:paraId="0B6D8A97" w14:textId="77777777" w:rsidR="00264296" w:rsidRDefault="00264296" w:rsidP="00264296"/>
    <w:p w14:paraId="046A6C4B" w14:textId="77777777" w:rsidR="00264296" w:rsidRDefault="00264296" w:rsidP="00264296">
      <w:proofErr w:type="gramStart"/>
      <w:r>
        <w:t>import</w:t>
      </w:r>
      <w:proofErr w:type="gramEnd"/>
      <w:r>
        <w:t xml:space="preserve"> javax.swing.JButton;</w:t>
      </w:r>
    </w:p>
    <w:p w14:paraId="01C93DE2" w14:textId="77777777" w:rsidR="00264296" w:rsidRDefault="00264296" w:rsidP="00264296">
      <w:proofErr w:type="gramStart"/>
      <w:r>
        <w:t>import</w:t>
      </w:r>
      <w:proofErr w:type="gramEnd"/>
      <w:r>
        <w:t xml:space="preserve"> javax.swing.JFrame;</w:t>
      </w:r>
    </w:p>
    <w:p w14:paraId="2057C944" w14:textId="77777777" w:rsidR="00264296" w:rsidRDefault="00264296" w:rsidP="00264296">
      <w:proofErr w:type="gramStart"/>
      <w:r>
        <w:t>import</w:t>
      </w:r>
      <w:proofErr w:type="gramEnd"/>
      <w:r>
        <w:t xml:space="preserve"> javax.swing.JPanel;</w:t>
      </w:r>
    </w:p>
    <w:p w14:paraId="62D0F817" w14:textId="77777777" w:rsidR="00264296" w:rsidRDefault="00264296" w:rsidP="00264296">
      <w:proofErr w:type="gramStart"/>
      <w:r>
        <w:t>import</w:t>
      </w:r>
      <w:proofErr w:type="gramEnd"/>
      <w:r>
        <w:t xml:space="preserve"> javax.swing.JScrollPane;</w:t>
      </w:r>
    </w:p>
    <w:p w14:paraId="05CA78A7" w14:textId="77777777" w:rsidR="00264296" w:rsidRDefault="00264296" w:rsidP="00264296">
      <w:proofErr w:type="gramStart"/>
      <w:r>
        <w:t>import</w:t>
      </w:r>
      <w:proofErr w:type="gramEnd"/>
      <w:r>
        <w:t xml:space="preserve"> javax.swing.JTable;</w:t>
      </w:r>
    </w:p>
    <w:p w14:paraId="43836088" w14:textId="77777777" w:rsidR="00264296" w:rsidRDefault="00264296" w:rsidP="00264296">
      <w:proofErr w:type="gramStart"/>
      <w:r>
        <w:t>import</w:t>
      </w:r>
      <w:proofErr w:type="gramEnd"/>
      <w:r>
        <w:t xml:space="preserve"> javax.swing.SpringLayout;</w:t>
      </w:r>
    </w:p>
    <w:p w14:paraId="221B0E49" w14:textId="77777777" w:rsidR="00264296" w:rsidRDefault="00264296" w:rsidP="00264296">
      <w:proofErr w:type="gramStart"/>
      <w:r>
        <w:t>import</w:t>
      </w:r>
      <w:proofErr w:type="gramEnd"/>
      <w:r>
        <w:t xml:space="preserve"> javax.swing.table.DefaultTableModel;</w:t>
      </w:r>
    </w:p>
    <w:p w14:paraId="02FFC7F0" w14:textId="77777777" w:rsidR="00264296" w:rsidRDefault="00264296" w:rsidP="00264296"/>
    <w:p w14:paraId="29A5E541" w14:textId="77777777" w:rsidR="00264296" w:rsidRDefault="00264296" w:rsidP="00264296">
      <w:proofErr w:type="gramStart"/>
      <w:r>
        <w:t>public</w:t>
      </w:r>
      <w:proofErr w:type="gramEnd"/>
      <w:r>
        <w:t xml:space="preserve"> class VentanaEmitirInforme extends Ventanas {</w:t>
      </w:r>
    </w:p>
    <w:p w14:paraId="5C58C8C1" w14:textId="77777777" w:rsidR="00264296" w:rsidRDefault="00264296" w:rsidP="00264296"/>
    <w:p w14:paraId="551A724C" w14:textId="77777777" w:rsidR="00264296" w:rsidRDefault="00264296" w:rsidP="00264296">
      <w:r>
        <w:tab/>
      </w:r>
      <w:proofErr w:type="gramStart"/>
      <w:r>
        <w:t>private</w:t>
      </w:r>
      <w:proofErr w:type="gramEnd"/>
      <w:r>
        <w:t xml:space="preserve"> static final long serialVersionUID = 1L;</w:t>
      </w:r>
    </w:p>
    <w:p w14:paraId="729FB3CF" w14:textId="77777777" w:rsidR="00264296" w:rsidRDefault="00264296" w:rsidP="00264296">
      <w:r>
        <w:tab/>
      </w:r>
      <w:proofErr w:type="gramStart"/>
      <w:r>
        <w:t>private</w:t>
      </w:r>
      <w:proofErr w:type="gramEnd"/>
      <w:r>
        <w:t xml:space="preserve"> JPanel contentPane;</w:t>
      </w:r>
    </w:p>
    <w:p w14:paraId="73C2031C" w14:textId="77777777" w:rsidR="00264296" w:rsidRDefault="00264296" w:rsidP="00264296">
      <w:r>
        <w:tab/>
      </w:r>
      <w:proofErr w:type="gramStart"/>
      <w:r>
        <w:t>private</w:t>
      </w:r>
      <w:proofErr w:type="gramEnd"/>
      <w:r>
        <w:t xml:space="preserve"> JScrollPane scrollTabla;</w:t>
      </w:r>
    </w:p>
    <w:p w14:paraId="74FE2D33" w14:textId="77777777" w:rsidR="00264296" w:rsidRDefault="00264296" w:rsidP="00264296">
      <w:r>
        <w:tab/>
      </w:r>
      <w:proofErr w:type="gramStart"/>
      <w:r>
        <w:t>private</w:t>
      </w:r>
      <w:proofErr w:type="gramEnd"/>
      <w:r>
        <w:t xml:space="preserve"> JTable trabajos;</w:t>
      </w:r>
    </w:p>
    <w:p w14:paraId="5618EA3F" w14:textId="77777777" w:rsidR="00264296" w:rsidRDefault="00264296" w:rsidP="00264296"/>
    <w:p w14:paraId="14DF624F" w14:textId="77777777" w:rsidR="00264296" w:rsidRDefault="00264296" w:rsidP="00264296">
      <w:r>
        <w:tab/>
      </w:r>
      <w:proofErr w:type="gramStart"/>
      <w:r>
        <w:t>public</w:t>
      </w:r>
      <w:proofErr w:type="gramEnd"/>
      <w:r>
        <w:t xml:space="preserve"> VentanaEmitirInforme(String nombreVentana) {</w:t>
      </w:r>
    </w:p>
    <w:p w14:paraId="58CB27FF" w14:textId="77777777" w:rsidR="00264296" w:rsidRDefault="00264296" w:rsidP="00264296">
      <w:r>
        <w:tab/>
      </w:r>
      <w:r>
        <w:tab/>
      </w:r>
    </w:p>
    <w:p w14:paraId="04CA3D6E" w14:textId="77777777" w:rsidR="00264296" w:rsidRDefault="00264296" w:rsidP="00264296">
      <w:r>
        <w:tab/>
      </w:r>
      <w:r>
        <w:tab/>
      </w:r>
      <w:proofErr w:type="gramStart"/>
      <w:r>
        <w:t>super(</w:t>
      </w:r>
      <w:proofErr w:type="gramEnd"/>
      <w:r>
        <w:t>nombreVentana);</w:t>
      </w:r>
    </w:p>
    <w:p w14:paraId="5DA345A1" w14:textId="77777777" w:rsidR="00264296" w:rsidRDefault="00264296" w:rsidP="00264296">
      <w:r>
        <w:tab/>
      </w:r>
      <w:r>
        <w:tab/>
      </w:r>
      <w:proofErr w:type="gramStart"/>
      <w:r>
        <w:t>setDefaultCloseOperation(</w:t>
      </w:r>
      <w:proofErr w:type="gramEnd"/>
      <w:r>
        <w:t>JFrame.DISPOSE_ON_CLOSE);</w:t>
      </w:r>
    </w:p>
    <w:p w14:paraId="5BB312D2" w14:textId="77777777" w:rsidR="00264296" w:rsidRDefault="00264296" w:rsidP="00264296">
      <w:r>
        <w:tab/>
      </w:r>
      <w:r>
        <w:tab/>
      </w:r>
      <w:proofErr w:type="gramStart"/>
      <w:r>
        <w:t>contentPane</w:t>
      </w:r>
      <w:proofErr w:type="gramEnd"/>
      <w:r>
        <w:t xml:space="preserve"> = new JPanel();</w:t>
      </w:r>
    </w:p>
    <w:p w14:paraId="7FE5DA40" w14:textId="77777777" w:rsidR="00264296" w:rsidRDefault="00264296" w:rsidP="00264296">
      <w:r>
        <w:tab/>
      </w:r>
      <w:r>
        <w:tab/>
      </w:r>
      <w:proofErr w:type="gramStart"/>
      <w:r>
        <w:t>setContentPane(</w:t>
      </w:r>
      <w:proofErr w:type="gramEnd"/>
      <w:r>
        <w:t>contentPane);</w:t>
      </w:r>
    </w:p>
    <w:p w14:paraId="2FF2D2E5" w14:textId="77777777" w:rsidR="00264296" w:rsidRDefault="00264296" w:rsidP="00264296">
      <w:r>
        <w:tab/>
      </w:r>
      <w:r>
        <w:tab/>
        <w:t xml:space="preserve">SpringLayout sl_contentPane = new </w:t>
      </w:r>
      <w:proofErr w:type="gramStart"/>
      <w:r>
        <w:t>SpringLayout(</w:t>
      </w:r>
      <w:proofErr w:type="gramEnd"/>
      <w:r>
        <w:t>);</w:t>
      </w:r>
    </w:p>
    <w:p w14:paraId="11916898" w14:textId="77777777" w:rsidR="00264296" w:rsidRDefault="00264296" w:rsidP="00264296">
      <w:r>
        <w:tab/>
      </w:r>
      <w:r>
        <w:tab/>
      </w:r>
      <w:proofErr w:type="gramStart"/>
      <w:r>
        <w:t>contentPane.setLayout(</w:t>
      </w:r>
      <w:proofErr w:type="gramEnd"/>
      <w:r>
        <w:t>sl_contentPane);</w:t>
      </w:r>
    </w:p>
    <w:p w14:paraId="12665B0D" w14:textId="77777777" w:rsidR="00264296" w:rsidRDefault="00264296" w:rsidP="00264296">
      <w:r>
        <w:tab/>
      </w:r>
      <w:r>
        <w:tab/>
      </w:r>
    </w:p>
    <w:p w14:paraId="7BBFAE4D" w14:textId="77777777" w:rsidR="00264296" w:rsidRDefault="00264296" w:rsidP="00264296">
      <w:r>
        <w:tab/>
      </w:r>
      <w:r>
        <w:tab/>
      </w:r>
      <w:proofErr w:type="gramStart"/>
      <w:r>
        <w:t>scrollTabla</w:t>
      </w:r>
      <w:proofErr w:type="gramEnd"/>
      <w:r>
        <w:t xml:space="preserve"> = new JScrollPane();</w:t>
      </w:r>
    </w:p>
    <w:p w14:paraId="038EC31A" w14:textId="77777777" w:rsidR="00264296" w:rsidRDefault="00264296" w:rsidP="00264296">
      <w:r>
        <w:tab/>
      </w:r>
      <w:r>
        <w:tab/>
        <w:t>sl_</w:t>
      </w:r>
      <w:proofErr w:type="gramStart"/>
      <w:r>
        <w:t>contentPane.putConstraint(</w:t>
      </w:r>
      <w:proofErr w:type="gramEnd"/>
      <w:r>
        <w:t>SpringLayout.NORTH, scrollTabla, 29, SpringLayout.NORTH, contentPane);</w:t>
      </w:r>
    </w:p>
    <w:p w14:paraId="16DF6B21" w14:textId="77777777" w:rsidR="00264296" w:rsidRDefault="00264296" w:rsidP="00264296">
      <w:r>
        <w:tab/>
      </w:r>
      <w:r>
        <w:tab/>
        <w:t>sl_</w:t>
      </w:r>
      <w:proofErr w:type="gramStart"/>
      <w:r>
        <w:t>contentPane.putConstraint(</w:t>
      </w:r>
      <w:proofErr w:type="gramEnd"/>
      <w:r>
        <w:t>SpringLayout.WEST, scrollTabla, 10, SpringLayout.WEST, contentPane);</w:t>
      </w:r>
    </w:p>
    <w:p w14:paraId="141D8AB0" w14:textId="77777777" w:rsidR="00264296" w:rsidRDefault="00264296" w:rsidP="00264296">
      <w:r>
        <w:tab/>
      </w:r>
      <w:r>
        <w:tab/>
        <w:t>sl_</w:t>
      </w:r>
      <w:proofErr w:type="gramStart"/>
      <w:r>
        <w:t>contentPane.putConstraint(</w:t>
      </w:r>
      <w:proofErr w:type="gramEnd"/>
      <w:r>
        <w:t>SpringLayout.SOUTH, scrollTabla, -100, SpringLayout.SOUTH, contentPane);</w:t>
      </w:r>
    </w:p>
    <w:p w14:paraId="4C5E302B" w14:textId="77777777" w:rsidR="00264296" w:rsidRDefault="00264296" w:rsidP="00264296">
      <w:r>
        <w:tab/>
      </w:r>
      <w:r>
        <w:tab/>
      </w:r>
      <w:proofErr w:type="gramStart"/>
      <w:r>
        <w:t>contentPane.add(</w:t>
      </w:r>
      <w:proofErr w:type="gramEnd"/>
      <w:r>
        <w:t>scrollTabla);</w:t>
      </w:r>
    </w:p>
    <w:p w14:paraId="546ABE3B" w14:textId="77777777" w:rsidR="00264296" w:rsidRDefault="00264296" w:rsidP="00264296">
      <w:r>
        <w:tab/>
      </w:r>
      <w:r>
        <w:tab/>
      </w:r>
      <w:proofErr w:type="gramStart"/>
      <w:r>
        <w:t>trabajos</w:t>
      </w:r>
      <w:proofErr w:type="gramEnd"/>
      <w:r>
        <w:t xml:space="preserve"> = new JTable();</w:t>
      </w:r>
    </w:p>
    <w:p w14:paraId="1E10CAC2" w14:textId="77777777" w:rsidR="00264296" w:rsidRDefault="00264296" w:rsidP="00264296">
      <w:r>
        <w:tab/>
      </w:r>
      <w:r>
        <w:tab/>
      </w:r>
      <w:proofErr w:type="gramStart"/>
      <w:r>
        <w:t>trabajos.setModel(</w:t>
      </w:r>
      <w:proofErr w:type="gramEnd"/>
      <w:r>
        <w:t>new DefaultTableModel(</w:t>
      </w:r>
    </w:p>
    <w:p w14:paraId="053F287B" w14:textId="77777777" w:rsidR="00264296" w:rsidRDefault="00264296" w:rsidP="00264296">
      <w:r>
        <w:tab/>
      </w:r>
      <w:r>
        <w:tab/>
      </w:r>
      <w:r>
        <w:tab/>
      </w:r>
      <w:proofErr w:type="gramStart"/>
      <w:r>
        <w:t>new</w:t>
      </w:r>
      <w:proofErr w:type="gramEnd"/>
      <w:r>
        <w:t xml:space="preserve"> Object[][] {</w:t>
      </w:r>
    </w:p>
    <w:p w14:paraId="6300AC68" w14:textId="77777777" w:rsidR="00264296" w:rsidRDefault="00264296" w:rsidP="00264296">
      <w:r>
        <w:tab/>
      </w:r>
      <w:r>
        <w:tab/>
      </w:r>
      <w:r>
        <w:tab/>
      </w:r>
      <w:r>
        <w:tab/>
      </w:r>
    </w:p>
    <w:p w14:paraId="2BE2F4B0" w14:textId="77777777" w:rsidR="00264296" w:rsidRDefault="00264296" w:rsidP="00264296">
      <w:r>
        <w:tab/>
      </w:r>
      <w:r>
        <w:tab/>
      </w:r>
      <w:r>
        <w:tab/>
      </w:r>
      <w:r>
        <w:tab/>
        <w:t>{</w:t>
      </w:r>
      <w:proofErr w:type="gramStart"/>
      <w:r>
        <w:t>null</w:t>
      </w:r>
      <w:proofErr w:type="gramEnd"/>
      <w:r>
        <w:t>, null, null},</w:t>
      </w:r>
    </w:p>
    <w:p w14:paraId="3CD1D4C9" w14:textId="77777777" w:rsidR="00264296" w:rsidRDefault="00264296" w:rsidP="00264296">
      <w:r>
        <w:lastRenderedPageBreak/>
        <w:tab/>
      </w:r>
      <w:r>
        <w:tab/>
      </w:r>
      <w:r>
        <w:tab/>
        <w:t>},</w:t>
      </w:r>
    </w:p>
    <w:p w14:paraId="58DCFC7C" w14:textId="77777777" w:rsidR="00264296" w:rsidRDefault="00264296" w:rsidP="00264296">
      <w:r>
        <w:tab/>
      </w:r>
      <w:r>
        <w:tab/>
      </w:r>
      <w:r>
        <w:tab/>
      </w:r>
      <w:proofErr w:type="gramStart"/>
      <w:r>
        <w:t>new</w:t>
      </w:r>
      <w:proofErr w:type="gramEnd"/>
      <w:r>
        <w:t xml:space="preserve"> String[] {</w:t>
      </w:r>
    </w:p>
    <w:p w14:paraId="30CEF63E" w14:textId="77777777" w:rsidR="00264296" w:rsidRDefault="00264296" w:rsidP="00264296">
      <w:r>
        <w:tab/>
      </w:r>
      <w:r>
        <w:tab/>
      </w:r>
      <w:r>
        <w:tab/>
      </w:r>
      <w:r>
        <w:tab/>
        <w:t xml:space="preserve">"Cia. </w:t>
      </w:r>
      <w:proofErr w:type="gramStart"/>
      <w:r>
        <w:t>aseguradora</w:t>
      </w:r>
      <w:proofErr w:type="gramEnd"/>
      <w:r>
        <w:t>", "Cantidad de trabajos", "Monto"</w:t>
      </w:r>
    </w:p>
    <w:p w14:paraId="0EC97029" w14:textId="77777777" w:rsidR="00264296" w:rsidRDefault="00264296" w:rsidP="00264296">
      <w:r>
        <w:tab/>
      </w:r>
      <w:r>
        <w:tab/>
      </w:r>
      <w:r>
        <w:tab/>
        <w:t>}</w:t>
      </w:r>
    </w:p>
    <w:p w14:paraId="60E07AE2" w14:textId="77777777" w:rsidR="00264296" w:rsidRDefault="00264296" w:rsidP="00264296">
      <w:r>
        <w:tab/>
      </w:r>
      <w:r>
        <w:tab/>
        <w:t>));</w:t>
      </w:r>
    </w:p>
    <w:p w14:paraId="1ED70D77" w14:textId="77777777" w:rsidR="00264296" w:rsidRDefault="00264296" w:rsidP="00264296">
      <w:r>
        <w:tab/>
      </w:r>
      <w:r>
        <w:tab/>
      </w:r>
      <w:proofErr w:type="gramStart"/>
      <w:r>
        <w:t>scrollTabla.setViewportView(</w:t>
      </w:r>
      <w:proofErr w:type="gramEnd"/>
      <w:r>
        <w:t>trabajos);</w:t>
      </w:r>
    </w:p>
    <w:p w14:paraId="3B2C4E25" w14:textId="77777777" w:rsidR="00264296" w:rsidRDefault="00264296" w:rsidP="00264296">
      <w:r>
        <w:tab/>
      </w:r>
      <w:r>
        <w:tab/>
      </w:r>
    </w:p>
    <w:p w14:paraId="2DBEB8F6" w14:textId="77777777" w:rsidR="00264296" w:rsidRDefault="00264296" w:rsidP="00264296">
      <w:r>
        <w:tab/>
      </w:r>
      <w:r>
        <w:tab/>
        <w:t xml:space="preserve">JButton btnImprimir = new </w:t>
      </w:r>
      <w:proofErr w:type="gramStart"/>
      <w:r>
        <w:t>JButton(</w:t>
      </w:r>
      <w:proofErr w:type="gramEnd"/>
      <w:r>
        <w:t>"Imprimir");</w:t>
      </w:r>
    </w:p>
    <w:p w14:paraId="08CA6ED7" w14:textId="77777777" w:rsidR="00264296" w:rsidRDefault="00264296" w:rsidP="00264296">
      <w:r>
        <w:tab/>
      </w:r>
      <w:r>
        <w:tab/>
      </w:r>
      <w:proofErr w:type="gramStart"/>
      <w:r>
        <w:t>btnImprimir.addActionListener(</w:t>
      </w:r>
      <w:proofErr w:type="gramEnd"/>
      <w:r>
        <w:t>new ActionListener() {</w:t>
      </w:r>
    </w:p>
    <w:p w14:paraId="590AEDCB" w14:textId="77777777" w:rsidR="00264296" w:rsidRDefault="00264296" w:rsidP="00264296">
      <w:r>
        <w:tab/>
      </w:r>
      <w:r>
        <w:tab/>
      </w:r>
      <w:r>
        <w:tab/>
      </w:r>
      <w:proofErr w:type="gramStart"/>
      <w:r>
        <w:t>public</w:t>
      </w:r>
      <w:proofErr w:type="gramEnd"/>
      <w:r>
        <w:t xml:space="preserve"> void actionPerformed(ActionEvent e) {</w:t>
      </w:r>
    </w:p>
    <w:p w14:paraId="13516DB9" w14:textId="77777777" w:rsidR="00264296" w:rsidRDefault="00264296" w:rsidP="00264296">
      <w:r>
        <w:tab/>
      </w:r>
      <w:r>
        <w:tab/>
      </w:r>
      <w:r>
        <w:tab/>
      </w:r>
      <w:r>
        <w:tab/>
      </w:r>
    </w:p>
    <w:p w14:paraId="35EB180B" w14:textId="77777777" w:rsidR="00264296" w:rsidRDefault="00264296" w:rsidP="00264296">
      <w:r>
        <w:tab/>
      </w:r>
      <w:r>
        <w:tab/>
      </w:r>
      <w:r>
        <w:tab/>
      </w:r>
      <w:r>
        <w:tab/>
        <w:t>// Imprimo la tabla.</w:t>
      </w:r>
    </w:p>
    <w:p w14:paraId="17061C90" w14:textId="77777777" w:rsidR="00264296" w:rsidRDefault="00264296" w:rsidP="00264296">
      <w:r>
        <w:tab/>
      </w:r>
      <w:r>
        <w:tab/>
      </w:r>
      <w:r>
        <w:tab/>
        <w:t>}</w:t>
      </w:r>
    </w:p>
    <w:p w14:paraId="60828D7D" w14:textId="77777777" w:rsidR="00264296" w:rsidRDefault="00264296" w:rsidP="00264296">
      <w:r>
        <w:tab/>
      </w:r>
      <w:r>
        <w:tab/>
        <w:t>});</w:t>
      </w:r>
    </w:p>
    <w:p w14:paraId="0B7AD1B3" w14:textId="77777777" w:rsidR="00264296" w:rsidRDefault="00264296" w:rsidP="00264296">
      <w:r>
        <w:tab/>
      </w:r>
      <w:r>
        <w:tab/>
        <w:t>sl_</w:t>
      </w:r>
      <w:proofErr w:type="gramStart"/>
      <w:r>
        <w:t>contentPane.putConstraint(</w:t>
      </w:r>
      <w:proofErr w:type="gramEnd"/>
      <w:r>
        <w:t>SpringLayout.SOUTH, scrollTabla, -30, SpringLayout.NORTH, btnImprimir);</w:t>
      </w:r>
    </w:p>
    <w:p w14:paraId="01CB78FA" w14:textId="77777777" w:rsidR="00264296" w:rsidRDefault="00264296" w:rsidP="00264296">
      <w:r>
        <w:tab/>
      </w:r>
      <w:r>
        <w:tab/>
      </w:r>
      <w:proofErr w:type="gramStart"/>
      <w:r>
        <w:t>contentPane.add(</w:t>
      </w:r>
      <w:proofErr w:type="gramEnd"/>
      <w:r>
        <w:t>btnImprimir);</w:t>
      </w:r>
    </w:p>
    <w:p w14:paraId="75ECC417" w14:textId="77777777" w:rsidR="00264296" w:rsidRDefault="00264296" w:rsidP="00264296">
      <w:r>
        <w:tab/>
      </w:r>
      <w:r>
        <w:tab/>
      </w:r>
    </w:p>
    <w:p w14:paraId="172BAC2F" w14:textId="77777777" w:rsidR="00264296" w:rsidRDefault="00264296" w:rsidP="00264296">
      <w:r>
        <w:tab/>
      </w:r>
      <w:r>
        <w:tab/>
        <w:t xml:space="preserve">JButton btnVolver = new </w:t>
      </w:r>
      <w:proofErr w:type="gramStart"/>
      <w:r>
        <w:t>JButton(</w:t>
      </w:r>
      <w:proofErr w:type="gramEnd"/>
      <w:r>
        <w:t>"Volver");</w:t>
      </w:r>
    </w:p>
    <w:p w14:paraId="01793B01" w14:textId="77777777" w:rsidR="00264296" w:rsidRDefault="00264296" w:rsidP="00264296">
      <w:r>
        <w:tab/>
      </w:r>
      <w:r>
        <w:tab/>
        <w:t>sl_</w:t>
      </w:r>
      <w:proofErr w:type="gramStart"/>
      <w:r>
        <w:t>contentPane.putConstraint(</w:t>
      </w:r>
      <w:proofErr w:type="gramEnd"/>
      <w:r>
        <w:t>SpringLayout.EAST, scrollTabla, 0, SpringLayout.EAST, btnVolver);</w:t>
      </w:r>
    </w:p>
    <w:p w14:paraId="22D9441F" w14:textId="77777777" w:rsidR="00264296" w:rsidRDefault="00264296" w:rsidP="00264296">
      <w:r>
        <w:tab/>
      </w:r>
      <w:r>
        <w:tab/>
      </w:r>
      <w:proofErr w:type="gramStart"/>
      <w:r>
        <w:t>btnVolver.addActionListener(</w:t>
      </w:r>
      <w:proofErr w:type="gramEnd"/>
      <w:r>
        <w:t>new ActionListener() {</w:t>
      </w:r>
    </w:p>
    <w:p w14:paraId="041719EE" w14:textId="77777777" w:rsidR="00264296" w:rsidRDefault="00264296" w:rsidP="00264296">
      <w:r>
        <w:lastRenderedPageBreak/>
        <w:tab/>
      </w:r>
      <w:r>
        <w:tab/>
      </w:r>
      <w:r>
        <w:tab/>
      </w:r>
      <w:proofErr w:type="gramStart"/>
      <w:r>
        <w:t>public</w:t>
      </w:r>
      <w:proofErr w:type="gramEnd"/>
      <w:r>
        <w:t xml:space="preserve"> void actionPerformed(ActionEvent e) {</w:t>
      </w:r>
    </w:p>
    <w:p w14:paraId="054A7513" w14:textId="77777777" w:rsidR="00264296" w:rsidRDefault="00264296" w:rsidP="00264296">
      <w:r>
        <w:tab/>
      </w:r>
      <w:r>
        <w:tab/>
      </w:r>
      <w:r>
        <w:tab/>
      </w:r>
      <w:r>
        <w:tab/>
      </w:r>
    </w:p>
    <w:p w14:paraId="147A1F2D" w14:textId="77777777" w:rsidR="00264296" w:rsidRDefault="00264296" w:rsidP="00264296">
      <w:r>
        <w:tab/>
      </w:r>
      <w:r>
        <w:tab/>
      </w:r>
      <w:r>
        <w:tab/>
      </w:r>
      <w:r>
        <w:tab/>
      </w:r>
      <w:proofErr w:type="gramStart"/>
      <w:r>
        <w:t>dispose</w:t>
      </w:r>
      <w:proofErr w:type="gramEnd"/>
      <w:r>
        <w:t>();</w:t>
      </w:r>
    </w:p>
    <w:p w14:paraId="2C0AC532" w14:textId="77777777" w:rsidR="00264296" w:rsidRDefault="00264296" w:rsidP="00264296">
      <w:r>
        <w:tab/>
      </w:r>
      <w:r>
        <w:tab/>
      </w:r>
      <w:r>
        <w:tab/>
        <w:t>}</w:t>
      </w:r>
    </w:p>
    <w:p w14:paraId="343BE811" w14:textId="77777777" w:rsidR="00264296" w:rsidRDefault="00264296" w:rsidP="00264296">
      <w:r>
        <w:tab/>
      </w:r>
      <w:r>
        <w:tab/>
        <w:t>});</w:t>
      </w:r>
    </w:p>
    <w:p w14:paraId="7942AEA6" w14:textId="77777777" w:rsidR="00264296" w:rsidRDefault="00264296" w:rsidP="00264296">
      <w:r>
        <w:tab/>
      </w:r>
      <w:r>
        <w:tab/>
        <w:t>sl_</w:t>
      </w:r>
      <w:proofErr w:type="gramStart"/>
      <w:r>
        <w:t>contentPane.putConstraint(</w:t>
      </w:r>
      <w:proofErr w:type="gramEnd"/>
      <w:r>
        <w:t>SpringLayout.SOUTH, btnVolver, -10, SpringLayout.SOUTH, contentPane);</w:t>
      </w:r>
    </w:p>
    <w:p w14:paraId="0E331007" w14:textId="77777777" w:rsidR="00264296" w:rsidRDefault="00264296" w:rsidP="00264296">
      <w:r>
        <w:tab/>
      </w:r>
      <w:r>
        <w:tab/>
        <w:t>sl_</w:t>
      </w:r>
      <w:proofErr w:type="gramStart"/>
      <w:r>
        <w:t>contentPane.putConstraint(</w:t>
      </w:r>
      <w:proofErr w:type="gramEnd"/>
      <w:r>
        <w:t>SpringLayout.NORTH, btnImprimir, 0, SpringLayout.NORTH, btnVolver);</w:t>
      </w:r>
    </w:p>
    <w:p w14:paraId="57FAA632" w14:textId="77777777" w:rsidR="00264296" w:rsidRDefault="00264296" w:rsidP="00264296">
      <w:r>
        <w:tab/>
      </w:r>
      <w:r>
        <w:tab/>
        <w:t>sl_</w:t>
      </w:r>
      <w:proofErr w:type="gramStart"/>
      <w:r>
        <w:t>contentPane.putConstraint(</w:t>
      </w:r>
      <w:proofErr w:type="gramEnd"/>
      <w:r>
        <w:t>SpringLayout.EAST, btnImprimir, -22, SpringLayout.WEST, btnVolver);</w:t>
      </w:r>
    </w:p>
    <w:p w14:paraId="45C6BB35" w14:textId="77777777" w:rsidR="00264296" w:rsidRDefault="00264296" w:rsidP="00264296">
      <w:r>
        <w:tab/>
      </w:r>
      <w:r>
        <w:tab/>
        <w:t>sl_</w:t>
      </w:r>
      <w:proofErr w:type="gramStart"/>
      <w:r>
        <w:t>contentPane.putConstraint(</w:t>
      </w:r>
      <w:proofErr w:type="gramEnd"/>
      <w:r>
        <w:t>SpringLayout.EAST, btnVolver, -10, SpringLayout.EAST, contentPane);</w:t>
      </w:r>
    </w:p>
    <w:p w14:paraId="7408C16F" w14:textId="77777777" w:rsidR="00264296" w:rsidRDefault="00264296" w:rsidP="00264296">
      <w:r>
        <w:tab/>
      </w:r>
      <w:r>
        <w:tab/>
      </w:r>
      <w:proofErr w:type="gramStart"/>
      <w:r>
        <w:t>contentPane.add(</w:t>
      </w:r>
      <w:proofErr w:type="gramEnd"/>
      <w:r>
        <w:t>btnVolver);</w:t>
      </w:r>
    </w:p>
    <w:p w14:paraId="0EF1AFB8" w14:textId="77777777" w:rsidR="00264296" w:rsidRDefault="00264296" w:rsidP="00264296">
      <w:r>
        <w:tab/>
        <w:t>}</w:t>
      </w:r>
    </w:p>
    <w:p w14:paraId="3711DA23" w14:textId="68EEEB00" w:rsidR="00264296" w:rsidRDefault="00264296" w:rsidP="00264296">
      <w:r>
        <w:t>}</w:t>
      </w:r>
    </w:p>
    <w:p w14:paraId="1A97A0A4" w14:textId="77777777" w:rsidR="002808ED" w:rsidRPr="002808ED" w:rsidRDefault="002808ED" w:rsidP="002808ED"/>
    <w:sectPr w:rsidR="002808ED" w:rsidRPr="002808ED" w:rsidSect="008E4FBB">
      <w:headerReference w:type="even" r:id="rId26"/>
      <w:headerReference w:type="default" r:id="rId27"/>
      <w:footerReference w:type="even" r:id="rId28"/>
      <w:footerReference w:type="default" r:id="rId29"/>
      <w:headerReference w:type="first" r:id="rId30"/>
      <w:footerReference w:type="first" r:id="rId3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34DDDC" w14:textId="77777777" w:rsidR="00F14259" w:rsidRDefault="00F14259" w:rsidP="00555C10">
      <w:r>
        <w:separator/>
      </w:r>
    </w:p>
  </w:endnote>
  <w:endnote w:type="continuationSeparator" w:id="0">
    <w:p w14:paraId="6770F1A5" w14:textId="77777777" w:rsidR="00F14259" w:rsidRDefault="00F14259" w:rsidP="00555C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66F601" w14:textId="77777777" w:rsidR="00FC041C" w:rsidRDefault="00FC041C" w:rsidP="00555C10">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506D02" w14:textId="2D195C25" w:rsidR="00FC041C" w:rsidRPr="00235742" w:rsidRDefault="00FC041C" w:rsidP="00555C10">
    <w:pPr>
      <w:pStyle w:val="Piedepgina"/>
      <w:rPr>
        <w:sz w:val="28"/>
        <w:lang w:val="es-CR"/>
      </w:rPr>
    </w:pPr>
    <w:r>
      <w:rPr>
        <w:noProof/>
        <w:lang w:eastAsia="es-AR"/>
      </w:rPr>
      <mc:AlternateContent>
        <mc:Choice Requires="wps">
          <w:drawing>
            <wp:anchor distT="0" distB="0" distL="114300" distR="114300" simplePos="0" relativeHeight="251662336" behindDoc="0" locked="0" layoutInCell="1" allowOverlap="1" wp14:anchorId="2876F3F7" wp14:editId="444884BF">
              <wp:simplePos x="0" y="0"/>
              <wp:positionH relativeFrom="page">
                <wp:align>center</wp:align>
              </wp:positionH>
              <wp:positionV relativeFrom="page">
                <wp:align>center</wp:align>
              </wp:positionV>
              <wp:extent cx="7152005" cy="10128885"/>
              <wp:effectExtent l="0" t="0" r="0" b="0"/>
              <wp:wrapNone/>
              <wp:docPr id="2" name="Rectángulo 4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52005" cy="10128885"/>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oel="http://schemas.microsoft.com/office/2019/extlst">
          <w:pict>
            <v:rect w14:anchorId="3FDEE147" id="Rectángulo 452" o:spid="_x0000_s1026" style="position:absolute;margin-left:0;margin-top:0;width:563.15pt;height:797.55pt;z-index:25166233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" filled="f" strokecolor="#938953 [1614]" strokeweight="1.25pt">
              <v:path arrowok="t"/>
              <w10:wrap anchorx="page" anchory="page"/>
            </v:rect>
          </w:pict>
        </mc:Fallback>
      </mc:AlternateContent>
    </w:r>
    <w:r w:rsidRPr="002C389A">
      <w:rPr>
        <w:sz w:val="28"/>
      </w:rPr>
      <w:t xml:space="preserve"> </w:t>
    </w:r>
    <w:r w:rsidRPr="002C389A">
      <w:rPr>
        <w:rFonts w:asciiTheme="majorHAnsi" w:eastAsiaTheme="majorEastAsia" w:hAnsiTheme="majorHAnsi" w:cstheme="majorBidi"/>
      </w:rPr>
      <w:t xml:space="preserve">pág. </w:t>
    </w:r>
    <w:r w:rsidRPr="002C389A">
      <w:rPr>
        <w:lang w:val="es-CR"/>
      </w:rPr>
      <w:fldChar w:fldCharType="begin"/>
    </w:r>
    <w:r w:rsidRPr="002C389A">
      <w:rPr>
        <w:lang w:val="es-CR"/>
      </w:rPr>
      <w:instrText>PAGE    \* MERGEFORMAT</w:instrText>
    </w:r>
    <w:r w:rsidRPr="002C389A">
      <w:rPr>
        <w:lang w:val="es-CR"/>
      </w:rPr>
      <w:fldChar w:fldCharType="separate"/>
    </w:r>
    <w:r w:rsidR="008E6F05" w:rsidRPr="008E6F05">
      <w:rPr>
        <w:rFonts w:asciiTheme="majorHAnsi" w:eastAsiaTheme="majorEastAsia" w:hAnsiTheme="majorHAnsi" w:cstheme="majorBidi"/>
        <w:noProof/>
        <w:lang w:val="es-ES"/>
      </w:rPr>
      <w:t>7</w:t>
    </w:r>
    <w:r w:rsidRPr="002C389A">
      <w:rPr>
        <w:rFonts w:asciiTheme="majorHAnsi" w:eastAsiaTheme="majorEastAsia" w:hAnsiTheme="majorHAnsi" w:cstheme="majorBidi"/>
        <w:lang w:val="es-C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6A2055" w14:textId="77777777" w:rsidR="00FC041C" w:rsidRDefault="00FC041C" w:rsidP="00555C1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CA9E02" w14:textId="77777777" w:rsidR="00F14259" w:rsidRDefault="00F14259" w:rsidP="00555C10">
      <w:r>
        <w:separator/>
      </w:r>
    </w:p>
  </w:footnote>
  <w:footnote w:type="continuationSeparator" w:id="0">
    <w:p w14:paraId="4FB7A87E" w14:textId="77777777" w:rsidR="00F14259" w:rsidRDefault="00F14259" w:rsidP="00555C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305C1E" w14:textId="77777777" w:rsidR="00FC041C" w:rsidRDefault="00FC041C" w:rsidP="00555C10">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ADB777" w14:textId="46751508" w:rsidR="00FC041C" w:rsidRDefault="00FC041C" w:rsidP="00555C10">
    <w:pPr>
      <w:pStyle w:val="Encabezado"/>
    </w:pPr>
    <w:r>
      <w:rPr>
        <w:noProof/>
        <w:lang w:eastAsia="es-AR"/>
      </w:rPr>
      <mc:AlternateContent>
        <mc:Choice Requires="wps">
          <w:drawing>
            <wp:anchor distT="0" distB="0" distL="118745" distR="118745" simplePos="0" relativeHeight="251660288" behindDoc="1" locked="0" layoutInCell="1" allowOverlap="0" wp14:anchorId="392C90D1" wp14:editId="7A0900EA">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731510" cy="309880"/>
              <wp:effectExtent l="0" t="0" r="0" b="0"/>
              <wp:wrapSquare wrapText="bothSides"/>
              <wp:docPr id="3" name="Rectángulo 1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1510" cy="30988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E34DBEA" w14:textId="245FA488" w:rsidR="00FC041C" w:rsidRDefault="00FC041C" w:rsidP="00555C10">
                              <w:pPr>
                                <w:pStyle w:val="Encabezado"/>
                              </w:pPr>
                              <w:r>
                                <w:t>SEMINARIO DE ACTUALIZACIÓN EN PROGRAMACIÓN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ángulo 197" o:spid="_x0000_s1030" style="position:absolute;margin-left:0;margin-top:0;width:451.3pt;height:24.4pt;z-index:-251656192;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" o:allowoverlap="f" fillcolor="#4f81bd [3204]" stroked="f" strokeweight="2pt">
              <v:path arrowok="t"/>
              <v:textbox style="mso-fit-shape-to-text:t">
                <w:txbxContent>
                  <w:sdt>
                    <w:sdt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E34DBEA" w14:textId="245FA488" w:rsidR="00FC041C" w:rsidRDefault="00FC041C" w:rsidP="00555C10">
                        <w:pPr>
                          <w:pStyle w:val="Encabezado"/>
                        </w:pPr>
                        <w:r>
                          <w:t>SEMINARIO DE ACTUALIZACIÓN EN PROGRAMACIÓN</w:t>
                        </w:r>
                      </w:p>
                    </w:sdtContent>
                  </w:sdt>
                </w:txbxContent>
              </v:textbox>
              <w10:wrap type="square" anchorx="margin" anchory="page"/>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AF7B1E" w14:textId="77777777" w:rsidR="00FC041C" w:rsidRDefault="00FC041C" w:rsidP="00555C1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111B4E"/>
    <w:multiLevelType w:val="multilevel"/>
    <w:tmpl w:val="61882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hideSpellingErrors/>
  <w:proofState w:grammar="clean"/>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389A"/>
    <w:rsid w:val="00004C86"/>
    <w:rsid w:val="00027EE6"/>
    <w:rsid w:val="00030F70"/>
    <w:rsid w:val="00034858"/>
    <w:rsid w:val="000556CD"/>
    <w:rsid w:val="00057497"/>
    <w:rsid w:val="00090343"/>
    <w:rsid w:val="000A4156"/>
    <w:rsid w:val="000B2334"/>
    <w:rsid w:val="000B3554"/>
    <w:rsid w:val="000E7D03"/>
    <w:rsid w:val="001165C9"/>
    <w:rsid w:val="001407E4"/>
    <w:rsid w:val="00151488"/>
    <w:rsid w:val="00167436"/>
    <w:rsid w:val="0018422D"/>
    <w:rsid w:val="001972DB"/>
    <w:rsid w:val="001A6EF6"/>
    <w:rsid w:val="001D0BA0"/>
    <w:rsid w:val="001F01A2"/>
    <w:rsid w:val="00200445"/>
    <w:rsid w:val="00215297"/>
    <w:rsid w:val="0023534F"/>
    <w:rsid w:val="00235742"/>
    <w:rsid w:val="00243B42"/>
    <w:rsid w:val="002539D3"/>
    <w:rsid w:val="00264296"/>
    <w:rsid w:val="0027077C"/>
    <w:rsid w:val="00271A5D"/>
    <w:rsid w:val="00280899"/>
    <w:rsid w:val="002808ED"/>
    <w:rsid w:val="002C0C13"/>
    <w:rsid w:val="002C389A"/>
    <w:rsid w:val="002E5C1B"/>
    <w:rsid w:val="002E7C54"/>
    <w:rsid w:val="002F1F0B"/>
    <w:rsid w:val="0035653B"/>
    <w:rsid w:val="003A4F37"/>
    <w:rsid w:val="003D279C"/>
    <w:rsid w:val="00400154"/>
    <w:rsid w:val="00472CAB"/>
    <w:rsid w:val="00481DA7"/>
    <w:rsid w:val="004847BC"/>
    <w:rsid w:val="004B7FC6"/>
    <w:rsid w:val="004C2E9C"/>
    <w:rsid w:val="004E29DB"/>
    <w:rsid w:val="004E42C6"/>
    <w:rsid w:val="00520245"/>
    <w:rsid w:val="00524E3E"/>
    <w:rsid w:val="0053068A"/>
    <w:rsid w:val="00555C10"/>
    <w:rsid w:val="005A1719"/>
    <w:rsid w:val="005E4553"/>
    <w:rsid w:val="00605123"/>
    <w:rsid w:val="00621FEC"/>
    <w:rsid w:val="00630864"/>
    <w:rsid w:val="00652D30"/>
    <w:rsid w:val="00676B0D"/>
    <w:rsid w:val="00683AF3"/>
    <w:rsid w:val="006E1376"/>
    <w:rsid w:val="00722369"/>
    <w:rsid w:val="00722499"/>
    <w:rsid w:val="00723D80"/>
    <w:rsid w:val="00734085"/>
    <w:rsid w:val="00780D0F"/>
    <w:rsid w:val="0078371C"/>
    <w:rsid w:val="00796F5F"/>
    <w:rsid w:val="007A5820"/>
    <w:rsid w:val="007B4A63"/>
    <w:rsid w:val="007D2229"/>
    <w:rsid w:val="007E2EF2"/>
    <w:rsid w:val="007E5E8C"/>
    <w:rsid w:val="00807726"/>
    <w:rsid w:val="00851E53"/>
    <w:rsid w:val="00865885"/>
    <w:rsid w:val="00873668"/>
    <w:rsid w:val="008C1D81"/>
    <w:rsid w:val="008E0168"/>
    <w:rsid w:val="008E4FBB"/>
    <w:rsid w:val="008E6F05"/>
    <w:rsid w:val="00952FB4"/>
    <w:rsid w:val="009D05C8"/>
    <w:rsid w:val="00A17BA1"/>
    <w:rsid w:val="00A26882"/>
    <w:rsid w:val="00A872C2"/>
    <w:rsid w:val="00AD7EE0"/>
    <w:rsid w:val="00AE7C2C"/>
    <w:rsid w:val="00AF288C"/>
    <w:rsid w:val="00AF392A"/>
    <w:rsid w:val="00B15966"/>
    <w:rsid w:val="00B5134F"/>
    <w:rsid w:val="00B556AE"/>
    <w:rsid w:val="00B93EA9"/>
    <w:rsid w:val="00BA083F"/>
    <w:rsid w:val="00BA1F7B"/>
    <w:rsid w:val="00BA5CB3"/>
    <w:rsid w:val="00BB1A3B"/>
    <w:rsid w:val="00BB5D6B"/>
    <w:rsid w:val="00BD6F82"/>
    <w:rsid w:val="00BF6DD3"/>
    <w:rsid w:val="00C0551C"/>
    <w:rsid w:val="00C06F12"/>
    <w:rsid w:val="00C12253"/>
    <w:rsid w:val="00C16082"/>
    <w:rsid w:val="00C23118"/>
    <w:rsid w:val="00C500F2"/>
    <w:rsid w:val="00CC1B07"/>
    <w:rsid w:val="00CC4F86"/>
    <w:rsid w:val="00CD1F05"/>
    <w:rsid w:val="00CE2FF5"/>
    <w:rsid w:val="00D013F1"/>
    <w:rsid w:val="00D055C3"/>
    <w:rsid w:val="00D06FEB"/>
    <w:rsid w:val="00D2085A"/>
    <w:rsid w:val="00D2591E"/>
    <w:rsid w:val="00D27415"/>
    <w:rsid w:val="00D7085A"/>
    <w:rsid w:val="00D73FE7"/>
    <w:rsid w:val="00DA196C"/>
    <w:rsid w:val="00DB1EB1"/>
    <w:rsid w:val="00DC1979"/>
    <w:rsid w:val="00E0782B"/>
    <w:rsid w:val="00E144C8"/>
    <w:rsid w:val="00E17B0D"/>
    <w:rsid w:val="00E22B93"/>
    <w:rsid w:val="00E72E93"/>
    <w:rsid w:val="00E7799C"/>
    <w:rsid w:val="00EF0732"/>
    <w:rsid w:val="00F14259"/>
    <w:rsid w:val="00F27C1B"/>
    <w:rsid w:val="00F4217A"/>
    <w:rsid w:val="00F47347"/>
    <w:rsid w:val="00F73650"/>
    <w:rsid w:val="00F820A9"/>
    <w:rsid w:val="00FB451B"/>
    <w:rsid w:val="00FC041C"/>
    <w:rsid w:val="00FE6082"/>
    <w:rsid w:val="00FE62A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EFF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5C10"/>
    <w:pPr>
      <w:spacing w:line="360" w:lineRule="auto"/>
    </w:pPr>
    <w:rPr>
      <w:sz w:val="24"/>
      <w:szCs w:val="24"/>
      <w:lang w:val="es-AR"/>
    </w:rPr>
  </w:style>
  <w:style w:type="paragraph" w:styleId="Ttulo1">
    <w:name w:val="heading 1"/>
    <w:basedOn w:val="Normal"/>
    <w:next w:val="Normal"/>
    <w:link w:val="Ttulo1Car"/>
    <w:uiPriority w:val="9"/>
    <w:qFormat/>
    <w:rsid w:val="00AE7C2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Cs w:val="22"/>
    </w:rPr>
  </w:style>
  <w:style w:type="paragraph" w:styleId="Ttulo2">
    <w:name w:val="heading 2"/>
    <w:basedOn w:val="Normal"/>
    <w:next w:val="Normal"/>
    <w:link w:val="Ttulo2Car"/>
    <w:uiPriority w:val="9"/>
    <w:unhideWhenUsed/>
    <w:qFormat/>
    <w:rsid w:val="008E4FBB"/>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8E4FBB"/>
    <w:pPr>
      <w:pBdr>
        <w:top w:val="single" w:sz="6" w:space="2" w:color="4F81BD" w:themeColor="accent1"/>
      </w:pBdr>
      <w:spacing w:before="300" w:after="0"/>
      <w:outlineLvl w:val="2"/>
    </w:pPr>
    <w:rPr>
      <w:caps/>
      <w:color w:val="243F60" w:themeColor="accent1" w:themeShade="7F"/>
      <w:spacing w:val="15"/>
    </w:rPr>
  </w:style>
  <w:style w:type="paragraph" w:styleId="Ttulo4">
    <w:name w:val="heading 4"/>
    <w:basedOn w:val="Normal"/>
    <w:next w:val="Normal"/>
    <w:link w:val="Ttulo4Car"/>
    <w:uiPriority w:val="9"/>
    <w:semiHidden/>
    <w:unhideWhenUsed/>
    <w:qFormat/>
    <w:rsid w:val="008E4FBB"/>
    <w:pPr>
      <w:pBdr>
        <w:top w:val="dotted" w:sz="6" w:space="2" w:color="4F81BD" w:themeColor="accent1"/>
      </w:pBdr>
      <w:spacing w:before="200" w:after="0"/>
      <w:outlineLvl w:val="3"/>
    </w:pPr>
    <w:rPr>
      <w:caps/>
      <w:color w:val="365F91" w:themeColor="accent1" w:themeShade="BF"/>
      <w:spacing w:val="10"/>
    </w:rPr>
  </w:style>
  <w:style w:type="paragraph" w:styleId="Ttulo5">
    <w:name w:val="heading 5"/>
    <w:basedOn w:val="Normal"/>
    <w:next w:val="Normal"/>
    <w:link w:val="Ttulo5Car"/>
    <w:uiPriority w:val="9"/>
    <w:semiHidden/>
    <w:unhideWhenUsed/>
    <w:qFormat/>
    <w:rsid w:val="008E4FBB"/>
    <w:pPr>
      <w:pBdr>
        <w:bottom w:val="single" w:sz="6" w:space="1" w:color="4F81BD" w:themeColor="accent1"/>
      </w:pBdr>
      <w:spacing w:before="200" w:after="0"/>
      <w:outlineLvl w:val="4"/>
    </w:pPr>
    <w:rPr>
      <w:caps/>
      <w:color w:val="365F91" w:themeColor="accent1" w:themeShade="BF"/>
      <w:spacing w:val="10"/>
    </w:rPr>
  </w:style>
  <w:style w:type="paragraph" w:styleId="Ttulo6">
    <w:name w:val="heading 6"/>
    <w:basedOn w:val="Normal"/>
    <w:next w:val="Normal"/>
    <w:link w:val="Ttulo6Car"/>
    <w:uiPriority w:val="9"/>
    <w:semiHidden/>
    <w:unhideWhenUsed/>
    <w:qFormat/>
    <w:rsid w:val="008E4FBB"/>
    <w:pPr>
      <w:pBdr>
        <w:bottom w:val="dotted" w:sz="6" w:space="1" w:color="4F81BD" w:themeColor="accent1"/>
      </w:pBdr>
      <w:spacing w:before="200" w:after="0"/>
      <w:outlineLvl w:val="5"/>
    </w:pPr>
    <w:rPr>
      <w:caps/>
      <w:color w:val="365F91" w:themeColor="accent1" w:themeShade="BF"/>
      <w:spacing w:val="10"/>
    </w:rPr>
  </w:style>
  <w:style w:type="paragraph" w:styleId="Ttulo7">
    <w:name w:val="heading 7"/>
    <w:basedOn w:val="Normal"/>
    <w:next w:val="Normal"/>
    <w:link w:val="Ttulo7Car"/>
    <w:uiPriority w:val="9"/>
    <w:semiHidden/>
    <w:unhideWhenUsed/>
    <w:qFormat/>
    <w:rsid w:val="008E4FBB"/>
    <w:pPr>
      <w:spacing w:before="200" w:after="0"/>
      <w:outlineLvl w:val="6"/>
    </w:pPr>
    <w:rPr>
      <w:caps/>
      <w:color w:val="365F91" w:themeColor="accent1" w:themeShade="BF"/>
      <w:spacing w:val="10"/>
    </w:rPr>
  </w:style>
  <w:style w:type="paragraph" w:styleId="Ttulo8">
    <w:name w:val="heading 8"/>
    <w:basedOn w:val="Normal"/>
    <w:next w:val="Normal"/>
    <w:link w:val="Ttulo8Car"/>
    <w:uiPriority w:val="9"/>
    <w:semiHidden/>
    <w:unhideWhenUsed/>
    <w:qFormat/>
    <w:rsid w:val="008E4FBB"/>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8E4FBB"/>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24E3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24E3E"/>
    <w:rPr>
      <w:rFonts w:ascii="Tahoma" w:hAnsi="Tahoma" w:cs="Tahoma"/>
      <w:sz w:val="16"/>
      <w:szCs w:val="16"/>
    </w:rPr>
  </w:style>
  <w:style w:type="paragraph" w:styleId="Encabezado">
    <w:name w:val="header"/>
    <w:basedOn w:val="Normal"/>
    <w:link w:val="EncabezadoCar"/>
    <w:uiPriority w:val="99"/>
    <w:unhideWhenUsed/>
    <w:rsid w:val="0023574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35742"/>
  </w:style>
  <w:style w:type="paragraph" w:styleId="Piedepgina">
    <w:name w:val="footer"/>
    <w:basedOn w:val="Normal"/>
    <w:link w:val="PiedepginaCar"/>
    <w:uiPriority w:val="99"/>
    <w:unhideWhenUsed/>
    <w:rsid w:val="0023574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35742"/>
  </w:style>
  <w:style w:type="character" w:customStyle="1" w:styleId="listitem">
    <w:name w:val="listitem"/>
    <w:basedOn w:val="Fuentedeprrafopredeter"/>
    <w:rsid w:val="00235742"/>
  </w:style>
  <w:style w:type="paragraph" w:styleId="Sinespaciado">
    <w:name w:val="No Spacing"/>
    <w:aliases w:val="Apa Sin espacio"/>
    <w:link w:val="SinespaciadoCar"/>
    <w:uiPriority w:val="1"/>
    <w:qFormat/>
    <w:rsid w:val="008E4FBB"/>
    <w:pPr>
      <w:spacing w:after="0" w:line="240" w:lineRule="auto"/>
    </w:pPr>
  </w:style>
  <w:style w:type="character" w:customStyle="1" w:styleId="SinespaciadoCar">
    <w:name w:val="Sin espaciado Car"/>
    <w:aliases w:val="Apa Sin espacio Car"/>
    <w:basedOn w:val="Fuentedeprrafopredeter"/>
    <w:link w:val="Sinespaciado"/>
    <w:uiPriority w:val="1"/>
    <w:rsid w:val="008E4FBB"/>
  </w:style>
  <w:style w:type="character" w:customStyle="1" w:styleId="Ttulo1Car">
    <w:name w:val="Título 1 Car"/>
    <w:basedOn w:val="Fuentedeprrafopredeter"/>
    <w:link w:val="Ttulo1"/>
    <w:uiPriority w:val="9"/>
    <w:rsid w:val="00AE7C2C"/>
    <w:rPr>
      <w:caps/>
      <w:color w:val="FFFFFF" w:themeColor="background1"/>
      <w:spacing w:val="15"/>
      <w:sz w:val="24"/>
      <w:szCs w:val="22"/>
      <w:shd w:val="clear" w:color="auto" w:fill="4F81BD" w:themeFill="accent1"/>
      <w:lang w:val="es-AR"/>
    </w:rPr>
  </w:style>
  <w:style w:type="paragraph" w:styleId="TtulodeTDC">
    <w:name w:val="TOC Heading"/>
    <w:basedOn w:val="Ttulo1"/>
    <w:next w:val="Normal"/>
    <w:uiPriority w:val="39"/>
    <w:unhideWhenUsed/>
    <w:qFormat/>
    <w:rsid w:val="008E4FBB"/>
    <w:pPr>
      <w:outlineLvl w:val="9"/>
    </w:pPr>
  </w:style>
  <w:style w:type="character" w:customStyle="1" w:styleId="Ttulo2Car">
    <w:name w:val="Título 2 Car"/>
    <w:basedOn w:val="Fuentedeprrafopredeter"/>
    <w:link w:val="Ttulo2"/>
    <w:uiPriority w:val="9"/>
    <w:rsid w:val="008E4FBB"/>
    <w:rPr>
      <w:caps/>
      <w:spacing w:val="15"/>
      <w:shd w:val="clear" w:color="auto" w:fill="DBE5F1" w:themeFill="accent1" w:themeFillTint="33"/>
    </w:rPr>
  </w:style>
  <w:style w:type="character" w:customStyle="1" w:styleId="Ttulo3Car">
    <w:name w:val="Título 3 Car"/>
    <w:basedOn w:val="Fuentedeprrafopredeter"/>
    <w:link w:val="Ttulo3"/>
    <w:uiPriority w:val="9"/>
    <w:rsid w:val="008E4FBB"/>
    <w:rPr>
      <w:caps/>
      <w:color w:val="243F60" w:themeColor="accent1" w:themeShade="7F"/>
      <w:spacing w:val="15"/>
    </w:rPr>
  </w:style>
  <w:style w:type="character" w:customStyle="1" w:styleId="Ttulo4Car">
    <w:name w:val="Título 4 Car"/>
    <w:basedOn w:val="Fuentedeprrafopredeter"/>
    <w:link w:val="Ttulo4"/>
    <w:uiPriority w:val="9"/>
    <w:semiHidden/>
    <w:rsid w:val="008E4FBB"/>
    <w:rPr>
      <w:caps/>
      <w:color w:val="365F91" w:themeColor="accent1" w:themeShade="BF"/>
      <w:spacing w:val="10"/>
    </w:rPr>
  </w:style>
  <w:style w:type="character" w:customStyle="1" w:styleId="Ttulo5Car">
    <w:name w:val="Título 5 Car"/>
    <w:basedOn w:val="Fuentedeprrafopredeter"/>
    <w:link w:val="Ttulo5"/>
    <w:uiPriority w:val="9"/>
    <w:semiHidden/>
    <w:rsid w:val="008E4FBB"/>
    <w:rPr>
      <w:caps/>
      <w:color w:val="365F91" w:themeColor="accent1" w:themeShade="BF"/>
      <w:spacing w:val="10"/>
    </w:rPr>
  </w:style>
  <w:style w:type="character" w:customStyle="1" w:styleId="Ttulo6Car">
    <w:name w:val="Título 6 Car"/>
    <w:basedOn w:val="Fuentedeprrafopredeter"/>
    <w:link w:val="Ttulo6"/>
    <w:uiPriority w:val="9"/>
    <w:semiHidden/>
    <w:rsid w:val="008E4FBB"/>
    <w:rPr>
      <w:caps/>
      <w:color w:val="365F91" w:themeColor="accent1" w:themeShade="BF"/>
      <w:spacing w:val="10"/>
    </w:rPr>
  </w:style>
  <w:style w:type="character" w:customStyle="1" w:styleId="Ttulo7Car">
    <w:name w:val="Título 7 Car"/>
    <w:basedOn w:val="Fuentedeprrafopredeter"/>
    <w:link w:val="Ttulo7"/>
    <w:uiPriority w:val="9"/>
    <w:semiHidden/>
    <w:rsid w:val="008E4FBB"/>
    <w:rPr>
      <w:caps/>
      <w:color w:val="365F91" w:themeColor="accent1" w:themeShade="BF"/>
      <w:spacing w:val="10"/>
    </w:rPr>
  </w:style>
  <w:style w:type="character" w:customStyle="1" w:styleId="Ttulo8Car">
    <w:name w:val="Título 8 Car"/>
    <w:basedOn w:val="Fuentedeprrafopredeter"/>
    <w:link w:val="Ttulo8"/>
    <w:uiPriority w:val="9"/>
    <w:semiHidden/>
    <w:rsid w:val="008E4FBB"/>
    <w:rPr>
      <w:caps/>
      <w:spacing w:val="10"/>
      <w:sz w:val="18"/>
      <w:szCs w:val="18"/>
    </w:rPr>
  </w:style>
  <w:style w:type="character" w:customStyle="1" w:styleId="Ttulo9Car">
    <w:name w:val="Título 9 Car"/>
    <w:basedOn w:val="Fuentedeprrafopredeter"/>
    <w:link w:val="Ttulo9"/>
    <w:uiPriority w:val="9"/>
    <w:semiHidden/>
    <w:rsid w:val="008E4FBB"/>
    <w:rPr>
      <w:i/>
      <w:iCs/>
      <w:caps/>
      <w:spacing w:val="10"/>
      <w:sz w:val="18"/>
      <w:szCs w:val="18"/>
    </w:rPr>
  </w:style>
  <w:style w:type="paragraph" w:styleId="Epgrafe">
    <w:name w:val="caption"/>
    <w:basedOn w:val="Normal"/>
    <w:next w:val="Normal"/>
    <w:uiPriority w:val="35"/>
    <w:semiHidden/>
    <w:unhideWhenUsed/>
    <w:qFormat/>
    <w:rsid w:val="008E4FBB"/>
    <w:rPr>
      <w:b/>
      <w:bCs/>
      <w:color w:val="365F91" w:themeColor="accent1" w:themeShade="BF"/>
      <w:sz w:val="16"/>
      <w:szCs w:val="16"/>
    </w:rPr>
  </w:style>
  <w:style w:type="paragraph" w:styleId="Ttulo">
    <w:name w:val="Title"/>
    <w:basedOn w:val="Normal"/>
    <w:next w:val="Normal"/>
    <w:link w:val="TtuloCar"/>
    <w:uiPriority w:val="10"/>
    <w:qFormat/>
    <w:rsid w:val="008E4FBB"/>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tuloCar">
    <w:name w:val="Título Car"/>
    <w:basedOn w:val="Fuentedeprrafopredeter"/>
    <w:link w:val="Ttulo"/>
    <w:uiPriority w:val="10"/>
    <w:rsid w:val="008E4FBB"/>
    <w:rPr>
      <w:rFonts w:asciiTheme="majorHAnsi" w:eastAsiaTheme="majorEastAsia" w:hAnsiTheme="majorHAnsi" w:cstheme="majorBidi"/>
      <w:caps/>
      <w:color w:val="4F81BD" w:themeColor="accent1"/>
      <w:spacing w:val="10"/>
      <w:sz w:val="52"/>
      <w:szCs w:val="52"/>
    </w:rPr>
  </w:style>
  <w:style w:type="paragraph" w:styleId="Subttulo">
    <w:name w:val="Subtitle"/>
    <w:basedOn w:val="Normal"/>
    <w:next w:val="Normal"/>
    <w:link w:val="SubttuloCar"/>
    <w:uiPriority w:val="11"/>
    <w:qFormat/>
    <w:rsid w:val="008E4FBB"/>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8E4FBB"/>
    <w:rPr>
      <w:caps/>
      <w:color w:val="595959" w:themeColor="text1" w:themeTint="A6"/>
      <w:spacing w:val="10"/>
      <w:sz w:val="21"/>
      <w:szCs w:val="21"/>
    </w:rPr>
  </w:style>
  <w:style w:type="character" w:styleId="Textoennegrita">
    <w:name w:val="Strong"/>
    <w:uiPriority w:val="22"/>
    <w:qFormat/>
    <w:rsid w:val="008E4FBB"/>
    <w:rPr>
      <w:b/>
      <w:bCs/>
    </w:rPr>
  </w:style>
  <w:style w:type="character" w:styleId="nfasis">
    <w:name w:val="Emphasis"/>
    <w:uiPriority w:val="20"/>
    <w:qFormat/>
    <w:rsid w:val="008E4FBB"/>
    <w:rPr>
      <w:caps/>
      <w:color w:val="243F60" w:themeColor="accent1" w:themeShade="7F"/>
      <w:spacing w:val="5"/>
    </w:rPr>
  </w:style>
  <w:style w:type="paragraph" w:styleId="Cita">
    <w:name w:val="Quote"/>
    <w:basedOn w:val="Normal"/>
    <w:next w:val="Normal"/>
    <w:link w:val="CitaCar"/>
    <w:uiPriority w:val="29"/>
    <w:qFormat/>
    <w:rsid w:val="008E4FBB"/>
    <w:rPr>
      <w:i/>
      <w:iCs/>
    </w:rPr>
  </w:style>
  <w:style w:type="character" w:customStyle="1" w:styleId="CitaCar">
    <w:name w:val="Cita Car"/>
    <w:basedOn w:val="Fuentedeprrafopredeter"/>
    <w:link w:val="Cita"/>
    <w:uiPriority w:val="29"/>
    <w:rsid w:val="008E4FBB"/>
    <w:rPr>
      <w:i/>
      <w:iCs/>
      <w:sz w:val="24"/>
      <w:szCs w:val="24"/>
    </w:rPr>
  </w:style>
  <w:style w:type="paragraph" w:styleId="Citadestacada">
    <w:name w:val="Intense Quote"/>
    <w:basedOn w:val="Normal"/>
    <w:next w:val="Normal"/>
    <w:link w:val="CitadestacadaCar"/>
    <w:uiPriority w:val="30"/>
    <w:qFormat/>
    <w:rsid w:val="008E4FBB"/>
    <w:pPr>
      <w:spacing w:before="240" w:after="240" w:line="240" w:lineRule="auto"/>
      <w:ind w:left="1080" w:right="1080"/>
      <w:jc w:val="center"/>
    </w:pPr>
    <w:rPr>
      <w:color w:val="4F81BD" w:themeColor="accent1"/>
    </w:rPr>
  </w:style>
  <w:style w:type="character" w:customStyle="1" w:styleId="CitadestacadaCar">
    <w:name w:val="Cita destacada Car"/>
    <w:basedOn w:val="Fuentedeprrafopredeter"/>
    <w:link w:val="Citadestacada"/>
    <w:uiPriority w:val="30"/>
    <w:rsid w:val="008E4FBB"/>
    <w:rPr>
      <w:color w:val="4F81BD" w:themeColor="accent1"/>
      <w:sz w:val="24"/>
      <w:szCs w:val="24"/>
    </w:rPr>
  </w:style>
  <w:style w:type="character" w:styleId="nfasissutil">
    <w:name w:val="Subtle Emphasis"/>
    <w:uiPriority w:val="19"/>
    <w:qFormat/>
    <w:rsid w:val="008E4FBB"/>
    <w:rPr>
      <w:i/>
      <w:iCs/>
      <w:color w:val="243F60" w:themeColor="accent1" w:themeShade="7F"/>
    </w:rPr>
  </w:style>
  <w:style w:type="character" w:styleId="nfasisintenso">
    <w:name w:val="Intense Emphasis"/>
    <w:uiPriority w:val="21"/>
    <w:qFormat/>
    <w:rsid w:val="008E4FBB"/>
    <w:rPr>
      <w:b/>
      <w:bCs/>
      <w:caps/>
      <w:color w:val="243F60" w:themeColor="accent1" w:themeShade="7F"/>
      <w:spacing w:val="10"/>
    </w:rPr>
  </w:style>
  <w:style w:type="character" w:styleId="Referenciasutil">
    <w:name w:val="Subtle Reference"/>
    <w:uiPriority w:val="31"/>
    <w:qFormat/>
    <w:rsid w:val="008E4FBB"/>
    <w:rPr>
      <w:b/>
      <w:bCs/>
      <w:color w:val="4F81BD" w:themeColor="accent1"/>
    </w:rPr>
  </w:style>
  <w:style w:type="character" w:styleId="Referenciaintensa">
    <w:name w:val="Intense Reference"/>
    <w:uiPriority w:val="32"/>
    <w:qFormat/>
    <w:rsid w:val="008E4FBB"/>
    <w:rPr>
      <w:b/>
      <w:bCs/>
      <w:i/>
      <w:iCs/>
      <w:caps/>
      <w:color w:val="4F81BD" w:themeColor="accent1"/>
    </w:rPr>
  </w:style>
  <w:style w:type="character" w:styleId="Ttulodellibro">
    <w:name w:val="Book Title"/>
    <w:uiPriority w:val="33"/>
    <w:qFormat/>
    <w:rsid w:val="008E4FBB"/>
    <w:rPr>
      <w:b/>
      <w:bCs/>
      <w:i/>
      <w:iCs/>
      <w:spacing w:val="0"/>
    </w:rPr>
  </w:style>
  <w:style w:type="paragraph" w:styleId="TDC1">
    <w:name w:val="toc 1"/>
    <w:basedOn w:val="Normal"/>
    <w:next w:val="Normal"/>
    <w:autoRedefine/>
    <w:uiPriority w:val="39"/>
    <w:unhideWhenUsed/>
    <w:rsid w:val="00E0782B"/>
    <w:pPr>
      <w:spacing w:after="100"/>
    </w:pPr>
  </w:style>
  <w:style w:type="character" w:styleId="Hipervnculo">
    <w:name w:val="Hyperlink"/>
    <w:basedOn w:val="Fuentedeprrafopredeter"/>
    <w:uiPriority w:val="99"/>
    <w:unhideWhenUsed/>
    <w:rsid w:val="00E0782B"/>
    <w:rPr>
      <w:color w:val="0000FF" w:themeColor="hyperlink"/>
      <w:u w:val="single"/>
    </w:rPr>
  </w:style>
  <w:style w:type="table" w:customStyle="1" w:styleId="GridTable4">
    <w:name w:val="Grid Table 4"/>
    <w:basedOn w:val="Tablanormal"/>
    <w:uiPriority w:val="49"/>
    <w:rsid w:val="002E5C1B"/>
    <w:pPr>
      <w:spacing w:before="0" w:after="0" w:line="240" w:lineRule="auto"/>
      <w:ind w:left="357" w:firstLine="357"/>
      <w:jc w:val="both"/>
    </w:pPr>
    <w:rPr>
      <w:lang w:val="es-AR" w:eastAsia="es-AR"/>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Prrafodelista">
    <w:name w:val="List Paragraph"/>
    <w:basedOn w:val="Normal"/>
    <w:uiPriority w:val="34"/>
    <w:qFormat/>
    <w:rsid w:val="00AD7EE0"/>
    <w:pPr>
      <w:ind w:left="720"/>
      <w:contextualSpacing/>
    </w:pPr>
  </w:style>
  <w:style w:type="paragraph" w:styleId="TDC2">
    <w:name w:val="toc 2"/>
    <w:basedOn w:val="Normal"/>
    <w:next w:val="Normal"/>
    <w:autoRedefine/>
    <w:uiPriority w:val="39"/>
    <w:unhideWhenUsed/>
    <w:rsid w:val="00CC1B07"/>
    <w:pPr>
      <w:spacing w:after="100"/>
      <w:ind w:left="200"/>
    </w:pPr>
  </w:style>
  <w:style w:type="paragraph" w:styleId="TDC3">
    <w:name w:val="toc 3"/>
    <w:basedOn w:val="Normal"/>
    <w:next w:val="Normal"/>
    <w:autoRedefine/>
    <w:uiPriority w:val="39"/>
    <w:unhideWhenUsed/>
    <w:rsid w:val="00CC1B07"/>
    <w:pPr>
      <w:spacing w:after="100"/>
      <w:ind w:left="4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5C10"/>
    <w:pPr>
      <w:spacing w:line="360" w:lineRule="auto"/>
    </w:pPr>
    <w:rPr>
      <w:sz w:val="24"/>
      <w:szCs w:val="24"/>
      <w:lang w:val="es-AR"/>
    </w:rPr>
  </w:style>
  <w:style w:type="paragraph" w:styleId="Ttulo1">
    <w:name w:val="heading 1"/>
    <w:basedOn w:val="Normal"/>
    <w:next w:val="Normal"/>
    <w:link w:val="Ttulo1Car"/>
    <w:uiPriority w:val="9"/>
    <w:qFormat/>
    <w:rsid w:val="00AE7C2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Cs w:val="22"/>
    </w:rPr>
  </w:style>
  <w:style w:type="paragraph" w:styleId="Ttulo2">
    <w:name w:val="heading 2"/>
    <w:basedOn w:val="Normal"/>
    <w:next w:val="Normal"/>
    <w:link w:val="Ttulo2Car"/>
    <w:uiPriority w:val="9"/>
    <w:unhideWhenUsed/>
    <w:qFormat/>
    <w:rsid w:val="008E4FBB"/>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8E4FBB"/>
    <w:pPr>
      <w:pBdr>
        <w:top w:val="single" w:sz="6" w:space="2" w:color="4F81BD" w:themeColor="accent1"/>
      </w:pBdr>
      <w:spacing w:before="300" w:after="0"/>
      <w:outlineLvl w:val="2"/>
    </w:pPr>
    <w:rPr>
      <w:caps/>
      <w:color w:val="243F60" w:themeColor="accent1" w:themeShade="7F"/>
      <w:spacing w:val="15"/>
    </w:rPr>
  </w:style>
  <w:style w:type="paragraph" w:styleId="Ttulo4">
    <w:name w:val="heading 4"/>
    <w:basedOn w:val="Normal"/>
    <w:next w:val="Normal"/>
    <w:link w:val="Ttulo4Car"/>
    <w:uiPriority w:val="9"/>
    <w:semiHidden/>
    <w:unhideWhenUsed/>
    <w:qFormat/>
    <w:rsid w:val="008E4FBB"/>
    <w:pPr>
      <w:pBdr>
        <w:top w:val="dotted" w:sz="6" w:space="2" w:color="4F81BD" w:themeColor="accent1"/>
      </w:pBdr>
      <w:spacing w:before="200" w:after="0"/>
      <w:outlineLvl w:val="3"/>
    </w:pPr>
    <w:rPr>
      <w:caps/>
      <w:color w:val="365F91" w:themeColor="accent1" w:themeShade="BF"/>
      <w:spacing w:val="10"/>
    </w:rPr>
  </w:style>
  <w:style w:type="paragraph" w:styleId="Ttulo5">
    <w:name w:val="heading 5"/>
    <w:basedOn w:val="Normal"/>
    <w:next w:val="Normal"/>
    <w:link w:val="Ttulo5Car"/>
    <w:uiPriority w:val="9"/>
    <w:semiHidden/>
    <w:unhideWhenUsed/>
    <w:qFormat/>
    <w:rsid w:val="008E4FBB"/>
    <w:pPr>
      <w:pBdr>
        <w:bottom w:val="single" w:sz="6" w:space="1" w:color="4F81BD" w:themeColor="accent1"/>
      </w:pBdr>
      <w:spacing w:before="200" w:after="0"/>
      <w:outlineLvl w:val="4"/>
    </w:pPr>
    <w:rPr>
      <w:caps/>
      <w:color w:val="365F91" w:themeColor="accent1" w:themeShade="BF"/>
      <w:spacing w:val="10"/>
    </w:rPr>
  </w:style>
  <w:style w:type="paragraph" w:styleId="Ttulo6">
    <w:name w:val="heading 6"/>
    <w:basedOn w:val="Normal"/>
    <w:next w:val="Normal"/>
    <w:link w:val="Ttulo6Car"/>
    <w:uiPriority w:val="9"/>
    <w:semiHidden/>
    <w:unhideWhenUsed/>
    <w:qFormat/>
    <w:rsid w:val="008E4FBB"/>
    <w:pPr>
      <w:pBdr>
        <w:bottom w:val="dotted" w:sz="6" w:space="1" w:color="4F81BD" w:themeColor="accent1"/>
      </w:pBdr>
      <w:spacing w:before="200" w:after="0"/>
      <w:outlineLvl w:val="5"/>
    </w:pPr>
    <w:rPr>
      <w:caps/>
      <w:color w:val="365F91" w:themeColor="accent1" w:themeShade="BF"/>
      <w:spacing w:val="10"/>
    </w:rPr>
  </w:style>
  <w:style w:type="paragraph" w:styleId="Ttulo7">
    <w:name w:val="heading 7"/>
    <w:basedOn w:val="Normal"/>
    <w:next w:val="Normal"/>
    <w:link w:val="Ttulo7Car"/>
    <w:uiPriority w:val="9"/>
    <w:semiHidden/>
    <w:unhideWhenUsed/>
    <w:qFormat/>
    <w:rsid w:val="008E4FBB"/>
    <w:pPr>
      <w:spacing w:before="200" w:after="0"/>
      <w:outlineLvl w:val="6"/>
    </w:pPr>
    <w:rPr>
      <w:caps/>
      <w:color w:val="365F91" w:themeColor="accent1" w:themeShade="BF"/>
      <w:spacing w:val="10"/>
    </w:rPr>
  </w:style>
  <w:style w:type="paragraph" w:styleId="Ttulo8">
    <w:name w:val="heading 8"/>
    <w:basedOn w:val="Normal"/>
    <w:next w:val="Normal"/>
    <w:link w:val="Ttulo8Car"/>
    <w:uiPriority w:val="9"/>
    <w:semiHidden/>
    <w:unhideWhenUsed/>
    <w:qFormat/>
    <w:rsid w:val="008E4FBB"/>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8E4FBB"/>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24E3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24E3E"/>
    <w:rPr>
      <w:rFonts w:ascii="Tahoma" w:hAnsi="Tahoma" w:cs="Tahoma"/>
      <w:sz w:val="16"/>
      <w:szCs w:val="16"/>
    </w:rPr>
  </w:style>
  <w:style w:type="paragraph" w:styleId="Encabezado">
    <w:name w:val="header"/>
    <w:basedOn w:val="Normal"/>
    <w:link w:val="EncabezadoCar"/>
    <w:uiPriority w:val="99"/>
    <w:unhideWhenUsed/>
    <w:rsid w:val="0023574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35742"/>
  </w:style>
  <w:style w:type="paragraph" w:styleId="Piedepgina">
    <w:name w:val="footer"/>
    <w:basedOn w:val="Normal"/>
    <w:link w:val="PiedepginaCar"/>
    <w:uiPriority w:val="99"/>
    <w:unhideWhenUsed/>
    <w:rsid w:val="0023574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35742"/>
  </w:style>
  <w:style w:type="character" w:customStyle="1" w:styleId="listitem">
    <w:name w:val="listitem"/>
    <w:basedOn w:val="Fuentedeprrafopredeter"/>
    <w:rsid w:val="00235742"/>
  </w:style>
  <w:style w:type="paragraph" w:styleId="Sinespaciado">
    <w:name w:val="No Spacing"/>
    <w:aliases w:val="Apa Sin espacio"/>
    <w:link w:val="SinespaciadoCar"/>
    <w:uiPriority w:val="1"/>
    <w:qFormat/>
    <w:rsid w:val="008E4FBB"/>
    <w:pPr>
      <w:spacing w:after="0" w:line="240" w:lineRule="auto"/>
    </w:pPr>
  </w:style>
  <w:style w:type="character" w:customStyle="1" w:styleId="SinespaciadoCar">
    <w:name w:val="Sin espaciado Car"/>
    <w:aliases w:val="Apa Sin espacio Car"/>
    <w:basedOn w:val="Fuentedeprrafopredeter"/>
    <w:link w:val="Sinespaciado"/>
    <w:uiPriority w:val="1"/>
    <w:rsid w:val="008E4FBB"/>
  </w:style>
  <w:style w:type="character" w:customStyle="1" w:styleId="Ttulo1Car">
    <w:name w:val="Título 1 Car"/>
    <w:basedOn w:val="Fuentedeprrafopredeter"/>
    <w:link w:val="Ttulo1"/>
    <w:uiPriority w:val="9"/>
    <w:rsid w:val="00AE7C2C"/>
    <w:rPr>
      <w:caps/>
      <w:color w:val="FFFFFF" w:themeColor="background1"/>
      <w:spacing w:val="15"/>
      <w:sz w:val="24"/>
      <w:szCs w:val="22"/>
      <w:shd w:val="clear" w:color="auto" w:fill="4F81BD" w:themeFill="accent1"/>
      <w:lang w:val="es-AR"/>
    </w:rPr>
  </w:style>
  <w:style w:type="paragraph" w:styleId="TtulodeTDC">
    <w:name w:val="TOC Heading"/>
    <w:basedOn w:val="Ttulo1"/>
    <w:next w:val="Normal"/>
    <w:uiPriority w:val="39"/>
    <w:unhideWhenUsed/>
    <w:qFormat/>
    <w:rsid w:val="008E4FBB"/>
    <w:pPr>
      <w:outlineLvl w:val="9"/>
    </w:pPr>
  </w:style>
  <w:style w:type="character" w:customStyle="1" w:styleId="Ttulo2Car">
    <w:name w:val="Título 2 Car"/>
    <w:basedOn w:val="Fuentedeprrafopredeter"/>
    <w:link w:val="Ttulo2"/>
    <w:uiPriority w:val="9"/>
    <w:rsid w:val="008E4FBB"/>
    <w:rPr>
      <w:caps/>
      <w:spacing w:val="15"/>
      <w:shd w:val="clear" w:color="auto" w:fill="DBE5F1" w:themeFill="accent1" w:themeFillTint="33"/>
    </w:rPr>
  </w:style>
  <w:style w:type="character" w:customStyle="1" w:styleId="Ttulo3Car">
    <w:name w:val="Título 3 Car"/>
    <w:basedOn w:val="Fuentedeprrafopredeter"/>
    <w:link w:val="Ttulo3"/>
    <w:uiPriority w:val="9"/>
    <w:rsid w:val="008E4FBB"/>
    <w:rPr>
      <w:caps/>
      <w:color w:val="243F60" w:themeColor="accent1" w:themeShade="7F"/>
      <w:spacing w:val="15"/>
    </w:rPr>
  </w:style>
  <w:style w:type="character" w:customStyle="1" w:styleId="Ttulo4Car">
    <w:name w:val="Título 4 Car"/>
    <w:basedOn w:val="Fuentedeprrafopredeter"/>
    <w:link w:val="Ttulo4"/>
    <w:uiPriority w:val="9"/>
    <w:semiHidden/>
    <w:rsid w:val="008E4FBB"/>
    <w:rPr>
      <w:caps/>
      <w:color w:val="365F91" w:themeColor="accent1" w:themeShade="BF"/>
      <w:spacing w:val="10"/>
    </w:rPr>
  </w:style>
  <w:style w:type="character" w:customStyle="1" w:styleId="Ttulo5Car">
    <w:name w:val="Título 5 Car"/>
    <w:basedOn w:val="Fuentedeprrafopredeter"/>
    <w:link w:val="Ttulo5"/>
    <w:uiPriority w:val="9"/>
    <w:semiHidden/>
    <w:rsid w:val="008E4FBB"/>
    <w:rPr>
      <w:caps/>
      <w:color w:val="365F91" w:themeColor="accent1" w:themeShade="BF"/>
      <w:spacing w:val="10"/>
    </w:rPr>
  </w:style>
  <w:style w:type="character" w:customStyle="1" w:styleId="Ttulo6Car">
    <w:name w:val="Título 6 Car"/>
    <w:basedOn w:val="Fuentedeprrafopredeter"/>
    <w:link w:val="Ttulo6"/>
    <w:uiPriority w:val="9"/>
    <w:semiHidden/>
    <w:rsid w:val="008E4FBB"/>
    <w:rPr>
      <w:caps/>
      <w:color w:val="365F91" w:themeColor="accent1" w:themeShade="BF"/>
      <w:spacing w:val="10"/>
    </w:rPr>
  </w:style>
  <w:style w:type="character" w:customStyle="1" w:styleId="Ttulo7Car">
    <w:name w:val="Título 7 Car"/>
    <w:basedOn w:val="Fuentedeprrafopredeter"/>
    <w:link w:val="Ttulo7"/>
    <w:uiPriority w:val="9"/>
    <w:semiHidden/>
    <w:rsid w:val="008E4FBB"/>
    <w:rPr>
      <w:caps/>
      <w:color w:val="365F91" w:themeColor="accent1" w:themeShade="BF"/>
      <w:spacing w:val="10"/>
    </w:rPr>
  </w:style>
  <w:style w:type="character" w:customStyle="1" w:styleId="Ttulo8Car">
    <w:name w:val="Título 8 Car"/>
    <w:basedOn w:val="Fuentedeprrafopredeter"/>
    <w:link w:val="Ttulo8"/>
    <w:uiPriority w:val="9"/>
    <w:semiHidden/>
    <w:rsid w:val="008E4FBB"/>
    <w:rPr>
      <w:caps/>
      <w:spacing w:val="10"/>
      <w:sz w:val="18"/>
      <w:szCs w:val="18"/>
    </w:rPr>
  </w:style>
  <w:style w:type="character" w:customStyle="1" w:styleId="Ttulo9Car">
    <w:name w:val="Título 9 Car"/>
    <w:basedOn w:val="Fuentedeprrafopredeter"/>
    <w:link w:val="Ttulo9"/>
    <w:uiPriority w:val="9"/>
    <w:semiHidden/>
    <w:rsid w:val="008E4FBB"/>
    <w:rPr>
      <w:i/>
      <w:iCs/>
      <w:caps/>
      <w:spacing w:val="10"/>
      <w:sz w:val="18"/>
      <w:szCs w:val="18"/>
    </w:rPr>
  </w:style>
  <w:style w:type="paragraph" w:styleId="Epgrafe">
    <w:name w:val="caption"/>
    <w:basedOn w:val="Normal"/>
    <w:next w:val="Normal"/>
    <w:uiPriority w:val="35"/>
    <w:semiHidden/>
    <w:unhideWhenUsed/>
    <w:qFormat/>
    <w:rsid w:val="008E4FBB"/>
    <w:rPr>
      <w:b/>
      <w:bCs/>
      <w:color w:val="365F91" w:themeColor="accent1" w:themeShade="BF"/>
      <w:sz w:val="16"/>
      <w:szCs w:val="16"/>
    </w:rPr>
  </w:style>
  <w:style w:type="paragraph" w:styleId="Ttulo">
    <w:name w:val="Title"/>
    <w:basedOn w:val="Normal"/>
    <w:next w:val="Normal"/>
    <w:link w:val="TtuloCar"/>
    <w:uiPriority w:val="10"/>
    <w:qFormat/>
    <w:rsid w:val="008E4FBB"/>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tuloCar">
    <w:name w:val="Título Car"/>
    <w:basedOn w:val="Fuentedeprrafopredeter"/>
    <w:link w:val="Ttulo"/>
    <w:uiPriority w:val="10"/>
    <w:rsid w:val="008E4FBB"/>
    <w:rPr>
      <w:rFonts w:asciiTheme="majorHAnsi" w:eastAsiaTheme="majorEastAsia" w:hAnsiTheme="majorHAnsi" w:cstheme="majorBidi"/>
      <w:caps/>
      <w:color w:val="4F81BD" w:themeColor="accent1"/>
      <w:spacing w:val="10"/>
      <w:sz w:val="52"/>
      <w:szCs w:val="52"/>
    </w:rPr>
  </w:style>
  <w:style w:type="paragraph" w:styleId="Subttulo">
    <w:name w:val="Subtitle"/>
    <w:basedOn w:val="Normal"/>
    <w:next w:val="Normal"/>
    <w:link w:val="SubttuloCar"/>
    <w:uiPriority w:val="11"/>
    <w:qFormat/>
    <w:rsid w:val="008E4FBB"/>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8E4FBB"/>
    <w:rPr>
      <w:caps/>
      <w:color w:val="595959" w:themeColor="text1" w:themeTint="A6"/>
      <w:spacing w:val="10"/>
      <w:sz w:val="21"/>
      <w:szCs w:val="21"/>
    </w:rPr>
  </w:style>
  <w:style w:type="character" w:styleId="Textoennegrita">
    <w:name w:val="Strong"/>
    <w:uiPriority w:val="22"/>
    <w:qFormat/>
    <w:rsid w:val="008E4FBB"/>
    <w:rPr>
      <w:b/>
      <w:bCs/>
    </w:rPr>
  </w:style>
  <w:style w:type="character" w:styleId="nfasis">
    <w:name w:val="Emphasis"/>
    <w:uiPriority w:val="20"/>
    <w:qFormat/>
    <w:rsid w:val="008E4FBB"/>
    <w:rPr>
      <w:caps/>
      <w:color w:val="243F60" w:themeColor="accent1" w:themeShade="7F"/>
      <w:spacing w:val="5"/>
    </w:rPr>
  </w:style>
  <w:style w:type="paragraph" w:styleId="Cita">
    <w:name w:val="Quote"/>
    <w:basedOn w:val="Normal"/>
    <w:next w:val="Normal"/>
    <w:link w:val="CitaCar"/>
    <w:uiPriority w:val="29"/>
    <w:qFormat/>
    <w:rsid w:val="008E4FBB"/>
    <w:rPr>
      <w:i/>
      <w:iCs/>
    </w:rPr>
  </w:style>
  <w:style w:type="character" w:customStyle="1" w:styleId="CitaCar">
    <w:name w:val="Cita Car"/>
    <w:basedOn w:val="Fuentedeprrafopredeter"/>
    <w:link w:val="Cita"/>
    <w:uiPriority w:val="29"/>
    <w:rsid w:val="008E4FBB"/>
    <w:rPr>
      <w:i/>
      <w:iCs/>
      <w:sz w:val="24"/>
      <w:szCs w:val="24"/>
    </w:rPr>
  </w:style>
  <w:style w:type="paragraph" w:styleId="Citadestacada">
    <w:name w:val="Intense Quote"/>
    <w:basedOn w:val="Normal"/>
    <w:next w:val="Normal"/>
    <w:link w:val="CitadestacadaCar"/>
    <w:uiPriority w:val="30"/>
    <w:qFormat/>
    <w:rsid w:val="008E4FBB"/>
    <w:pPr>
      <w:spacing w:before="240" w:after="240" w:line="240" w:lineRule="auto"/>
      <w:ind w:left="1080" w:right="1080"/>
      <w:jc w:val="center"/>
    </w:pPr>
    <w:rPr>
      <w:color w:val="4F81BD" w:themeColor="accent1"/>
    </w:rPr>
  </w:style>
  <w:style w:type="character" w:customStyle="1" w:styleId="CitadestacadaCar">
    <w:name w:val="Cita destacada Car"/>
    <w:basedOn w:val="Fuentedeprrafopredeter"/>
    <w:link w:val="Citadestacada"/>
    <w:uiPriority w:val="30"/>
    <w:rsid w:val="008E4FBB"/>
    <w:rPr>
      <w:color w:val="4F81BD" w:themeColor="accent1"/>
      <w:sz w:val="24"/>
      <w:szCs w:val="24"/>
    </w:rPr>
  </w:style>
  <w:style w:type="character" w:styleId="nfasissutil">
    <w:name w:val="Subtle Emphasis"/>
    <w:uiPriority w:val="19"/>
    <w:qFormat/>
    <w:rsid w:val="008E4FBB"/>
    <w:rPr>
      <w:i/>
      <w:iCs/>
      <w:color w:val="243F60" w:themeColor="accent1" w:themeShade="7F"/>
    </w:rPr>
  </w:style>
  <w:style w:type="character" w:styleId="nfasisintenso">
    <w:name w:val="Intense Emphasis"/>
    <w:uiPriority w:val="21"/>
    <w:qFormat/>
    <w:rsid w:val="008E4FBB"/>
    <w:rPr>
      <w:b/>
      <w:bCs/>
      <w:caps/>
      <w:color w:val="243F60" w:themeColor="accent1" w:themeShade="7F"/>
      <w:spacing w:val="10"/>
    </w:rPr>
  </w:style>
  <w:style w:type="character" w:styleId="Referenciasutil">
    <w:name w:val="Subtle Reference"/>
    <w:uiPriority w:val="31"/>
    <w:qFormat/>
    <w:rsid w:val="008E4FBB"/>
    <w:rPr>
      <w:b/>
      <w:bCs/>
      <w:color w:val="4F81BD" w:themeColor="accent1"/>
    </w:rPr>
  </w:style>
  <w:style w:type="character" w:styleId="Referenciaintensa">
    <w:name w:val="Intense Reference"/>
    <w:uiPriority w:val="32"/>
    <w:qFormat/>
    <w:rsid w:val="008E4FBB"/>
    <w:rPr>
      <w:b/>
      <w:bCs/>
      <w:i/>
      <w:iCs/>
      <w:caps/>
      <w:color w:val="4F81BD" w:themeColor="accent1"/>
    </w:rPr>
  </w:style>
  <w:style w:type="character" w:styleId="Ttulodellibro">
    <w:name w:val="Book Title"/>
    <w:uiPriority w:val="33"/>
    <w:qFormat/>
    <w:rsid w:val="008E4FBB"/>
    <w:rPr>
      <w:b/>
      <w:bCs/>
      <w:i/>
      <w:iCs/>
      <w:spacing w:val="0"/>
    </w:rPr>
  </w:style>
  <w:style w:type="paragraph" w:styleId="TDC1">
    <w:name w:val="toc 1"/>
    <w:basedOn w:val="Normal"/>
    <w:next w:val="Normal"/>
    <w:autoRedefine/>
    <w:uiPriority w:val="39"/>
    <w:unhideWhenUsed/>
    <w:rsid w:val="00E0782B"/>
    <w:pPr>
      <w:spacing w:after="100"/>
    </w:pPr>
  </w:style>
  <w:style w:type="character" w:styleId="Hipervnculo">
    <w:name w:val="Hyperlink"/>
    <w:basedOn w:val="Fuentedeprrafopredeter"/>
    <w:uiPriority w:val="99"/>
    <w:unhideWhenUsed/>
    <w:rsid w:val="00E0782B"/>
    <w:rPr>
      <w:color w:val="0000FF" w:themeColor="hyperlink"/>
      <w:u w:val="single"/>
    </w:rPr>
  </w:style>
  <w:style w:type="table" w:customStyle="1" w:styleId="GridTable4">
    <w:name w:val="Grid Table 4"/>
    <w:basedOn w:val="Tablanormal"/>
    <w:uiPriority w:val="49"/>
    <w:rsid w:val="002E5C1B"/>
    <w:pPr>
      <w:spacing w:before="0" w:after="0" w:line="240" w:lineRule="auto"/>
      <w:ind w:left="357" w:firstLine="357"/>
      <w:jc w:val="both"/>
    </w:pPr>
    <w:rPr>
      <w:lang w:val="es-AR" w:eastAsia="es-AR"/>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Prrafodelista">
    <w:name w:val="List Paragraph"/>
    <w:basedOn w:val="Normal"/>
    <w:uiPriority w:val="34"/>
    <w:qFormat/>
    <w:rsid w:val="00AD7EE0"/>
    <w:pPr>
      <w:ind w:left="720"/>
      <w:contextualSpacing/>
    </w:pPr>
  </w:style>
  <w:style w:type="paragraph" w:styleId="TDC2">
    <w:name w:val="toc 2"/>
    <w:basedOn w:val="Normal"/>
    <w:next w:val="Normal"/>
    <w:autoRedefine/>
    <w:uiPriority w:val="39"/>
    <w:unhideWhenUsed/>
    <w:rsid w:val="00CC1B07"/>
    <w:pPr>
      <w:spacing w:after="100"/>
      <w:ind w:left="200"/>
    </w:pPr>
  </w:style>
  <w:style w:type="paragraph" w:styleId="TDC3">
    <w:name w:val="toc 3"/>
    <w:basedOn w:val="Normal"/>
    <w:next w:val="Normal"/>
    <w:autoRedefine/>
    <w:uiPriority w:val="39"/>
    <w:unhideWhenUsed/>
    <w:rsid w:val="00CC1B07"/>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0361822">
      <w:bodyDiv w:val="1"/>
      <w:marLeft w:val="0"/>
      <w:marRight w:val="0"/>
      <w:marTop w:val="0"/>
      <w:marBottom w:val="0"/>
      <w:divBdr>
        <w:top w:val="none" w:sz="0" w:space="0" w:color="auto"/>
        <w:left w:val="none" w:sz="0" w:space="0" w:color="auto"/>
        <w:bottom w:val="none" w:sz="0" w:space="0" w:color="auto"/>
        <w:right w:val="none" w:sz="0" w:space="0" w:color="auto"/>
      </w:divBdr>
    </w:div>
    <w:div w:id="589434923">
      <w:bodyDiv w:val="1"/>
      <w:marLeft w:val="0"/>
      <w:marRight w:val="0"/>
      <w:marTop w:val="0"/>
      <w:marBottom w:val="0"/>
      <w:divBdr>
        <w:top w:val="none" w:sz="0" w:space="0" w:color="auto"/>
        <w:left w:val="none" w:sz="0" w:space="0" w:color="auto"/>
        <w:bottom w:val="none" w:sz="0" w:space="0" w:color="auto"/>
        <w:right w:val="none" w:sz="0" w:space="0" w:color="auto"/>
      </w:divBdr>
    </w:div>
    <w:div w:id="1243949039">
      <w:bodyDiv w:val="1"/>
      <w:marLeft w:val="0"/>
      <w:marRight w:val="0"/>
      <w:marTop w:val="0"/>
      <w:marBottom w:val="0"/>
      <w:divBdr>
        <w:top w:val="none" w:sz="0" w:space="0" w:color="auto"/>
        <w:left w:val="none" w:sz="0" w:space="0" w:color="auto"/>
        <w:bottom w:val="none" w:sz="0" w:space="0" w:color="auto"/>
        <w:right w:val="none" w:sz="0" w:space="0" w:color="auto"/>
      </w:divBdr>
    </w:div>
    <w:div w:id="1674917837">
      <w:bodyDiv w:val="1"/>
      <w:marLeft w:val="0"/>
      <w:marRight w:val="0"/>
      <w:marTop w:val="0"/>
      <w:marBottom w:val="0"/>
      <w:divBdr>
        <w:top w:val="none" w:sz="0" w:space="0" w:color="auto"/>
        <w:left w:val="none" w:sz="0" w:space="0" w:color="auto"/>
        <w:bottom w:val="none" w:sz="0" w:space="0" w:color="auto"/>
        <w:right w:val="none" w:sz="0" w:space="0" w:color="auto"/>
      </w:divBdr>
    </w:div>
    <w:div w:id="1721663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3.png"/><Relationship Id="rId18" Type="http://schemas.openxmlformats.org/officeDocument/2006/relationships/image" Target="media/image6.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9.png"/><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3.jpe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eader" Target="header2.xml"/><Relationship Id="rId30"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anaromina\AppData\Roaming\Microsoft\Templates\Portad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wnloads xmlns="2958f784-0ef9-4616-b22d-512a8cad1f0d">0</Downloads>
    <HandoffToMSDN xmlns="2958f784-0ef9-4616-b22d-512a8cad1f0d" xsi:nil="true"/>
    <OriginalSourceMarket xmlns="2958f784-0ef9-4616-b22d-512a8cad1f0d" xsi:nil="true"/>
    <AssetStart xmlns="2958f784-0ef9-4616-b22d-512a8cad1f0d">2010-07-18T23:50:29+00:00</AssetStart>
    <CrawlForDependencies xmlns="2958f784-0ef9-4616-b22d-512a8cad1f0d">false</CrawlForDependencies>
    <LastHandOff xmlns="2958f784-0ef9-4616-b22d-512a8cad1f0d" xsi:nil="true"/>
    <Milestone xmlns="2958f784-0ef9-4616-b22d-512a8cad1f0d" xsi:nil="true"/>
    <APDescription xmlns="2958f784-0ef9-4616-b22d-512a8cad1f0d" xsi:nil="true"/>
    <AssetId xmlns="2958f784-0ef9-4616-b22d-512a8cad1f0d">TP101948720</AssetId>
    <CSXHash xmlns="2958f784-0ef9-4616-b22d-512a8cad1f0d">HrmrTfK++zNfSWCz/eovtJr4h1LeplbYcD1Hj7rTzzA=</CSXHash>
    <Description0 xmlns="fb5acd76-e9f3-4601-9d69-91f53ab96ae6" xsi:nil="true"/>
    <OOCacheId xmlns="2958f784-0ef9-4616-b22d-512a8cad1f0d">23538296-e2a1-469a-983c-98eb34857153</OOCacheId>
    <IsSearchable xmlns="2958f784-0ef9-4616-b22d-512a8cad1f0d">false</IsSearchable>
    <CSXSubmissionMarket xmlns="2958f784-0ef9-4616-b22d-512a8cad1f0d">5</CSXSubmissionMarket>
    <IsDeleted xmlns="2958f784-0ef9-4616-b22d-512a8cad1f0d">false</IsDeleted>
    <EditorialStatus xmlns="2958f784-0ef9-4616-b22d-512a8cad1f0d">Complete</EditorialStatus>
    <ArtSampleDocs xmlns="2958f784-0ef9-4616-b22d-512a8cad1f0d" xsi:nil="true"/>
    <TrustLevel xmlns="2958f784-0ef9-4616-b22d-512a8cad1f0d">2 Community Trusted</TrustLevel>
    <UALocRecommendation xmlns="2958f784-0ef9-4616-b22d-512a8cad1f0d">Localize</UALocRecommendation>
    <Component xmlns="fb5acd76-e9f3-4601-9d69-91f53ab96ae6" xsi:nil="true"/>
    <TPLaunchHelpLinkType xmlns="2958f784-0ef9-4616-b22d-512a8cad1f0d">Template</TPLaunchHelpLinkType>
    <Providers xmlns="2958f784-0ef9-4616-b22d-512a8cad1f0d">PN101948714</Providers>
    <TPAppVersion xmlns="2958f784-0ef9-4616-b22d-512a8cad1f0d" xsi:nil="true"/>
    <VoteCount xmlns="2958f784-0ef9-4616-b22d-512a8cad1f0d" xsi:nil="true"/>
    <APAuthor xmlns="2958f784-0ef9-4616-b22d-512a8cad1f0d">
      <UserInfo>
        <DisplayName>phx\_o14apppool1</DisplayName>
        <AccountId>576</AccountId>
        <AccountType/>
      </UserInfo>
    </APAuthor>
    <ClipArtFilename xmlns="2958f784-0ef9-4616-b22d-512a8cad1f0d" xsi:nil="true"/>
    <Provider xmlns="2958f784-0ef9-4616-b22d-512a8cad1f0d" xsi:nil="true"/>
    <AssetExpire xmlns="2958f784-0ef9-4616-b22d-512a8cad1f0d">2100-01-01T00:00:00+00:00</AssetExpire>
    <AssetType xmlns="2958f784-0ef9-4616-b22d-512a8cad1f0d" xsi:nil="true"/>
    <TPClientViewer xmlns="2958f784-0ef9-4616-b22d-512a8cad1f0d" xsi:nil="true"/>
    <TPInstallLocation xmlns="2958f784-0ef9-4616-b22d-512a8cad1f0d" xsi:nil="true"/>
    <SubmitterId xmlns="2958f784-0ef9-4616-b22d-512a8cad1f0d">S-1-10-0-6-2147393870-641269760</SubmitterId>
    <ThumbnailAssetId xmlns="2958f784-0ef9-4616-b22d-512a8cad1f0d" xsi:nil="true"/>
    <ApprovalStatus xmlns="2958f784-0ef9-4616-b22d-512a8cad1f0d">ApprovedAutomatic</ApprovalStatus>
    <TPComponent xmlns="2958f784-0ef9-4616-b22d-512a8cad1f0d" xsi:nil="true"/>
    <TPExecutable xmlns="2958f784-0ef9-4616-b22d-512a8cad1f0d" xsi:nil="true"/>
    <LastModifiedDateTime xmlns="2958f784-0ef9-4616-b22d-512a8cad1f0d" xsi:nil="true"/>
    <LastPublishResultLookup xmlns="2958f784-0ef9-4616-b22d-512a8cad1f0d" xsi:nil="true"/>
    <LegacyData xmlns="2958f784-0ef9-4616-b22d-512a8cad1f0d" xsi:nil="true"/>
    <BusinessGroup xmlns="2958f784-0ef9-4616-b22d-512a8cad1f0d" xsi:nil="true"/>
    <SourceTitle xmlns="2958f784-0ef9-4616-b22d-512a8cad1f0d" xsi:nil="true"/>
    <TemplateTemplateType xmlns="2958f784-0ef9-4616-b22d-512a8cad1f0d">Word 2007 Default</TemplateTemplateType>
    <IntlLocPriority xmlns="2958f784-0ef9-4616-b22d-512a8cad1f0d" xsi:nil="true"/>
    <OpenTemplate xmlns="2958f784-0ef9-4616-b22d-512a8cad1f0d">true</OpenTemplate>
    <UAProjectedTotalWords xmlns="2958f784-0ef9-4616-b22d-512a8cad1f0d" xsi:nil="true"/>
    <TPApplication xmlns="2958f784-0ef9-4616-b22d-512a8cad1f0d" xsi:nil="true"/>
    <PrimaryImageGen xmlns="2958f784-0ef9-4616-b22d-512a8cad1f0d">true</PrimaryImageGen>
    <IntlLangReview xmlns="2958f784-0ef9-4616-b22d-512a8cad1f0d" xsi:nil="true"/>
    <MachineTranslated xmlns="2958f784-0ef9-4616-b22d-512a8cad1f0d">false</MachineTranslated>
    <OutputCachingOn xmlns="2958f784-0ef9-4616-b22d-512a8cad1f0d">false</OutputCachingOn>
    <ParentAssetId xmlns="2958f784-0ef9-4616-b22d-512a8cad1f0d">TC101948721</ParentAssetId>
    <TemplateStatus xmlns="2958f784-0ef9-4616-b22d-512a8cad1f0d" xsi:nil="true"/>
    <AcquiredFrom xmlns="2958f784-0ef9-4616-b22d-512a8cad1f0d" xsi:nil="true"/>
    <ContentItem xmlns="2958f784-0ef9-4616-b22d-512a8cad1f0d" xsi:nil="true"/>
    <Markets xmlns="2958f784-0ef9-4616-b22d-512a8cad1f0d">
      <Value>NULL</Value>
    </Markets>
    <OriginAsset xmlns="2958f784-0ef9-4616-b22d-512a8cad1f0d" xsi:nil="true"/>
    <ShowIn xmlns="2958f784-0ef9-4616-b22d-512a8cad1f0d">Show everywhere</ShowIn>
    <EditorialTags xmlns="2958f784-0ef9-4616-b22d-512a8cad1f0d" xsi:nil="true"/>
    <TPLaunchHelpLink xmlns="2958f784-0ef9-4616-b22d-512a8cad1f0d" xsi:nil="true"/>
    <PublishStatusLookup xmlns="2958f784-0ef9-4616-b22d-512a8cad1f0d">
      <Value>328454</Value>
      <Value>624562</Value>
    </PublishStatusLookup>
    <TimesCloned xmlns="2958f784-0ef9-4616-b22d-512a8cad1f0d" xsi:nil="true"/>
    <AverageRating xmlns="2958f784-0ef9-4616-b22d-512a8cad1f0d" xsi:nil="true"/>
    <TPCommandLine xmlns="2958f784-0ef9-4616-b22d-512a8cad1f0d" xsi:nil="true"/>
    <CSXUpdate xmlns="2958f784-0ef9-4616-b22d-512a8cad1f0d">false</CSXUpdate>
    <CSXSubmissionDate xmlns="2958f784-0ef9-4616-b22d-512a8cad1f0d">2010-07-18T23:50:29+00:00</CSXSubmissionDate>
    <IntlLangReviewDate xmlns="2958f784-0ef9-4616-b22d-512a8cad1f0d" xsi:nil="true"/>
    <TPFriendlyName xmlns="2958f784-0ef9-4616-b22d-512a8cad1f0d" xsi:nil="true"/>
    <NumericId xmlns="2958f784-0ef9-4616-b22d-512a8cad1f0d" xsi:nil="true"/>
    <PlannedPubDate xmlns="2958f784-0ef9-4616-b22d-512a8cad1f0d" xsi:nil="true"/>
    <PolicheckWords xmlns="2958f784-0ef9-4616-b22d-512a8cad1f0d" xsi:nil="true"/>
    <PublishTargets xmlns="2958f784-0ef9-4616-b22d-512a8cad1f0d">OfficeOnline</PublishTargets>
    <UALocComments xmlns="2958f784-0ef9-4616-b22d-512a8cad1f0d" xsi:nil="true"/>
    <ApprovalLog xmlns="2958f784-0ef9-4616-b22d-512a8cad1f0d" xsi:nil="true"/>
    <BugNumber xmlns="2958f784-0ef9-4616-b22d-512a8cad1f0d" xsi:nil="true"/>
    <FriendlyTitle xmlns="2958f784-0ef9-4616-b22d-512a8cad1f0d" xsi:nil="true"/>
    <MarketSpecific xmlns="2958f784-0ef9-4616-b22d-512a8cad1f0d">true</MarketSpecific>
    <TPNamespace xmlns="2958f784-0ef9-4616-b22d-512a8cad1f0d" xsi:nil="true"/>
    <UANotes xmlns="2958f784-0ef9-4616-b22d-512a8cad1f0d" xsi:nil="true"/>
    <IntlLangReviewer xmlns="2958f784-0ef9-4616-b22d-512a8cad1f0d" xsi:nil="true"/>
    <UACurrentWords xmlns="2958f784-0ef9-4616-b22d-512a8cad1f0d" xsi:nil="true"/>
    <DirectSourceMarket xmlns="2958f784-0ef9-4616-b22d-512a8cad1f0d" xsi:nil="true"/>
    <DSATActionTaken xmlns="2958f784-0ef9-4616-b22d-512a8cad1f0d" xsi:nil="true"/>
    <APEditor xmlns="2958f784-0ef9-4616-b22d-512a8cad1f0d">
      <UserInfo>
        <DisplayName/>
        <AccountId xsi:nil="true"/>
        <AccountType/>
      </UserInfo>
    </APEditor>
    <Manager xmlns="2958f784-0ef9-4616-b22d-512a8cad1f0d" xsi:nil="true"/>
    <BlockPublish xmlns="2958f784-0ef9-4616-b22d-512a8cad1f0d" xsi:nil="true"/>
    <InternalTagsTaxHTField0 xmlns="2958f784-0ef9-4616-b22d-512a8cad1f0d">
      <Terms xmlns="http://schemas.microsoft.com/office/infopath/2007/PartnerControls"/>
    </InternalTagsTaxHTField0>
    <LocComments xmlns="2958f784-0ef9-4616-b22d-512a8cad1f0d" xsi:nil="true"/>
    <LocProcessedForMarketsLookup xmlns="2958f784-0ef9-4616-b22d-512a8cad1f0d" xsi:nil="true"/>
    <LocalizationTagsTaxHTField0 xmlns="2958f784-0ef9-4616-b22d-512a8cad1f0d">
      <Terms xmlns="http://schemas.microsoft.com/office/infopath/2007/PartnerControls"/>
    </LocalizationTagsTaxHTField0>
    <FeatureTagsTaxHTField0 xmlns="2958f784-0ef9-4616-b22d-512a8cad1f0d">
      <Terms xmlns="http://schemas.microsoft.com/office/infopath/2007/PartnerControls"/>
    </FeatureTagsTaxHTField0>
    <LocOverallLocStatusLookup xmlns="2958f784-0ef9-4616-b22d-512a8cad1f0d" xsi:nil="true"/>
    <LocPublishedLinkedAssetsLookup xmlns="2958f784-0ef9-4616-b22d-512a8cad1f0d" xsi:nil="true"/>
    <LocLastLocAttemptVersionTypeLookup xmlns="2958f784-0ef9-4616-b22d-512a8cad1f0d" xsi:nil="true"/>
    <LocManualTestRequired xmlns="2958f784-0ef9-4616-b22d-512a8cad1f0d" xsi:nil="true"/>
    <RecommendationsModifier xmlns="2958f784-0ef9-4616-b22d-512a8cad1f0d" xsi:nil="true"/>
    <CampaignTagsTaxHTField0 xmlns="2958f784-0ef9-4616-b22d-512a8cad1f0d">
      <Terms xmlns="http://schemas.microsoft.com/office/infopath/2007/PartnerControls"/>
    </CampaignTagsTaxHTField0>
    <LocOverallHandbackStatusLookup xmlns="2958f784-0ef9-4616-b22d-512a8cad1f0d" xsi:nil="true"/>
    <LocProcessedForHandoffsLookup xmlns="2958f784-0ef9-4616-b22d-512a8cad1f0d" xsi:nil="true"/>
    <LocOverallPreviewStatusLookup xmlns="2958f784-0ef9-4616-b22d-512a8cad1f0d" xsi:nil="true"/>
    <LocOverallPublishStatusLookup xmlns="2958f784-0ef9-4616-b22d-512a8cad1f0d" xsi:nil="true"/>
    <TaxCatchAll xmlns="2958f784-0ef9-4616-b22d-512a8cad1f0d"/>
    <LocNewPublishedVersionLookup xmlns="2958f784-0ef9-4616-b22d-512a8cad1f0d" xsi:nil="true"/>
    <LocPublishedDependentAssetsLookup xmlns="2958f784-0ef9-4616-b22d-512a8cad1f0d" xsi:nil="true"/>
    <LocRecommendedHandoff xmlns="2958f784-0ef9-4616-b22d-512a8cad1f0d" xsi:nil="true"/>
    <ScenarioTagsTaxHTField0 xmlns="2958f784-0ef9-4616-b22d-512a8cad1f0d">
      <Terms xmlns="http://schemas.microsoft.com/office/infopath/2007/PartnerControls"/>
    </ScenarioTagsTaxHTField0>
    <LocLastLocAttemptVersionLookup xmlns="2958f784-0ef9-4616-b22d-512a8cad1f0d">236</LocLastLocAttemptVersionLookup>
    <OriginalRelease xmlns="2958f784-0ef9-4616-b22d-512a8cad1f0d">14</OriginalRelease>
    <LocMarketGroupTiers2 xmlns="2958f784-0ef9-4616-b22d-512a8cad1f0d"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DE95A0C693CEB341887D38A4A2B58B45040072C752107C5A7B47AA91A1EE638E6F1F" ma:contentTypeVersion="55" ma:contentTypeDescription="Create a new document." ma:contentTypeScope="" ma:versionID="3c98c83416931a21d43ed007fda5e4dd">
  <xsd:schema xmlns:xsd="http://www.w3.org/2001/XMLSchema" xmlns:xs="http://www.w3.org/2001/XMLSchema" xmlns:p="http://schemas.microsoft.com/office/2006/metadata/properties" xmlns:ns2="2958f784-0ef9-4616-b22d-512a8cad1f0d" xmlns:ns3="fb5acd76-e9f3-4601-9d69-91f53ab96ae6" targetNamespace="http://schemas.microsoft.com/office/2006/metadata/properties" ma:root="true" ma:fieldsID="938018c4f46d99993d20879d4e9ddff8" ns2:_="" ns3:_="">
    <xsd:import namespace="2958f784-0ef9-4616-b22d-512a8cad1f0d"/>
    <xsd:import namespace="fb5acd76-e9f3-4601-9d69-91f53ab96ae6"/>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element ref="ns3:Description0" minOccurs="0"/>
                <xsd:element ref="ns3:Compon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58f784-0ef9-4616-b22d-512a8cad1f0d"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ca69c71e-a029-4733-aca1-cabc27411b08}"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8D80075B-F8CE-48D6-9BD2-D195F7E115A9}" ma:internalName="CSXSubmissionMarket" ma:readOnly="false" ma:showField="MarketName" ma:web="2958f784-0ef9-4616-b22d-512a8cad1f0d">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9327d1a0-1a14-4b12-a74c-0f320f972977}"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1F044C38-11A0-4051-9DF8-A3AFA85E16DC}" ma:internalName="InProjectListLookup" ma:readOnly="true" ma:showField="InProjectList"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3b364bcb-a06e-4da1-8475-f5243c3236b2}"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1F044C38-11A0-4051-9DF8-A3AFA85E16DC}" ma:internalName="LastCompleteVersionLookup" ma:readOnly="true" ma:showField="LastCompleteVersion"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1F044C38-11A0-4051-9DF8-A3AFA85E16DC}" ma:internalName="LastPreviewErrorLookup" ma:readOnly="true" ma:showField="LastPreviewError"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1F044C38-11A0-4051-9DF8-A3AFA85E16DC}" ma:internalName="LastPreviewResultLookup" ma:readOnly="true" ma:showField="LastPreviewResult"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1F044C38-11A0-4051-9DF8-A3AFA85E16DC}" ma:internalName="LastPreviewAttemptDateLookup" ma:readOnly="true" ma:showField="LastPreviewAttemptDate"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1F044C38-11A0-4051-9DF8-A3AFA85E16DC}" ma:internalName="LastPreviewedByLookup" ma:readOnly="true" ma:showField="LastPreviewedBy"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1F044C38-11A0-4051-9DF8-A3AFA85E16DC}" ma:internalName="LastPreviewTimeLookup" ma:readOnly="true" ma:showField="LastPreviewTime"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1F044C38-11A0-4051-9DF8-A3AFA85E16DC}" ma:internalName="LastPreviewVersionLookup" ma:readOnly="true" ma:showField="LastPreviewVersion"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1F044C38-11A0-4051-9DF8-A3AFA85E16DC}" ma:internalName="LastPublishErrorLookup" ma:readOnly="true" ma:showField="LastPublishError"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1F044C38-11A0-4051-9DF8-A3AFA85E16DC}" ma:internalName="LastPublishResultLookup" ma:readOnly="true" ma:showField="LastPublishResult"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1F044C38-11A0-4051-9DF8-A3AFA85E16DC}" ma:internalName="LastPublishAttemptDateLookup" ma:readOnly="true" ma:showField="LastPublishAttemptDate"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1F044C38-11A0-4051-9DF8-A3AFA85E16DC}" ma:internalName="LastPublishedByLookup" ma:readOnly="true" ma:showField="LastPublishedBy"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1F044C38-11A0-4051-9DF8-A3AFA85E16DC}" ma:internalName="LastPublishTimeLookup" ma:readOnly="true" ma:showField="LastPublishTime"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1F044C38-11A0-4051-9DF8-A3AFA85E16DC}" ma:internalName="LastPublishVersionLookup" ma:readOnly="true" ma:showField="LastPublishVersion"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AC64899A-88C0-4725-BCFC-902FA402DE74}" ma:internalName="LocLastLocAttemptVersionLookup" ma:readOnly="false" ma:showField="LastLocAttemptVersion" ma:web="2958f784-0ef9-4616-b22d-512a8cad1f0d">
      <xsd:simpleType>
        <xsd:restriction base="dms:Lookup"/>
      </xsd:simpleType>
    </xsd:element>
    <xsd:element name="LocLastLocAttemptVersionTypeLookup" ma:index="72" nillable="true" ma:displayName="Loc Last Loc Attempt Version Type" ma:default="" ma:list="{AC64899A-88C0-4725-BCFC-902FA402DE74}" ma:internalName="LocLastLocAttemptVersionTypeLookup" ma:readOnly="true" ma:showField="LastLocAttemptVersionType" ma:web="2958f784-0ef9-4616-b22d-512a8cad1f0d">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AC64899A-88C0-4725-BCFC-902FA402DE74}" ma:internalName="LocNewPublishedVersionLookup" ma:readOnly="true" ma:showField="NewPublishedVersion" ma:web="2958f784-0ef9-4616-b22d-512a8cad1f0d">
      <xsd:simpleType>
        <xsd:restriction base="dms:Lookup"/>
      </xsd:simpleType>
    </xsd:element>
    <xsd:element name="LocOverallHandbackStatusLookup" ma:index="76" nillable="true" ma:displayName="Loc Overall Handback Status" ma:default="" ma:list="{AC64899A-88C0-4725-BCFC-902FA402DE74}" ma:internalName="LocOverallHandbackStatusLookup" ma:readOnly="true" ma:showField="OverallHandbackStatus" ma:web="2958f784-0ef9-4616-b22d-512a8cad1f0d">
      <xsd:simpleType>
        <xsd:restriction base="dms:Lookup"/>
      </xsd:simpleType>
    </xsd:element>
    <xsd:element name="LocOverallLocStatusLookup" ma:index="77" nillable="true" ma:displayName="Loc Overall Localize Status" ma:default="" ma:list="{AC64899A-88C0-4725-BCFC-902FA402DE74}" ma:internalName="LocOverallLocStatusLookup" ma:readOnly="true" ma:showField="OverallLocStatus" ma:web="2958f784-0ef9-4616-b22d-512a8cad1f0d">
      <xsd:simpleType>
        <xsd:restriction base="dms:Lookup"/>
      </xsd:simpleType>
    </xsd:element>
    <xsd:element name="LocOverallPreviewStatusLookup" ma:index="78" nillable="true" ma:displayName="Loc Overall Preview Status" ma:default="" ma:list="{AC64899A-88C0-4725-BCFC-902FA402DE74}" ma:internalName="LocOverallPreviewStatusLookup" ma:readOnly="true" ma:showField="OverallPreviewStatus" ma:web="2958f784-0ef9-4616-b22d-512a8cad1f0d">
      <xsd:simpleType>
        <xsd:restriction base="dms:Lookup"/>
      </xsd:simpleType>
    </xsd:element>
    <xsd:element name="LocOverallPublishStatusLookup" ma:index="79" nillable="true" ma:displayName="Loc Overall Publish Status" ma:default="" ma:list="{AC64899A-88C0-4725-BCFC-902FA402DE74}" ma:internalName="LocOverallPublishStatusLookup" ma:readOnly="true" ma:showField="OverallPublishStatus" ma:web="2958f784-0ef9-4616-b22d-512a8cad1f0d">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AC64899A-88C0-4725-BCFC-902FA402DE74}" ma:internalName="LocProcessedForHandoffsLookup" ma:readOnly="true" ma:showField="ProcessedForHandoffs" ma:web="2958f784-0ef9-4616-b22d-512a8cad1f0d">
      <xsd:simpleType>
        <xsd:restriction base="dms:Lookup"/>
      </xsd:simpleType>
    </xsd:element>
    <xsd:element name="LocProcessedForMarketsLookup" ma:index="82" nillable="true" ma:displayName="Loc Processed For Markets" ma:default="" ma:list="{AC64899A-88C0-4725-BCFC-902FA402DE74}" ma:internalName="LocProcessedForMarketsLookup" ma:readOnly="true" ma:showField="ProcessedForMarkets" ma:web="2958f784-0ef9-4616-b22d-512a8cad1f0d">
      <xsd:simpleType>
        <xsd:restriction base="dms:Lookup"/>
      </xsd:simpleType>
    </xsd:element>
    <xsd:element name="LocPublishedDependentAssetsLookup" ma:index="83" nillable="true" ma:displayName="Loc Published Dependent Assets" ma:default="" ma:list="{AC64899A-88C0-4725-BCFC-902FA402DE74}" ma:internalName="LocPublishedDependentAssetsLookup" ma:readOnly="true" ma:showField="PublishedDependentAssets" ma:web="2958f784-0ef9-4616-b22d-512a8cad1f0d">
      <xsd:simpleType>
        <xsd:restriction base="dms:Lookup"/>
      </xsd:simpleType>
    </xsd:element>
    <xsd:element name="LocPublishedLinkedAssetsLookup" ma:index="84" nillable="true" ma:displayName="Loc Published Linked Assets" ma:default="" ma:list="{AC64899A-88C0-4725-BCFC-902FA402DE74}" ma:internalName="LocPublishedLinkedAssetsLookup" ma:readOnly="true" ma:showField="PublishedLinkedAssets" ma:web="2958f784-0ef9-4616-b22d-512a8cad1f0d">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251ee2d3-c117-4524-b3f1-1010c3cab2a3}"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8D80075B-F8CE-48D6-9BD2-D195F7E115A9}" ma:internalName="Markets" ma:readOnly="false" ma:showField="MarketName"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1F044C38-11A0-4051-9DF8-A3AFA85E16DC}" ma:internalName="NumOfRatingsLookup" ma:readOnly="true" ma:showField="NumOfRatings"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1F044C38-11A0-4051-9DF8-A3AFA85E16DC}" ma:internalName="PublishStatusLookup" ma:readOnly="false" ma:showField="PublishStatus"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654e2ea7-8c43-4b3c-9db4-bd71f7cfe4f4}"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33f01220-6030-4880-975f-b9ea0de09f53}" ma:internalName="TaxCatchAll" ma:showField="CatchAllData"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33f01220-6030-4880-975f-b9ea0de09f53}" ma:internalName="TaxCatchAllLabel" ma:readOnly="true" ma:showField="CatchAllDataLabel"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b5acd76-e9f3-4601-9d69-91f53ab96ae6" elementFormDefault="qualified">
    <xsd:import namespace="http://schemas.microsoft.com/office/2006/documentManagement/types"/>
    <xsd:import namespace="http://schemas.microsoft.com/office/infopath/2007/PartnerControls"/>
    <xsd:element name="Description0" ma:index="134" nillable="true" ma:displayName="Description" ma:internalName="Description0">
      <xsd:simpleType>
        <xsd:restriction base="dms:Note"/>
      </xsd:simpleType>
    </xsd:element>
    <xsd:element name="Component" ma:index="135" nillable="true" ma:displayName="Component" ma:internalName="Compon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2A52EE-9EED-45E2-B1DA-59A57F04A6F1}">
  <ds:schemaRefs>
    <ds:schemaRef ds:uri="http://schemas.microsoft.com/office/2006/metadata/properties"/>
    <ds:schemaRef ds:uri="http://schemas.microsoft.com/office/infopath/2007/PartnerControls"/>
    <ds:schemaRef ds:uri="2958f784-0ef9-4616-b22d-512a8cad1f0d"/>
    <ds:schemaRef ds:uri="fb5acd76-e9f3-4601-9d69-91f53ab96ae6"/>
  </ds:schemaRefs>
</ds:datastoreItem>
</file>

<file path=customXml/itemProps2.xml><?xml version="1.0" encoding="utf-8"?>
<ds:datastoreItem xmlns:ds="http://schemas.openxmlformats.org/officeDocument/2006/customXml" ds:itemID="{E2EB3CAE-5BFE-4BF5-B024-70712C58C4DC}">
  <ds:schemaRefs>
    <ds:schemaRef ds:uri="http://schemas.microsoft.com/sharepoint/v3/contenttype/forms"/>
  </ds:schemaRefs>
</ds:datastoreItem>
</file>

<file path=customXml/itemProps3.xml><?xml version="1.0" encoding="utf-8"?>
<ds:datastoreItem xmlns:ds="http://schemas.openxmlformats.org/officeDocument/2006/customXml" ds:itemID="{EEE91487-6303-4459-8602-F21CD9E1E7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58f784-0ef9-4616-b22d-512a8cad1f0d"/>
    <ds:schemaRef ds:uri="fb5acd76-e9f3-4601-9d69-91f53ab96a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8F6EC7B-ABB5-41F0-BFD8-CBED6E30C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Portada.dotx</Template>
  <TotalTime>216</TotalTime>
  <Pages>68</Pages>
  <Words>7546</Words>
  <Characters>41503</Characters>
  <Application>Microsoft Office Word</Application>
  <DocSecurity>0</DocSecurity>
  <Lines>345</Lines>
  <Paragraphs>97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SEMINARIO DE ACTUALIZACIÓN EN PROGRAMACIÓN</vt:lpstr>
      <vt:lpstr>SEMINARIO DE ACTUALIZACIÓN EN PROGRAMACIÓN</vt:lpstr>
    </vt:vector>
  </TitlesOfParts>
  <Company/>
  <LinksUpToDate>false</LinksUpToDate>
  <CharactersWithSpaces>48952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SEMINARIO DE ACTUALIZACIÓN EN PROGRAMACIÓN</dc:title>
  <dc:subject>Licenciatura en Informática</dc:subject>
  <dc:creator>Johana Romina Manzanares</dc:creator>
  <cp:keywords/>
  <dc:description/>
  <cp:lastModifiedBy>Mariano Deville</cp:lastModifiedBy>
  <cp:revision>38</cp:revision>
  <dcterms:created xsi:type="dcterms:W3CDTF">2022-08-16T00:14:00Z</dcterms:created>
  <dcterms:modified xsi:type="dcterms:W3CDTF">2022-09-06T14:28:00Z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0x010100DE95A0C693CEB341887D38A4A2B58B45040072C752107C5A7B47AA91A1EE638E6F1F</vt:lpwstr>
  </property>
  <property fmtid="{D5CDD505-2E9C-101B-9397-08002B2CF9AE}" pid="3" name="ImageGenCounter">
    <vt:i4>0</vt:i4>
  </property>
  <property fmtid="{D5CDD505-2E9C-101B-9397-08002B2CF9AE}" pid="4" name="ImageGenStatus">
    <vt:i4>0</vt:i4>
  </property>
  <property fmtid="{D5CDD505-2E9C-101B-9397-08002B2CF9AE}" pid="5" name="PolicheckStatus">
    <vt:i4>3</vt:i4>
  </property>
  <property fmtid="{D5CDD505-2E9C-101B-9397-08002B2CF9AE}" pid="6" name="Applications">
    <vt:lpwstr>83;#Word 12;#436;#Word 14</vt:lpwstr>
  </property>
  <property fmtid="{D5CDD505-2E9C-101B-9397-08002B2CF9AE}" pid="7" name="PolicheckCounter">
    <vt:i4>1</vt:i4>
  </property>
  <property fmtid="{D5CDD505-2E9C-101B-9397-08002B2CF9AE}" pid="8" name="ImageGenTimestamp">
    <vt:filetime>2010-07-18T23:50:29Z</vt:filetime>
  </property>
  <property fmtid="{D5CDD505-2E9C-101B-9397-08002B2CF9AE}" pid="9" name="PolicheckTimestamp">
    <vt:filetime>2011-04-27T18:29:17Z</vt:filetime>
  </property>
  <property fmtid="{D5CDD505-2E9C-101B-9397-08002B2CF9AE}" pid="10" name="Order">
    <vt:r8>12530900</vt:r8>
  </property>
</Properties>
</file>